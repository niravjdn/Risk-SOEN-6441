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B323E" w14:textId="77777777" w:rsidR="008561D0" w:rsidRPr="00683F5A" w:rsidRDefault="008561D0" w:rsidP="008561D0">
      <w:pPr>
        <w:spacing w:line="200" w:lineRule="exact"/>
      </w:pPr>
    </w:p>
    <w:p w14:paraId="2ED32F1E" w14:textId="77777777" w:rsidR="008561D0" w:rsidRPr="00683F5A" w:rsidRDefault="008561D0" w:rsidP="008561D0">
      <w:pPr>
        <w:spacing w:line="200" w:lineRule="exact"/>
      </w:pPr>
    </w:p>
    <w:p w14:paraId="76C36D62" w14:textId="77777777" w:rsidR="008561D0" w:rsidRPr="00683F5A" w:rsidRDefault="008561D0" w:rsidP="008561D0">
      <w:pPr>
        <w:spacing w:line="200" w:lineRule="exact"/>
      </w:pPr>
    </w:p>
    <w:p w14:paraId="4248407D" w14:textId="77777777" w:rsidR="008561D0" w:rsidRPr="00683F5A" w:rsidRDefault="008561D0" w:rsidP="008561D0">
      <w:pPr>
        <w:spacing w:line="200" w:lineRule="exact"/>
      </w:pPr>
    </w:p>
    <w:p w14:paraId="68DEC6DC" w14:textId="77777777" w:rsidR="008561D0" w:rsidRPr="00683F5A" w:rsidRDefault="008561D0" w:rsidP="008561D0">
      <w:pPr>
        <w:spacing w:line="200" w:lineRule="exact"/>
      </w:pPr>
    </w:p>
    <w:p w14:paraId="457FE2C1" w14:textId="77777777" w:rsidR="008561D0" w:rsidRPr="00683F5A" w:rsidRDefault="008561D0" w:rsidP="008561D0">
      <w:pPr>
        <w:spacing w:line="200" w:lineRule="exact"/>
      </w:pPr>
    </w:p>
    <w:p w14:paraId="562AD11E" w14:textId="77777777" w:rsidR="008561D0" w:rsidRPr="00683F5A" w:rsidRDefault="008561D0" w:rsidP="008561D0">
      <w:pPr>
        <w:spacing w:line="200" w:lineRule="exact"/>
      </w:pPr>
    </w:p>
    <w:p w14:paraId="43A53EEB" w14:textId="77777777" w:rsidR="008561D0" w:rsidRPr="00683F5A" w:rsidRDefault="008561D0" w:rsidP="008561D0">
      <w:pPr>
        <w:spacing w:line="200" w:lineRule="exact"/>
      </w:pPr>
    </w:p>
    <w:p w14:paraId="356BA11A" w14:textId="77777777" w:rsidR="008561D0" w:rsidRPr="00683F5A" w:rsidRDefault="008561D0" w:rsidP="008561D0">
      <w:pPr>
        <w:spacing w:line="200" w:lineRule="exact"/>
      </w:pPr>
    </w:p>
    <w:p w14:paraId="7D103337" w14:textId="77777777" w:rsidR="008561D0" w:rsidRPr="00683F5A" w:rsidRDefault="008561D0" w:rsidP="008561D0">
      <w:pPr>
        <w:spacing w:line="200" w:lineRule="exact"/>
      </w:pPr>
    </w:p>
    <w:p w14:paraId="7189BDD6" w14:textId="77777777" w:rsidR="008561D0" w:rsidRPr="00683F5A" w:rsidRDefault="008561D0" w:rsidP="008561D0">
      <w:pPr>
        <w:spacing w:line="200" w:lineRule="exact"/>
      </w:pPr>
    </w:p>
    <w:p w14:paraId="4C44BA7F" w14:textId="77777777" w:rsidR="008561D0" w:rsidRPr="00683F5A" w:rsidRDefault="008561D0" w:rsidP="008561D0">
      <w:pPr>
        <w:spacing w:line="200" w:lineRule="exact"/>
      </w:pPr>
    </w:p>
    <w:p w14:paraId="03B36871" w14:textId="77777777" w:rsidR="008561D0" w:rsidRPr="00683F5A" w:rsidRDefault="008561D0" w:rsidP="008561D0">
      <w:pPr>
        <w:spacing w:line="200" w:lineRule="exact"/>
      </w:pPr>
    </w:p>
    <w:p w14:paraId="14BA6369" w14:textId="116B48F0" w:rsidR="008561D0" w:rsidRPr="00683F5A" w:rsidRDefault="00B7021A" w:rsidP="008561D0">
      <w:pPr>
        <w:ind w:left="820"/>
      </w:pPr>
      <w:r w:rsidRPr="00683F5A">
        <w:rPr>
          <w:noProof/>
        </w:rPr>
        <w:drawing>
          <wp:inline distT="0" distB="0" distL="0" distR="0" wp14:anchorId="22530F7A" wp14:editId="37354380">
            <wp:extent cx="4352925" cy="1133475"/>
            <wp:effectExtent l="0" t="0" r="0" b="0"/>
            <wp:docPr id="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2925" cy="1133475"/>
                    </a:xfrm>
                    <a:prstGeom prst="rect">
                      <a:avLst/>
                    </a:prstGeom>
                    <a:noFill/>
                    <a:ln>
                      <a:noFill/>
                    </a:ln>
                  </pic:spPr>
                </pic:pic>
              </a:graphicData>
            </a:graphic>
          </wp:inline>
        </w:drawing>
      </w:r>
    </w:p>
    <w:p w14:paraId="4D847B00" w14:textId="77777777" w:rsidR="008561D0" w:rsidRPr="00683F5A" w:rsidRDefault="008561D0" w:rsidP="008561D0">
      <w:pPr>
        <w:spacing w:before="9" w:line="100" w:lineRule="exact"/>
      </w:pPr>
    </w:p>
    <w:p w14:paraId="6E6F9041" w14:textId="77777777" w:rsidR="008561D0" w:rsidRPr="00683F5A" w:rsidRDefault="008561D0" w:rsidP="008561D0">
      <w:pPr>
        <w:spacing w:line="200" w:lineRule="exact"/>
      </w:pPr>
    </w:p>
    <w:p w14:paraId="48FE04F9" w14:textId="77777777" w:rsidR="008561D0" w:rsidRPr="00683F5A" w:rsidRDefault="008561D0" w:rsidP="008561D0">
      <w:pPr>
        <w:spacing w:line="200" w:lineRule="exact"/>
      </w:pPr>
    </w:p>
    <w:p w14:paraId="5411ABEF" w14:textId="77777777" w:rsidR="008561D0" w:rsidRPr="00683F5A" w:rsidRDefault="008561D0" w:rsidP="008561D0">
      <w:pPr>
        <w:rPr>
          <w:b/>
        </w:rPr>
      </w:pPr>
    </w:p>
    <w:p w14:paraId="44FDC3BE" w14:textId="77777777" w:rsidR="008561D0" w:rsidRPr="00683F5A" w:rsidRDefault="008561D0" w:rsidP="007D2F3C">
      <w:pPr>
        <w:jc w:val="center"/>
        <w:rPr>
          <w:b/>
        </w:rPr>
      </w:pPr>
      <w:r w:rsidRPr="00683F5A">
        <w:rPr>
          <w:b/>
        </w:rPr>
        <w:t>SOEN 6441 (Advance Programming Practices)</w:t>
      </w:r>
    </w:p>
    <w:p w14:paraId="564B3AA5" w14:textId="77777777" w:rsidR="008561D0" w:rsidRPr="00683F5A" w:rsidRDefault="008561D0" w:rsidP="008561D0">
      <w:pPr>
        <w:rPr>
          <w:b/>
        </w:rPr>
      </w:pPr>
    </w:p>
    <w:p w14:paraId="1F15B7FE" w14:textId="77777777" w:rsidR="008561D0" w:rsidRPr="00683F5A" w:rsidRDefault="008561D0" w:rsidP="007D2F3C">
      <w:pPr>
        <w:jc w:val="center"/>
        <w:rPr>
          <w:b/>
        </w:rPr>
      </w:pPr>
      <w:r w:rsidRPr="00683F5A">
        <w:rPr>
          <w:b/>
        </w:rPr>
        <w:t xml:space="preserve">Project: Risk: </w:t>
      </w:r>
      <w:r w:rsidR="001721FF" w:rsidRPr="00683F5A">
        <w:rPr>
          <w:b/>
        </w:rPr>
        <w:t>Strategy</w:t>
      </w:r>
      <w:r w:rsidRPr="00683F5A">
        <w:rPr>
          <w:b/>
        </w:rPr>
        <w:t xml:space="preserve"> Build 1</w:t>
      </w:r>
    </w:p>
    <w:p w14:paraId="1F403BE7" w14:textId="77777777" w:rsidR="008561D0" w:rsidRPr="00683F5A" w:rsidRDefault="008561D0" w:rsidP="004C1CF2">
      <w:pPr>
        <w:ind w:left="360"/>
      </w:pPr>
      <w:r w:rsidRPr="00683F5A">
        <w:tab/>
      </w:r>
      <w:r w:rsidRPr="00683F5A">
        <w:tab/>
      </w:r>
      <w:r w:rsidRPr="00683F5A">
        <w:tab/>
        <w:t xml:space="preserve">             </w:t>
      </w:r>
      <w:r w:rsidRPr="00683F5A">
        <w:tab/>
        <w:t xml:space="preserve">     </w:t>
      </w:r>
    </w:p>
    <w:p w14:paraId="7E46E255" w14:textId="77777777" w:rsidR="008561D0" w:rsidRPr="00683F5A" w:rsidRDefault="008561D0" w:rsidP="008561D0">
      <w:pPr>
        <w:spacing w:line="200" w:lineRule="exact"/>
      </w:pPr>
    </w:p>
    <w:p w14:paraId="0065D9C8" w14:textId="77777777" w:rsidR="008561D0" w:rsidRPr="00683F5A" w:rsidRDefault="008561D0" w:rsidP="008561D0">
      <w:pPr>
        <w:spacing w:line="200" w:lineRule="exact"/>
      </w:pPr>
    </w:p>
    <w:p w14:paraId="5E608DB8" w14:textId="77777777" w:rsidR="008561D0" w:rsidRPr="00683F5A" w:rsidRDefault="008561D0" w:rsidP="008561D0">
      <w:pPr>
        <w:spacing w:line="200" w:lineRule="exact"/>
      </w:pPr>
    </w:p>
    <w:p w14:paraId="3929B14D" w14:textId="77777777" w:rsidR="008561D0" w:rsidRPr="00683F5A" w:rsidRDefault="008561D0" w:rsidP="008561D0">
      <w:pPr>
        <w:spacing w:line="200" w:lineRule="exact"/>
      </w:pPr>
    </w:p>
    <w:p w14:paraId="0F839697" w14:textId="77777777" w:rsidR="008561D0" w:rsidRPr="00683F5A" w:rsidRDefault="008561D0" w:rsidP="008561D0">
      <w:pPr>
        <w:spacing w:line="200" w:lineRule="exact"/>
      </w:pPr>
    </w:p>
    <w:p w14:paraId="4634DA80" w14:textId="47E210C8" w:rsidR="008561D0" w:rsidRPr="00683F5A" w:rsidRDefault="008561D0" w:rsidP="008561D0">
      <w:pPr>
        <w:spacing w:line="200" w:lineRule="exact"/>
      </w:pPr>
      <w:r w:rsidRPr="00683F5A">
        <w:t xml:space="preserve">Team </w:t>
      </w:r>
      <w:r w:rsidR="00DA0477" w:rsidRPr="00683F5A">
        <w:t>7</w:t>
      </w:r>
      <w:r w:rsidRPr="00683F5A">
        <w:t>:</w:t>
      </w:r>
    </w:p>
    <w:p w14:paraId="74AF2A74" w14:textId="77777777" w:rsidR="008561D0" w:rsidRPr="00683F5A" w:rsidRDefault="008561D0" w:rsidP="008561D0">
      <w:pPr>
        <w:spacing w:line="200" w:lineRule="exac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9"/>
        <w:gridCol w:w="4781"/>
      </w:tblGrid>
      <w:tr w:rsidR="008561D0" w:rsidRPr="00683F5A" w14:paraId="71B5AC20" w14:textId="77777777" w:rsidTr="00F3444E">
        <w:tc>
          <w:tcPr>
            <w:tcW w:w="4898" w:type="dxa"/>
            <w:shd w:val="clear" w:color="auto" w:fill="auto"/>
          </w:tcPr>
          <w:p w14:paraId="7EFC88B1" w14:textId="77777777" w:rsidR="008561D0" w:rsidRPr="00683F5A" w:rsidRDefault="008561D0" w:rsidP="00F3444E">
            <w:pPr>
              <w:spacing w:line="200" w:lineRule="exact"/>
            </w:pPr>
            <w:r w:rsidRPr="00683F5A">
              <w:t>Member Name</w:t>
            </w:r>
          </w:p>
        </w:tc>
        <w:tc>
          <w:tcPr>
            <w:tcW w:w="4898" w:type="dxa"/>
            <w:shd w:val="clear" w:color="auto" w:fill="auto"/>
          </w:tcPr>
          <w:p w14:paraId="3914E583" w14:textId="77777777" w:rsidR="008561D0" w:rsidRPr="00683F5A" w:rsidRDefault="008561D0" w:rsidP="00F3444E">
            <w:pPr>
              <w:spacing w:line="200" w:lineRule="exact"/>
            </w:pPr>
            <w:r w:rsidRPr="00683F5A">
              <w:t>Student Id</w:t>
            </w:r>
          </w:p>
        </w:tc>
      </w:tr>
      <w:tr w:rsidR="008561D0" w:rsidRPr="00683F5A" w14:paraId="36EE08AE" w14:textId="77777777" w:rsidTr="00F3444E">
        <w:tc>
          <w:tcPr>
            <w:tcW w:w="4898" w:type="dxa"/>
            <w:shd w:val="clear" w:color="auto" w:fill="auto"/>
          </w:tcPr>
          <w:p w14:paraId="61994A26" w14:textId="77777777" w:rsidR="008561D0" w:rsidRPr="00683F5A" w:rsidRDefault="007D2F3C" w:rsidP="00F3444E">
            <w:pPr>
              <w:spacing w:line="200" w:lineRule="exact"/>
            </w:pPr>
            <w:r w:rsidRPr="00683F5A">
              <w:t>Nirav Patel</w:t>
            </w:r>
          </w:p>
        </w:tc>
        <w:tc>
          <w:tcPr>
            <w:tcW w:w="4898" w:type="dxa"/>
            <w:shd w:val="clear" w:color="auto" w:fill="auto"/>
          </w:tcPr>
          <w:p w14:paraId="50BE7DD4" w14:textId="77777777" w:rsidR="008561D0" w:rsidRPr="00683F5A" w:rsidRDefault="00E676FB" w:rsidP="00F3444E">
            <w:pPr>
              <w:spacing w:line="200" w:lineRule="exact"/>
            </w:pPr>
            <w:r w:rsidRPr="00683F5A">
              <w:t>40081268</w:t>
            </w:r>
          </w:p>
        </w:tc>
      </w:tr>
      <w:tr w:rsidR="008561D0" w:rsidRPr="00683F5A" w14:paraId="40BEED1C" w14:textId="77777777" w:rsidTr="00E676FB">
        <w:trPr>
          <w:trHeight w:val="70"/>
        </w:trPr>
        <w:tc>
          <w:tcPr>
            <w:tcW w:w="4898" w:type="dxa"/>
            <w:shd w:val="clear" w:color="auto" w:fill="auto"/>
          </w:tcPr>
          <w:p w14:paraId="64CFCCCE" w14:textId="77777777" w:rsidR="008561D0" w:rsidRPr="00683F5A" w:rsidRDefault="002A62C0" w:rsidP="00F3444E">
            <w:pPr>
              <w:spacing w:line="200" w:lineRule="exact"/>
            </w:pPr>
            <w:r w:rsidRPr="00683F5A">
              <w:t>Charles Jebalitherson Augustin Moses</w:t>
            </w:r>
          </w:p>
        </w:tc>
        <w:tc>
          <w:tcPr>
            <w:tcW w:w="4898" w:type="dxa"/>
            <w:shd w:val="clear" w:color="auto" w:fill="auto"/>
          </w:tcPr>
          <w:p w14:paraId="12F0F3A0" w14:textId="77777777" w:rsidR="008561D0" w:rsidRPr="00683F5A" w:rsidRDefault="002A62C0" w:rsidP="00F3444E">
            <w:pPr>
              <w:spacing w:line="200" w:lineRule="exact"/>
            </w:pPr>
            <w:r w:rsidRPr="00683F5A">
              <w:t>40084105</w:t>
            </w:r>
          </w:p>
        </w:tc>
      </w:tr>
      <w:tr w:rsidR="008561D0" w:rsidRPr="00683F5A" w14:paraId="521EFE68" w14:textId="77777777" w:rsidTr="00F3444E">
        <w:tc>
          <w:tcPr>
            <w:tcW w:w="4898" w:type="dxa"/>
            <w:shd w:val="clear" w:color="auto" w:fill="auto"/>
          </w:tcPr>
          <w:p w14:paraId="779B168C" w14:textId="77777777" w:rsidR="008561D0" w:rsidRPr="00683F5A" w:rsidRDefault="008561D0" w:rsidP="00F3444E">
            <w:pPr>
              <w:spacing w:line="200" w:lineRule="exact"/>
            </w:pPr>
          </w:p>
        </w:tc>
        <w:tc>
          <w:tcPr>
            <w:tcW w:w="4898" w:type="dxa"/>
            <w:shd w:val="clear" w:color="auto" w:fill="auto"/>
          </w:tcPr>
          <w:p w14:paraId="13BCEEBA" w14:textId="77777777" w:rsidR="008561D0" w:rsidRPr="00683F5A" w:rsidRDefault="008561D0" w:rsidP="00F3444E">
            <w:pPr>
              <w:spacing w:line="200" w:lineRule="exact"/>
            </w:pPr>
          </w:p>
        </w:tc>
      </w:tr>
      <w:tr w:rsidR="008561D0" w:rsidRPr="00683F5A" w14:paraId="60694C0A" w14:textId="77777777" w:rsidTr="00F3444E">
        <w:tc>
          <w:tcPr>
            <w:tcW w:w="4898" w:type="dxa"/>
            <w:shd w:val="clear" w:color="auto" w:fill="auto"/>
          </w:tcPr>
          <w:p w14:paraId="0A12B566" w14:textId="77777777" w:rsidR="008561D0" w:rsidRPr="00683F5A" w:rsidRDefault="008561D0" w:rsidP="00F3444E">
            <w:pPr>
              <w:spacing w:line="200" w:lineRule="exact"/>
            </w:pPr>
          </w:p>
        </w:tc>
        <w:tc>
          <w:tcPr>
            <w:tcW w:w="4898" w:type="dxa"/>
            <w:shd w:val="clear" w:color="auto" w:fill="auto"/>
          </w:tcPr>
          <w:p w14:paraId="0AC5C6D3" w14:textId="77777777" w:rsidR="008561D0" w:rsidRPr="00683F5A" w:rsidRDefault="008561D0" w:rsidP="00F3444E">
            <w:pPr>
              <w:spacing w:line="200" w:lineRule="exact"/>
            </w:pPr>
          </w:p>
        </w:tc>
      </w:tr>
      <w:tr w:rsidR="008561D0" w:rsidRPr="00683F5A" w14:paraId="65EE147C" w14:textId="77777777" w:rsidTr="00F3444E">
        <w:tc>
          <w:tcPr>
            <w:tcW w:w="4898" w:type="dxa"/>
            <w:shd w:val="clear" w:color="auto" w:fill="auto"/>
          </w:tcPr>
          <w:p w14:paraId="42970F19" w14:textId="77777777" w:rsidR="008561D0" w:rsidRPr="00683F5A" w:rsidRDefault="008561D0" w:rsidP="00F3444E">
            <w:pPr>
              <w:spacing w:line="200" w:lineRule="exact"/>
            </w:pPr>
          </w:p>
        </w:tc>
        <w:tc>
          <w:tcPr>
            <w:tcW w:w="4898" w:type="dxa"/>
            <w:shd w:val="clear" w:color="auto" w:fill="auto"/>
          </w:tcPr>
          <w:p w14:paraId="382B0866" w14:textId="77777777" w:rsidR="008561D0" w:rsidRPr="00683F5A" w:rsidRDefault="008561D0" w:rsidP="00F3444E">
            <w:pPr>
              <w:spacing w:line="200" w:lineRule="exact"/>
            </w:pPr>
          </w:p>
        </w:tc>
      </w:tr>
    </w:tbl>
    <w:p w14:paraId="7994B44E" w14:textId="77777777" w:rsidR="008561D0" w:rsidRPr="00683F5A" w:rsidRDefault="008561D0" w:rsidP="008561D0">
      <w:pPr>
        <w:spacing w:line="200" w:lineRule="exact"/>
      </w:pPr>
    </w:p>
    <w:p w14:paraId="58D61DAE" w14:textId="77777777" w:rsidR="008561D0" w:rsidRPr="00683F5A" w:rsidRDefault="008561D0" w:rsidP="008561D0">
      <w:pPr>
        <w:spacing w:line="200" w:lineRule="exact"/>
      </w:pPr>
    </w:p>
    <w:p w14:paraId="293D741B" w14:textId="77777777" w:rsidR="008561D0" w:rsidRPr="00683F5A" w:rsidRDefault="008561D0" w:rsidP="008561D0">
      <w:pPr>
        <w:spacing w:line="200" w:lineRule="exact"/>
      </w:pPr>
    </w:p>
    <w:p w14:paraId="359BE5C2" w14:textId="77777777" w:rsidR="008561D0" w:rsidRPr="00683F5A" w:rsidRDefault="008561D0" w:rsidP="008561D0">
      <w:pPr>
        <w:spacing w:line="200" w:lineRule="exact"/>
      </w:pPr>
      <w:r w:rsidRPr="00683F5A">
        <w:tab/>
      </w:r>
      <w:r w:rsidRPr="00683F5A">
        <w:tab/>
      </w:r>
      <w:r w:rsidRPr="00683F5A">
        <w:tab/>
      </w:r>
      <w:r w:rsidRPr="00683F5A">
        <w:tab/>
      </w:r>
      <w:r w:rsidRPr="00683F5A">
        <w:tab/>
      </w:r>
      <w:r w:rsidRPr="00683F5A">
        <w:tab/>
      </w:r>
      <w:r w:rsidRPr="00683F5A">
        <w:tab/>
      </w:r>
      <w:r w:rsidRPr="00683F5A">
        <w:tab/>
      </w:r>
      <w:r w:rsidRPr="00683F5A">
        <w:tab/>
      </w:r>
      <w:r w:rsidRPr="00683F5A">
        <w:tab/>
      </w:r>
    </w:p>
    <w:p w14:paraId="38CA14ED" w14:textId="77777777" w:rsidR="008561D0" w:rsidRPr="00683F5A" w:rsidRDefault="008561D0" w:rsidP="008561D0">
      <w:pPr>
        <w:spacing w:line="200" w:lineRule="exact"/>
      </w:pPr>
    </w:p>
    <w:p w14:paraId="3B918C95" w14:textId="77777777" w:rsidR="008561D0" w:rsidRPr="00683F5A" w:rsidRDefault="008561D0" w:rsidP="008561D0">
      <w:pPr>
        <w:ind w:left="2981"/>
        <w:jc w:val="right"/>
        <w:sectPr w:rsidR="008561D0" w:rsidRPr="00683F5A">
          <w:headerReference w:type="default" r:id="rId9"/>
          <w:footerReference w:type="default" r:id="rId10"/>
          <w:pgSz w:w="12240" w:h="15840"/>
          <w:pgMar w:top="920" w:right="1320" w:bottom="280" w:left="1340" w:header="739" w:footer="959" w:gutter="0"/>
          <w:pgNumType w:start="1"/>
          <w:cols w:space="720"/>
        </w:sectPr>
      </w:pPr>
      <w:r w:rsidRPr="00683F5A">
        <w:rPr>
          <w:b/>
        </w:rPr>
        <w:t>S</w:t>
      </w:r>
      <w:r w:rsidRPr="00683F5A">
        <w:rPr>
          <w:b/>
          <w:spacing w:val="-1"/>
        </w:rPr>
        <w:t>u</w:t>
      </w:r>
      <w:r w:rsidRPr="00683F5A">
        <w:rPr>
          <w:b/>
        </w:rPr>
        <w:t>bm</w:t>
      </w:r>
      <w:r w:rsidRPr="00683F5A">
        <w:rPr>
          <w:b/>
          <w:spacing w:val="-1"/>
        </w:rPr>
        <w:t>i</w:t>
      </w:r>
      <w:r w:rsidRPr="00683F5A">
        <w:rPr>
          <w:b/>
          <w:spacing w:val="1"/>
        </w:rPr>
        <w:t>tt</w:t>
      </w:r>
      <w:r w:rsidRPr="00683F5A">
        <w:rPr>
          <w:b/>
        </w:rPr>
        <w:t>ed</w:t>
      </w:r>
      <w:r w:rsidRPr="00683F5A">
        <w:rPr>
          <w:b/>
          <w:spacing w:val="-2"/>
        </w:rPr>
        <w:t xml:space="preserve"> </w:t>
      </w:r>
      <w:r w:rsidRPr="00683F5A">
        <w:rPr>
          <w:b/>
          <w:spacing w:val="1"/>
        </w:rPr>
        <w:t>t</w:t>
      </w:r>
      <w:r w:rsidRPr="00683F5A">
        <w:rPr>
          <w:b/>
          <w:spacing w:val="-2"/>
        </w:rPr>
        <w:t>o</w:t>
      </w:r>
      <w:r w:rsidRPr="00683F5A">
        <w:t>:</w:t>
      </w:r>
      <w:r w:rsidRPr="00683F5A">
        <w:rPr>
          <w:spacing w:val="1"/>
        </w:rPr>
        <w:t xml:space="preserve"> Dr. Joey Paquet</w:t>
      </w:r>
    </w:p>
    <w:p w14:paraId="59CB0AB7" w14:textId="77777777" w:rsidR="003007A1" w:rsidRPr="00683F5A" w:rsidRDefault="000B69DF">
      <w:pPr>
        <w:pStyle w:val="TOCHeading"/>
        <w:rPr>
          <w:rFonts w:ascii="Times New Roman" w:hAnsi="Times New Roman"/>
        </w:rPr>
      </w:pPr>
      <w:r w:rsidRPr="00683F5A">
        <w:rPr>
          <w:rFonts w:ascii="Times New Roman" w:hAnsi="Times New Roman"/>
        </w:rPr>
        <w:lastRenderedPageBreak/>
        <w:t xml:space="preserve">Table of </w:t>
      </w:r>
      <w:r w:rsidR="003007A1" w:rsidRPr="00683F5A">
        <w:rPr>
          <w:rFonts w:ascii="Times New Roman" w:hAnsi="Times New Roman"/>
        </w:rPr>
        <w:t>Content</w:t>
      </w:r>
    </w:p>
    <w:p w14:paraId="5D66FF79" w14:textId="77777777" w:rsidR="00D67909" w:rsidRPr="00683F5A" w:rsidRDefault="00D67909" w:rsidP="00D67909"/>
    <w:p w14:paraId="53639B80" w14:textId="036BC704" w:rsidR="00281099" w:rsidRPr="00683F5A" w:rsidRDefault="003007A1">
      <w:pPr>
        <w:pStyle w:val="TOC2"/>
        <w:tabs>
          <w:tab w:val="left" w:pos="1000"/>
        </w:tabs>
        <w:rPr>
          <w:rFonts w:eastAsia="MS Mincho"/>
          <w:noProof/>
          <w:sz w:val="32"/>
          <w:szCs w:val="22"/>
          <w:lang w:val="en-CA" w:eastAsia="ja-JP"/>
        </w:rPr>
      </w:pPr>
      <w:r w:rsidRPr="00683F5A">
        <w:rPr>
          <w:sz w:val="24"/>
        </w:rPr>
        <w:fldChar w:fldCharType="begin"/>
      </w:r>
      <w:r w:rsidRPr="00683F5A">
        <w:rPr>
          <w:sz w:val="24"/>
        </w:rPr>
        <w:instrText xml:space="preserve"> TOC \o "1-3" \h \z \u </w:instrText>
      </w:r>
      <w:r w:rsidRPr="00683F5A">
        <w:rPr>
          <w:sz w:val="24"/>
        </w:rPr>
        <w:fldChar w:fldCharType="separate"/>
      </w:r>
      <w:hyperlink w:anchor="_Toc527373736" w:history="1">
        <w:r w:rsidR="00281099" w:rsidRPr="00683F5A">
          <w:rPr>
            <w:rStyle w:val="Hyperlink"/>
            <w:noProof/>
            <w:sz w:val="24"/>
          </w:rPr>
          <w:t>1.1</w:t>
        </w:r>
        <w:r w:rsidR="00281099" w:rsidRPr="00683F5A">
          <w:rPr>
            <w:rFonts w:eastAsia="MS Mincho"/>
            <w:noProof/>
            <w:sz w:val="32"/>
            <w:szCs w:val="22"/>
            <w:lang w:val="en-CA" w:eastAsia="ja-JP"/>
          </w:rPr>
          <w:tab/>
        </w:r>
        <w:r w:rsidR="00281099" w:rsidRPr="00683F5A">
          <w:rPr>
            <w:rStyle w:val="Hyperlink"/>
            <w:noProof/>
            <w:sz w:val="24"/>
          </w:rPr>
          <w:t>Scope</w:t>
        </w:r>
        <w:r w:rsidR="00281099" w:rsidRPr="00683F5A">
          <w:rPr>
            <w:noProof/>
            <w:webHidden/>
            <w:sz w:val="24"/>
          </w:rPr>
          <w:tab/>
        </w:r>
        <w:r w:rsidR="00281099" w:rsidRPr="00683F5A">
          <w:rPr>
            <w:noProof/>
            <w:webHidden/>
            <w:sz w:val="24"/>
          </w:rPr>
          <w:fldChar w:fldCharType="begin"/>
        </w:r>
        <w:r w:rsidR="00281099" w:rsidRPr="00683F5A">
          <w:rPr>
            <w:noProof/>
            <w:webHidden/>
            <w:sz w:val="24"/>
          </w:rPr>
          <w:instrText xml:space="preserve"> PAGEREF _Toc527373736 \h </w:instrText>
        </w:r>
        <w:r w:rsidR="00281099" w:rsidRPr="00683F5A">
          <w:rPr>
            <w:noProof/>
            <w:webHidden/>
            <w:sz w:val="24"/>
          </w:rPr>
        </w:r>
        <w:r w:rsidR="00281099" w:rsidRPr="00683F5A">
          <w:rPr>
            <w:noProof/>
            <w:webHidden/>
            <w:sz w:val="24"/>
          </w:rPr>
          <w:fldChar w:fldCharType="separate"/>
        </w:r>
        <w:r w:rsidR="002C519B">
          <w:rPr>
            <w:noProof/>
            <w:webHidden/>
            <w:sz w:val="24"/>
          </w:rPr>
          <w:t>3</w:t>
        </w:r>
        <w:r w:rsidR="00281099" w:rsidRPr="00683F5A">
          <w:rPr>
            <w:noProof/>
            <w:webHidden/>
            <w:sz w:val="24"/>
          </w:rPr>
          <w:fldChar w:fldCharType="end"/>
        </w:r>
      </w:hyperlink>
    </w:p>
    <w:p w14:paraId="2F514F79" w14:textId="0B2C5306" w:rsidR="00281099" w:rsidRPr="00683F5A" w:rsidRDefault="00D549A0">
      <w:pPr>
        <w:pStyle w:val="TOC2"/>
        <w:tabs>
          <w:tab w:val="left" w:pos="1000"/>
        </w:tabs>
        <w:rPr>
          <w:rFonts w:eastAsia="MS Mincho"/>
          <w:noProof/>
          <w:sz w:val="32"/>
          <w:szCs w:val="22"/>
          <w:lang w:val="en-CA" w:eastAsia="ja-JP"/>
        </w:rPr>
      </w:pPr>
      <w:hyperlink w:anchor="_Toc527373737" w:history="1">
        <w:r w:rsidR="00281099" w:rsidRPr="00683F5A">
          <w:rPr>
            <w:rStyle w:val="Hyperlink"/>
            <w:noProof/>
            <w:sz w:val="24"/>
          </w:rPr>
          <w:t>1.2</w:t>
        </w:r>
        <w:r w:rsidR="00281099" w:rsidRPr="00683F5A">
          <w:rPr>
            <w:rFonts w:eastAsia="MS Mincho"/>
            <w:noProof/>
            <w:sz w:val="32"/>
            <w:szCs w:val="22"/>
            <w:lang w:val="en-CA" w:eastAsia="ja-JP"/>
          </w:rPr>
          <w:tab/>
        </w:r>
        <w:r w:rsidR="00281099" w:rsidRPr="00683F5A">
          <w:rPr>
            <w:rStyle w:val="Hyperlink"/>
            <w:noProof/>
            <w:sz w:val="24"/>
          </w:rPr>
          <w:t>Architecture Style</w:t>
        </w:r>
        <w:r w:rsidR="00281099" w:rsidRPr="00683F5A">
          <w:rPr>
            <w:noProof/>
            <w:webHidden/>
            <w:sz w:val="24"/>
          </w:rPr>
          <w:tab/>
        </w:r>
        <w:r w:rsidR="00281099" w:rsidRPr="00683F5A">
          <w:rPr>
            <w:noProof/>
            <w:webHidden/>
            <w:sz w:val="24"/>
          </w:rPr>
          <w:fldChar w:fldCharType="begin"/>
        </w:r>
        <w:r w:rsidR="00281099" w:rsidRPr="00683F5A">
          <w:rPr>
            <w:noProof/>
            <w:webHidden/>
            <w:sz w:val="24"/>
          </w:rPr>
          <w:instrText xml:space="preserve"> PAGEREF _Toc527373737 \h </w:instrText>
        </w:r>
        <w:r w:rsidR="00281099" w:rsidRPr="00683F5A">
          <w:rPr>
            <w:noProof/>
            <w:webHidden/>
            <w:sz w:val="24"/>
          </w:rPr>
        </w:r>
        <w:r w:rsidR="00281099" w:rsidRPr="00683F5A">
          <w:rPr>
            <w:noProof/>
            <w:webHidden/>
            <w:sz w:val="24"/>
          </w:rPr>
          <w:fldChar w:fldCharType="separate"/>
        </w:r>
        <w:r w:rsidR="002C519B">
          <w:rPr>
            <w:noProof/>
            <w:webHidden/>
            <w:sz w:val="24"/>
          </w:rPr>
          <w:t>3</w:t>
        </w:r>
        <w:r w:rsidR="00281099" w:rsidRPr="00683F5A">
          <w:rPr>
            <w:noProof/>
            <w:webHidden/>
            <w:sz w:val="24"/>
          </w:rPr>
          <w:fldChar w:fldCharType="end"/>
        </w:r>
      </w:hyperlink>
    </w:p>
    <w:p w14:paraId="5D62A3DB" w14:textId="5E654FC6" w:rsidR="00281099" w:rsidRPr="00683F5A" w:rsidRDefault="00D549A0">
      <w:pPr>
        <w:pStyle w:val="TOC2"/>
        <w:tabs>
          <w:tab w:val="left" w:pos="1000"/>
        </w:tabs>
        <w:rPr>
          <w:rFonts w:eastAsia="MS Mincho"/>
          <w:noProof/>
          <w:sz w:val="32"/>
          <w:szCs w:val="22"/>
          <w:lang w:val="en-CA" w:eastAsia="ja-JP"/>
        </w:rPr>
      </w:pPr>
      <w:hyperlink w:anchor="_Toc527373738" w:history="1">
        <w:r w:rsidR="00281099" w:rsidRPr="00683F5A">
          <w:rPr>
            <w:rStyle w:val="Hyperlink"/>
            <w:noProof/>
            <w:sz w:val="24"/>
            <w:lang w:val="en-CA" w:eastAsia="en-CA"/>
          </w:rPr>
          <w:t>1.3</w:t>
        </w:r>
        <w:r w:rsidR="00281099" w:rsidRPr="00683F5A">
          <w:rPr>
            <w:rFonts w:eastAsia="MS Mincho"/>
            <w:noProof/>
            <w:sz w:val="32"/>
            <w:szCs w:val="22"/>
            <w:lang w:val="en-CA" w:eastAsia="ja-JP"/>
          </w:rPr>
          <w:tab/>
        </w:r>
        <w:r w:rsidR="00281099" w:rsidRPr="00683F5A">
          <w:rPr>
            <w:rStyle w:val="Hyperlink"/>
            <w:noProof/>
            <w:sz w:val="24"/>
          </w:rPr>
          <w:t>Risk Strategy. Modules Description</w:t>
        </w:r>
        <w:r w:rsidR="00281099" w:rsidRPr="00683F5A">
          <w:rPr>
            <w:noProof/>
            <w:webHidden/>
            <w:sz w:val="24"/>
          </w:rPr>
          <w:tab/>
        </w:r>
        <w:r w:rsidR="00281099" w:rsidRPr="00683F5A">
          <w:rPr>
            <w:noProof/>
            <w:webHidden/>
            <w:sz w:val="24"/>
          </w:rPr>
          <w:fldChar w:fldCharType="begin"/>
        </w:r>
        <w:r w:rsidR="00281099" w:rsidRPr="00683F5A">
          <w:rPr>
            <w:noProof/>
            <w:webHidden/>
            <w:sz w:val="24"/>
          </w:rPr>
          <w:instrText xml:space="preserve"> PAGEREF _Toc527373738 \h </w:instrText>
        </w:r>
        <w:r w:rsidR="00281099" w:rsidRPr="00683F5A">
          <w:rPr>
            <w:noProof/>
            <w:webHidden/>
            <w:sz w:val="24"/>
          </w:rPr>
        </w:r>
        <w:r w:rsidR="00281099" w:rsidRPr="00683F5A">
          <w:rPr>
            <w:noProof/>
            <w:webHidden/>
            <w:sz w:val="24"/>
          </w:rPr>
          <w:fldChar w:fldCharType="separate"/>
        </w:r>
        <w:r w:rsidR="002C519B">
          <w:rPr>
            <w:noProof/>
            <w:webHidden/>
            <w:sz w:val="24"/>
          </w:rPr>
          <w:t>5</w:t>
        </w:r>
        <w:r w:rsidR="00281099" w:rsidRPr="00683F5A">
          <w:rPr>
            <w:noProof/>
            <w:webHidden/>
            <w:sz w:val="24"/>
          </w:rPr>
          <w:fldChar w:fldCharType="end"/>
        </w:r>
      </w:hyperlink>
    </w:p>
    <w:p w14:paraId="2C34ECAA" w14:textId="242FE41E" w:rsidR="00281099" w:rsidRPr="00683F5A" w:rsidRDefault="00D549A0">
      <w:pPr>
        <w:pStyle w:val="TOC3"/>
        <w:rPr>
          <w:rFonts w:eastAsia="MS Mincho"/>
          <w:noProof/>
          <w:sz w:val="32"/>
          <w:szCs w:val="22"/>
          <w:lang w:val="en-CA" w:eastAsia="ja-JP"/>
        </w:rPr>
      </w:pPr>
      <w:hyperlink w:anchor="_Toc527373739" w:history="1">
        <w:r w:rsidR="00281099" w:rsidRPr="00683F5A">
          <w:rPr>
            <w:rStyle w:val="Hyperlink"/>
            <w:noProof/>
            <w:sz w:val="24"/>
          </w:rPr>
          <w:t>1.3.1</w:t>
        </w:r>
        <w:r w:rsidR="00281099" w:rsidRPr="00683F5A">
          <w:rPr>
            <w:rFonts w:eastAsia="MS Mincho"/>
            <w:noProof/>
            <w:sz w:val="32"/>
            <w:szCs w:val="22"/>
            <w:lang w:val="en-CA" w:eastAsia="ja-JP"/>
          </w:rPr>
          <w:tab/>
        </w:r>
        <w:r w:rsidR="00281099" w:rsidRPr="00683F5A">
          <w:rPr>
            <w:rStyle w:val="Hyperlink"/>
            <w:noProof/>
            <w:sz w:val="24"/>
          </w:rPr>
          <w:t>Controllers</w:t>
        </w:r>
        <w:r w:rsidR="00281099" w:rsidRPr="00683F5A">
          <w:rPr>
            <w:noProof/>
            <w:webHidden/>
            <w:sz w:val="24"/>
          </w:rPr>
          <w:tab/>
        </w:r>
        <w:r w:rsidR="00281099" w:rsidRPr="00683F5A">
          <w:rPr>
            <w:noProof/>
            <w:webHidden/>
            <w:sz w:val="24"/>
          </w:rPr>
          <w:fldChar w:fldCharType="begin"/>
        </w:r>
        <w:r w:rsidR="00281099" w:rsidRPr="00683F5A">
          <w:rPr>
            <w:noProof/>
            <w:webHidden/>
            <w:sz w:val="24"/>
          </w:rPr>
          <w:instrText xml:space="preserve"> PAGEREF _Toc527373739 \h </w:instrText>
        </w:r>
        <w:r w:rsidR="00281099" w:rsidRPr="00683F5A">
          <w:rPr>
            <w:noProof/>
            <w:webHidden/>
            <w:sz w:val="24"/>
          </w:rPr>
        </w:r>
        <w:r w:rsidR="00281099" w:rsidRPr="00683F5A">
          <w:rPr>
            <w:noProof/>
            <w:webHidden/>
            <w:sz w:val="24"/>
          </w:rPr>
          <w:fldChar w:fldCharType="separate"/>
        </w:r>
        <w:r w:rsidR="002C519B">
          <w:rPr>
            <w:noProof/>
            <w:webHidden/>
            <w:sz w:val="24"/>
          </w:rPr>
          <w:t>5</w:t>
        </w:r>
        <w:r w:rsidR="00281099" w:rsidRPr="00683F5A">
          <w:rPr>
            <w:noProof/>
            <w:webHidden/>
            <w:sz w:val="24"/>
          </w:rPr>
          <w:fldChar w:fldCharType="end"/>
        </w:r>
      </w:hyperlink>
    </w:p>
    <w:p w14:paraId="05680303" w14:textId="630430E2" w:rsidR="00281099" w:rsidRPr="00683F5A" w:rsidRDefault="00D549A0">
      <w:pPr>
        <w:pStyle w:val="TOC3"/>
        <w:rPr>
          <w:rFonts w:eastAsia="MS Mincho"/>
          <w:noProof/>
          <w:sz w:val="32"/>
          <w:szCs w:val="22"/>
          <w:lang w:val="en-CA" w:eastAsia="ja-JP"/>
        </w:rPr>
      </w:pPr>
      <w:hyperlink w:anchor="_Toc527373740" w:history="1">
        <w:r w:rsidR="00281099" w:rsidRPr="00683F5A">
          <w:rPr>
            <w:rStyle w:val="Hyperlink"/>
            <w:noProof/>
            <w:sz w:val="24"/>
          </w:rPr>
          <w:t>1.3.2</w:t>
        </w:r>
        <w:r w:rsidR="00281099" w:rsidRPr="00683F5A">
          <w:rPr>
            <w:rFonts w:eastAsia="MS Mincho"/>
            <w:noProof/>
            <w:sz w:val="32"/>
            <w:szCs w:val="22"/>
            <w:lang w:val="en-CA" w:eastAsia="ja-JP"/>
          </w:rPr>
          <w:tab/>
        </w:r>
        <w:r w:rsidR="00281099" w:rsidRPr="00683F5A">
          <w:rPr>
            <w:rStyle w:val="Hyperlink"/>
            <w:noProof/>
            <w:sz w:val="24"/>
          </w:rPr>
          <w:t>Models</w:t>
        </w:r>
        <w:r w:rsidR="00281099" w:rsidRPr="00683F5A">
          <w:rPr>
            <w:noProof/>
            <w:webHidden/>
            <w:sz w:val="24"/>
          </w:rPr>
          <w:tab/>
        </w:r>
        <w:r w:rsidR="00281099" w:rsidRPr="00683F5A">
          <w:rPr>
            <w:noProof/>
            <w:webHidden/>
            <w:sz w:val="24"/>
          </w:rPr>
          <w:fldChar w:fldCharType="begin"/>
        </w:r>
        <w:r w:rsidR="00281099" w:rsidRPr="00683F5A">
          <w:rPr>
            <w:noProof/>
            <w:webHidden/>
            <w:sz w:val="24"/>
          </w:rPr>
          <w:instrText xml:space="preserve"> PAGEREF _Toc527373740 \h </w:instrText>
        </w:r>
        <w:r w:rsidR="00281099" w:rsidRPr="00683F5A">
          <w:rPr>
            <w:noProof/>
            <w:webHidden/>
            <w:sz w:val="24"/>
          </w:rPr>
        </w:r>
        <w:r w:rsidR="00281099" w:rsidRPr="00683F5A">
          <w:rPr>
            <w:noProof/>
            <w:webHidden/>
            <w:sz w:val="24"/>
          </w:rPr>
          <w:fldChar w:fldCharType="separate"/>
        </w:r>
        <w:r w:rsidR="002C519B">
          <w:rPr>
            <w:noProof/>
            <w:webHidden/>
            <w:sz w:val="24"/>
          </w:rPr>
          <w:t>6</w:t>
        </w:r>
        <w:r w:rsidR="00281099" w:rsidRPr="00683F5A">
          <w:rPr>
            <w:noProof/>
            <w:webHidden/>
            <w:sz w:val="24"/>
          </w:rPr>
          <w:fldChar w:fldCharType="end"/>
        </w:r>
      </w:hyperlink>
    </w:p>
    <w:p w14:paraId="024847FC" w14:textId="144BA957" w:rsidR="00281099" w:rsidRPr="00683F5A" w:rsidRDefault="00D549A0">
      <w:pPr>
        <w:pStyle w:val="TOC3"/>
        <w:rPr>
          <w:rFonts w:eastAsia="MS Mincho"/>
          <w:noProof/>
          <w:sz w:val="32"/>
          <w:szCs w:val="22"/>
          <w:lang w:val="en-CA" w:eastAsia="ja-JP"/>
        </w:rPr>
      </w:pPr>
      <w:hyperlink w:anchor="_Toc527373741" w:history="1">
        <w:r w:rsidR="00281099" w:rsidRPr="00683F5A">
          <w:rPr>
            <w:rStyle w:val="Hyperlink"/>
            <w:noProof/>
            <w:sz w:val="24"/>
          </w:rPr>
          <w:t>1.3.3</w:t>
        </w:r>
        <w:r w:rsidR="00281099" w:rsidRPr="00683F5A">
          <w:rPr>
            <w:rFonts w:eastAsia="MS Mincho"/>
            <w:noProof/>
            <w:sz w:val="32"/>
            <w:szCs w:val="22"/>
            <w:lang w:val="en-CA" w:eastAsia="ja-JP"/>
          </w:rPr>
          <w:tab/>
        </w:r>
        <w:r w:rsidR="00281099" w:rsidRPr="00683F5A">
          <w:rPr>
            <w:rStyle w:val="Hyperlink"/>
            <w:noProof/>
            <w:sz w:val="24"/>
          </w:rPr>
          <w:t>Utility</w:t>
        </w:r>
        <w:r w:rsidR="00281099" w:rsidRPr="00683F5A">
          <w:rPr>
            <w:noProof/>
            <w:webHidden/>
            <w:sz w:val="24"/>
          </w:rPr>
          <w:tab/>
        </w:r>
        <w:r w:rsidR="00281099" w:rsidRPr="00683F5A">
          <w:rPr>
            <w:noProof/>
            <w:webHidden/>
            <w:sz w:val="24"/>
          </w:rPr>
          <w:fldChar w:fldCharType="begin"/>
        </w:r>
        <w:r w:rsidR="00281099" w:rsidRPr="00683F5A">
          <w:rPr>
            <w:noProof/>
            <w:webHidden/>
            <w:sz w:val="24"/>
          </w:rPr>
          <w:instrText xml:space="preserve"> PAGEREF _Toc527373741 \h </w:instrText>
        </w:r>
        <w:r w:rsidR="00281099" w:rsidRPr="00683F5A">
          <w:rPr>
            <w:noProof/>
            <w:webHidden/>
            <w:sz w:val="24"/>
          </w:rPr>
        </w:r>
        <w:r w:rsidR="00281099" w:rsidRPr="00683F5A">
          <w:rPr>
            <w:noProof/>
            <w:webHidden/>
            <w:sz w:val="24"/>
          </w:rPr>
          <w:fldChar w:fldCharType="separate"/>
        </w:r>
        <w:r w:rsidR="002C519B">
          <w:rPr>
            <w:noProof/>
            <w:webHidden/>
            <w:sz w:val="24"/>
          </w:rPr>
          <w:t>6</w:t>
        </w:r>
        <w:r w:rsidR="00281099" w:rsidRPr="00683F5A">
          <w:rPr>
            <w:noProof/>
            <w:webHidden/>
            <w:sz w:val="24"/>
          </w:rPr>
          <w:fldChar w:fldCharType="end"/>
        </w:r>
      </w:hyperlink>
    </w:p>
    <w:p w14:paraId="29FE435F" w14:textId="29D7B7F4" w:rsidR="00281099" w:rsidRPr="00683F5A" w:rsidRDefault="00D549A0">
      <w:pPr>
        <w:pStyle w:val="TOC3"/>
        <w:rPr>
          <w:rFonts w:eastAsia="MS Mincho"/>
          <w:noProof/>
          <w:sz w:val="32"/>
          <w:szCs w:val="22"/>
          <w:lang w:val="en-CA" w:eastAsia="ja-JP"/>
        </w:rPr>
      </w:pPr>
      <w:hyperlink w:anchor="_Toc527373742" w:history="1">
        <w:r w:rsidR="00281099" w:rsidRPr="00683F5A">
          <w:rPr>
            <w:rStyle w:val="Hyperlink"/>
            <w:noProof/>
            <w:sz w:val="24"/>
          </w:rPr>
          <w:t>1.3.4</w:t>
        </w:r>
        <w:r w:rsidR="00281099" w:rsidRPr="00683F5A">
          <w:rPr>
            <w:rFonts w:eastAsia="MS Mincho"/>
            <w:noProof/>
            <w:sz w:val="32"/>
            <w:szCs w:val="22"/>
            <w:lang w:val="en-CA" w:eastAsia="ja-JP"/>
          </w:rPr>
          <w:tab/>
        </w:r>
        <w:r w:rsidR="00281099" w:rsidRPr="00683F5A">
          <w:rPr>
            <w:rStyle w:val="Hyperlink"/>
            <w:noProof/>
            <w:sz w:val="24"/>
          </w:rPr>
          <w:t>Main</w:t>
        </w:r>
        <w:r w:rsidR="00281099" w:rsidRPr="00683F5A">
          <w:rPr>
            <w:noProof/>
            <w:webHidden/>
            <w:sz w:val="24"/>
          </w:rPr>
          <w:tab/>
        </w:r>
        <w:r w:rsidR="00281099" w:rsidRPr="00683F5A">
          <w:rPr>
            <w:noProof/>
            <w:webHidden/>
            <w:sz w:val="24"/>
          </w:rPr>
          <w:fldChar w:fldCharType="begin"/>
        </w:r>
        <w:r w:rsidR="00281099" w:rsidRPr="00683F5A">
          <w:rPr>
            <w:noProof/>
            <w:webHidden/>
            <w:sz w:val="24"/>
          </w:rPr>
          <w:instrText xml:space="preserve"> PAGEREF _Toc527373742 \h </w:instrText>
        </w:r>
        <w:r w:rsidR="00281099" w:rsidRPr="00683F5A">
          <w:rPr>
            <w:noProof/>
            <w:webHidden/>
            <w:sz w:val="24"/>
          </w:rPr>
        </w:r>
        <w:r w:rsidR="00281099" w:rsidRPr="00683F5A">
          <w:rPr>
            <w:noProof/>
            <w:webHidden/>
            <w:sz w:val="24"/>
          </w:rPr>
          <w:fldChar w:fldCharType="separate"/>
        </w:r>
        <w:r w:rsidR="002C519B">
          <w:rPr>
            <w:noProof/>
            <w:webHidden/>
            <w:sz w:val="24"/>
          </w:rPr>
          <w:t>7</w:t>
        </w:r>
        <w:r w:rsidR="00281099" w:rsidRPr="00683F5A">
          <w:rPr>
            <w:noProof/>
            <w:webHidden/>
            <w:sz w:val="24"/>
          </w:rPr>
          <w:fldChar w:fldCharType="end"/>
        </w:r>
      </w:hyperlink>
    </w:p>
    <w:p w14:paraId="1A6B6F87" w14:textId="76E6B5C0" w:rsidR="00281099" w:rsidRPr="00683F5A" w:rsidRDefault="00D549A0">
      <w:pPr>
        <w:pStyle w:val="TOC3"/>
        <w:rPr>
          <w:rFonts w:eastAsia="MS Mincho"/>
          <w:noProof/>
          <w:sz w:val="32"/>
          <w:szCs w:val="22"/>
          <w:lang w:val="en-CA" w:eastAsia="ja-JP"/>
        </w:rPr>
      </w:pPr>
      <w:hyperlink w:anchor="_Toc527373743" w:history="1">
        <w:r w:rsidR="00281099" w:rsidRPr="00683F5A">
          <w:rPr>
            <w:rStyle w:val="Hyperlink"/>
            <w:noProof/>
            <w:sz w:val="24"/>
          </w:rPr>
          <w:t>1.3.5</w:t>
        </w:r>
        <w:r w:rsidR="00281099" w:rsidRPr="00683F5A">
          <w:rPr>
            <w:rFonts w:eastAsia="MS Mincho"/>
            <w:noProof/>
            <w:sz w:val="32"/>
            <w:szCs w:val="22"/>
            <w:lang w:val="en-CA" w:eastAsia="ja-JP"/>
          </w:rPr>
          <w:tab/>
        </w:r>
        <w:r w:rsidR="00281099" w:rsidRPr="00683F5A">
          <w:rPr>
            <w:rStyle w:val="Hyperlink"/>
            <w:noProof/>
            <w:sz w:val="24"/>
          </w:rPr>
          <w:t>Exception</w:t>
        </w:r>
        <w:r w:rsidR="00281099" w:rsidRPr="00683F5A">
          <w:rPr>
            <w:noProof/>
            <w:webHidden/>
            <w:sz w:val="24"/>
          </w:rPr>
          <w:tab/>
        </w:r>
        <w:r w:rsidR="00281099" w:rsidRPr="00683F5A">
          <w:rPr>
            <w:noProof/>
            <w:webHidden/>
            <w:sz w:val="24"/>
          </w:rPr>
          <w:fldChar w:fldCharType="begin"/>
        </w:r>
        <w:r w:rsidR="00281099" w:rsidRPr="00683F5A">
          <w:rPr>
            <w:noProof/>
            <w:webHidden/>
            <w:sz w:val="24"/>
          </w:rPr>
          <w:instrText xml:space="preserve"> PAGEREF _Toc527373743 \h </w:instrText>
        </w:r>
        <w:r w:rsidR="00281099" w:rsidRPr="00683F5A">
          <w:rPr>
            <w:noProof/>
            <w:webHidden/>
            <w:sz w:val="24"/>
          </w:rPr>
        </w:r>
        <w:r w:rsidR="00281099" w:rsidRPr="00683F5A">
          <w:rPr>
            <w:noProof/>
            <w:webHidden/>
            <w:sz w:val="24"/>
          </w:rPr>
          <w:fldChar w:fldCharType="separate"/>
        </w:r>
        <w:r w:rsidR="002C519B">
          <w:rPr>
            <w:noProof/>
            <w:webHidden/>
            <w:sz w:val="24"/>
          </w:rPr>
          <w:t>7</w:t>
        </w:r>
        <w:r w:rsidR="00281099" w:rsidRPr="00683F5A">
          <w:rPr>
            <w:noProof/>
            <w:webHidden/>
            <w:sz w:val="24"/>
          </w:rPr>
          <w:fldChar w:fldCharType="end"/>
        </w:r>
      </w:hyperlink>
    </w:p>
    <w:p w14:paraId="26A25A9F" w14:textId="6450282E" w:rsidR="00281099" w:rsidRPr="00683F5A" w:rsidRDefault="00D549A0">
      <w:pPr>
        <w:pStyle w:val="TOC2"/>
        <w:tabs>
          <w:tab w:val="left" w:pos="1000"/>
        </w:tabs>
        <w:rPr>
          <w:rFonts w:eastAsia="MS Mincho"/>
          <w:noProof/>
          <w:sz w:val="32"/>
          <w:szCs w:val="22"/>
          <w:lang w:val="en-CA" w:eastAsia="ja-JP"/>
        </w:rPr>
      </w:pPr>
      <w:hyperlink w:anchor="_Toc527373744" w:history="1">
        <w:r w:rsidR="00281099" w:rsidRPr="00683F5A">
          <w:rPr>
            <w:rStyle w:val="Hyperlink"/>
            <w:noProof/>
            <w:sz w:val="24"/>
          </w:rPr>
          <w:t>1.4</w:t>
        </w:r>
        <w:r w:rsidR="00281099" w:rsidRPr="00683F5A">
          <w:rPr>
            <w:rFonts w:eastAsia="MS Mincho"/>
            <w:noProof/>
            <w:sz w:val="32"/>
            <w:szCs w:val="22"/>
            <w:lang w:val="en-CA" w:eastAsia="ja-JP"/>
          </w:rPr>
          <w:tab/>
        </w:r>
        <w:r w:rsidR="00281099" w:rsidRPr="00683F5A">
          <w:rPr>
            <w:rStyle w:val="Hyperlink"/>
            <w:noProof/>
            <w:sz w:val="24"/>
          </w:rPr>
          <w:t>Technologies and Tools used:</w:t>
        </w:r>
        <w:r w:rsidR="00281099" w:rsidRPr="00683F5A">
          <w:rPr>
            <w:noProof/>
            <w:webHidden/>
            <w:sz w:val="24"/>
          </w:rPr>
          <w:tab/>
        </w:r>
        <w:r w:rsidR="00281099" w:rsidRPr="00683F5A">
          <w:rPr>
            <w:noProof/>
            <w:webHidden/>
            <w:sz w:val="24"/>
          </w:rPr>
          <w:fldChar w:fldCharType="begin"/>
        </w:r>
        <w:r w:rsidR="00281099" w:rsidRPr="00683F5A">
          <w:rPr>
            <w:noProof/>
            <w:webHidden/>
            <w:sz w:val="24"/>
          </w:rPr>
          <w:instrText xml:space="preserve"> PAGEREF _Toc527373744 \h </w:instrText>
        </w:r>
        <w:r w:rsidR="00281099" w:rsidRPr="00683F5A">
          <w:rPr>
            <w:noProof/>
            <w:webHidden/>
            <w:sz w:val="24"/>
          </w:rPr>
        </w:r>
        <w:r w:rsidR="00281099" w:rsidRPr="00683F5A">
          <w:rPr>
            <w:noProof/>
            <w:webHidden/>
            <w:sz w:val="24"/>
          </w:rPr>
          <w:fldChar w:fldCharType="separate"/>
        </w:r>
        <w:r w:rsidR="002C519B">
          <w:rPr>
            <w:noProof/>
            <w:webHidden/>
            <w:sz w:val="24"/>
          </w:rPr>
          <w:t>7</w:t>
        </w:r>
        <w:r w:rsidR="00281099" w:rsidRPr="00683F5A">
          <w:rPr>
            <w:noProof/>
            <w:webHidden/>
            <w:sz w:val="24"/>
          </w:rPr>
          <w:fldChar w:fldCharType="end"/>
        </w:r>
      </w:hyperlink>
    </w:p>
    <w:p w14:paraId="3D7B51AA" w14:textId="2D5A42F3" w:rsidR="00281099" w:rsidRPr="00683F5A" w:rsidRDefault="00D549A0">
      <w:pPr>
        <w:pStyle w:val="TOC3"/>
        <w:rPr>
          <w:rFonts w:eastAsia="MS Mincho"/>
          <w:noProof/>
          <w:sz w:val="32"/>
          <w:szCs w:val="22"/>
          <w:lang w:val="en-CA" w:eastAsia="ja-JP"/>
        </w:rPr>
      </w:pPr>
      <w:hyperlink w:anchor="_Toc527373745" w:history="1">
        <w:r w:rsidR="00281099" w:rsidRPr="00683F5A">
          <w:rPr>
            <w:rStyle w:val="Hyperlink"/>
            <w:noProof/>
            <w:sz w:val="24"/>
          </w:rPr>
          <w:t>1.4.1</w:t>
        </w:r>
        <w:r w:rsidR="00281099" w:rsidRPr="00683F5A">
          <w:rPr>
            <w:rFonts w:eastAsia="MS Mincho"/>
            <w:noProof/>
            <w:sz w:val="32"/>
            <w:szCs w:val="22"/>
            <w:lang w:val="en-CA" w:eastAsia="ja-JP"/>
          </w:rPr>
          <w:tab/>
        </w:r>
        <w:r w:rsidR="00281099" w:rsidRPr="00683F5A">
          <w:rPr>
            <w:rStyle w:val="Hyperlink"/>
            <w:noProof/>
            <w:sz w:val="24"/>
          </w:rPr>
          <w:t>Tools and technology used for the development of the game.</w:t>
        </w:r>
        <w:r w:rsidR="00281099" w:rsidRPr="00683F5A">
          <w:rPr>
            <w:noProof/>
            <w:webHidden/>
            <w:sz w:val="24"/>
          </w:rPr>
          <w:tab/>
        </w:r>
        <w:r w:rsidR="00281099" w:rsidRPr="00683F5A">
          <w:rPr>
            <w:noProof/>
            <w:webHidden/>
            <w:sz w:val="24"/>
          </w:rPr>
          <w:fldChar w:fldCharType="begin"/>
        </w:r>
        <w:r w:rsidR="00281099" w:rsidRPr="00683F5A">
          <w:rPr>
            <w:noProof/>
            <w:webHidden/>
            <w:sz w:val="24"/>
          </w:rPr>
          <w:instrText xml:space="preserve"> PAGEREF _Toc527373745 \h </w:instrText>
        </w:r>
        <w:r w:rsidR="00281099" w:rsidRPr="00683F5A">
          <w:rPr>
            <w:noProof/>
            <w:webHidden/>
            <w:sz w:val="24"/>
          </w:rPr>
        </w:r>
        <w:r w:rsidR="00281099" w:rsidRPr="00683F5A">
          <w:rPr>
            <w:noProof/>
            <w:webHidden/>
            <w:sz w:val="24"/>
          </w:rPr>
          <w:fldChar w:fldCharType="separate"/>
        </w:r>
        <w:r w:rsidR="002C519B">
          <w:rPr>
            <w:noProof/>
            <w:webHidden/>
            <w:sz w:val="24"/>
          </w:rPr>
          <w:t>7</w:t>
        </w:r>
        <w:r w:rsidR="00281099" w:rsidRPr="00683F5A">
          <w:rPr>
            <w:noProof/>
            <w:webHidden/>
            <w:sz w:val="24"/>
          </w:rPr>
          <w:fldChar w:fldCharType="end"/>
        </w:r>
      </w:hyperlink>
    </w:p>
    <w:p w14:paraId="3EF8C0AC" w14:textId="77777777" w:rsidR="003007A1" w:rsidRPr="00683F5A" w:rsidRDefault="003007A1">
      <w:pPr>
        <w:rPr>
          <w:sz w:val="24"/>
        </w:rPr>
      </w:pPr>
      <w:r w:rsidRPr="00683F5A">
        <w:rPr>
          <w:b/>
          <w:bCs/>
          <w:noProof/>
          <w:sz w:val="24"/>
        </w:rPr>
        <w:fldChar w:fldCharType="end"/>
      </w:r>
    </w:p>
    <w:p w14:paraId="68045F1F" w14:textId="77777777" w:rsidR="00EE1497" w:rsidRPr="00683F5A" w:rsidRDefault="00EE1497" w:rsidP="003007A1">
      <w:pPr>
        <w:pStyle w:val="TOC3"/>
      </w:pPr>
    </w:p>
    <w:p w14:paraId="0AC223E6" w14:textId="77777777" w:rsidR="00EE1497" w:rsidRPr="00683F5A" w:rsidRDefault="00EE1497" w:rsidP="00EE1497"/>
    <w:p w14:paraId="54E7D6CA" w14:textId="77777777" w:rsidR="00EE1497" w:rsidRPr="00683F5A" w:rsidRDefault="00EE1497" w:rsidP="00EE1497"/>
    <w:p w14:paraId="5D27F1FA" w14:textId="77777777" w:rsidR="00EE1497" w:rsidRPr="00683F5A" w:rsidRDefault="00EE1497" w:rsidP="00EE1497"/>
    <w:p w14:paraId="607AE18E" w14:textId="77777777" w:rsidR="00EE1497" w:rsidRPr="00683F5A" w:rsidRDefault="00EE1497" w:rsidP="00EE1497"/>
    <w:p w14:paraId="652BE757" w14:textId="77777777" w:rsidR="00EE1497" w:rsidRPr="00683F5A" w:rsidRDefault="00EE1497" w:rsidP="00EE1497"/>
    <w:p w14:paraId="6056DDE1" w14:textId="77777777" w:rsidR="00EE1497" w:rsidRPr="00683F5A" w:rsidRDefault="00EE1497" w:rsidP="00EE1497"/>
    <w:p w14:paraId="7F8AE271" w14:textId="77777777" w:rsidR="00EE1497" w:rsidRPr="00683F5A" w:rsidRDefault="00EE1497" w:rsidP="00EE1497"/>
    <w:p w14:paraId="0E1E03DD" w14:textId="77777777" w:rsidR="00EE1497" w:rsidRPr="00683F5A" w:rsidRDefault="00EE1497" w:rsidP="00EE1497"/>
    <w:p w14:paraId="3086DDAC" w14:textId="77777777" w:rsidR="00EE1497" w:rsidRPr="00683F5A" w:rsidRDefault="00EE1497" w:rsidP="00EE1497"/>
    <w:p w14:paraId="40F2E5A7" w14:textId="77777777" w:rsidR="00EE1497" w:rsidRPr="00683F5A" w:rsidRDefault="00EE1497" w:rsidP="00EE1497"/>
    <w:p w14:paraId="41610D29" w14:textId="77777777" w:rsidR="00EE1497" w:rsidRPr="00683F5A" w:rsidRDefault="00EE1497" w:rsidP="00EE1497"/>
    <w:p w14:paraId="4342C166" w14:textId="77777777" w:rsidR="00EE1497" w:rsidRPr="00683F5A" w:rsidRDefault="00EE1497" w:rsidP="00EE1497"/>
    <w:p w14:paraId="73024848" w14:textId="77777777" w:rsidR="00EE1497" w:rsidRPr="00683F5A" w:rsidRDefault="00EE1497" w:rsidP="00EE1497"/>
    <w:p w14:paraId="399BF761" w14:textId="77777777" w:rsidR="00EE1497" w:rsidRPr="00683F5A" w:rsidRDefault="00EE1497" w:rsidP="00EE1497"/>
    <w:p w14:paraId="2F6E1C94" w14:textId="77777777" w:rsidR="00EE1497" w:rsidRPr="00683F5A" w:rsidRDefault="00EE1497" w:rsidP="00EE1497"/>
    <w:p w14:paraId="2E4B3986" w14:textId="77777777" w:rsidR="00EE1497" w:rsidRPr="00683F5A" w:rsidRDefault="00EE1497" w:rsidP="00EE1497"/>
    <w:p w14:paraId="16EAA8C4" w14:textId="77777777" w:rsidR="00EE1497" w:rsidRPr="00683F5A" w:rsidRDefault="00EE1497" w:rsidP="00EE1497"/>
    <w:p w14:paraId="43592DF0" w14:textId="77777777" w:rsidR="00EE1497" w:rsidRPr="00683F5A" w:rsidRDefault="00EE1497" w:rsidP="00EE1497"/>
    <w:p w14:paraId="4F4415A5" w14:textId="77777777" w:rsidR="00EE1497" w:rsidRPr="00683F5A" w:rsidRDefault="00EE1497" w:rsidP="00EE1497"/>
    <w:p w14:paraId="01FF4365" w14:textId="77777777" w:rsidR="00EE1497" w:rsidRPr="00683F5A" w:rsidRDefault="00EE1497" w:rsidP="00EE1497"/>
    <w:p w14:paraId="38C9351C" w14:textId="77777777" w:rsidR="00EE1497" w:rsidRPr="00683F5A" w:rsidRDefault="00EE1497" w:rsidP="00EE1497"/>
    <w:p w14:paraId="1A074E97" w14:textId="77777777" w:rsidR="0038299F" w:rsidRPr="00683F5A" w:rsidRDefault="0038299F" w:rsidP="00EE1497"/>
    <w:p w14:paraId="255EB20D" w14:textId="77777777" w:rsidR="0038299F" w:rsidRPr="00683F5A" w:rsidRDefault="0038299F" w:rsidP="00EE1497"/>
    <w:p w14:paraId="3CE1633B" w14:textId="77777777" w:rsidR="0038299F" w:rsidRPr="00683F5A" w:rsidRDefault="0038299F" w:rsidP="00EE1497"/>
    <w:p w14:paraId="2DA8A55A" w14:textId="77777777" w:rsidR="0038299F" w:rsidRPr="00683F5A" w:rsidRDefault="0038299F" w:rsidP="00EE1497"/>
    <w:p w14:paraId="39DC3C25" w14:textId="77777777" w:rsidR="0038299F" w:rsidRPr="00683F5A" w:rsidRDefault="0038299F" w:rsidP="00EE1497"/>
    <w:p w14:paraId="50FC3819" w14:textId="77777777" w:rsidR="0038299F" w:rsidRPr="00683F5A" w:rsidRDefault="0038299F" w:rsidP="00EE1497"/>
    <w:p w14:paraId="7700FD0E" w14:textId="77777777" w:rsidR="0038299F" w:rsidRPr="00683F5A" w:rsidRDefault="0038299F" w:rsidP="00EE1497"/>
    <w:p w14:paraId="7BF90A74" w14:textId="77777777" w:rsidR="0038299F" w:rsidRPr="00683F5A" w:rsidRDefault="0038299F" w:rsidP="00EE1497"/>
    <w:p w14:paraId="1C12F476" w14:textId="77777777" w:rsidR="0038299F" w:rsidRPr="00683F5A" w:rsidRDefault="0038299F" w:rsidP="00EE1497"/>
    <w:p w14:paraId="1E391123" w14:textId="77777777" w:rsidR="0038299F" w:rsidRPr="00683F5A" w:rsidRDefault="0038299F" w:rsidP="00EE1497"/>
    <w:p w14:paraId="0E531D05" w14:textId="77777777" w:rsidR="0038299F" w:rsidRPr="00683F5A" w:rsidRDefault="0038299F" w:rsidP="00EE1497"/>
    <w:p w14:paraId="258D103A" w14:textId="77777777" w:rsidR="0038299F" w:rsidRPr="00683F5A" w:rsidRDefault="0038299F" w:rsidP="00EE1497"/>
    <w:p w14:paraId="2FB43885" w14:textId="77777777" w:rsidR="0038299F" w:rsidRPr="00683F5A" w:rsidRDefault="0038299F" w:rsidP="00EE1497"/>
    <w:p w14:paraId="2FE909AE" w14:textId="77777777" w:rsidR="00EE1497" w:rsidRPr="00683F5A" w:rsidRDefault="00EE1497" w:rsidP="00EE1497"/>
    <w:p w14:paraId="1A251701" w14:textId="77777777" w:rsidR="00EE1497" w:rsidRPr="00683F5A" w:rsidRDefault="00EE1497" w:rsidP="00EE1497"/>
    <w:p w14:paraId="1BF03D15" w14:textId="77777777" w:rsidR="00EE1497" w:rsidRPr="00683F5A" w:rsidRDefault="00EE1497" w:rsidP="00EE1497">
      <w:pPr>
        <w:rPr>
          <w:sz w:val="24"/>
        </w:rPr>
      </w:pPr>
    </w:p>
    <w:p w14:paraId="6A641F8D" w14:textId="77777777" w:rsidR="00473670" w:rsidRPr="00683F5A" w:rsidRDefault="00EA411F" w:rsidP="008D1E06">
      <w:pPr>
        <w:pStyle w:val="Title"/>
        <w:jc w:val="left"/>
        <w:rPr>
          <w:rFonts w:ascii="Times New Roman" w:hAnsi="Times New Roman"/>
          <w:sz w:val="24"/>
        </w:rPr>
      </w:pPr>
      <w:bookmarkStart w:id="0" w:name="_Toc456598586"/>
      <w:bookmarkStart w:id="1" w:name="_Toc73179406"/>
      <w:r w:rsidRPr="00683F5A">
        <w:rPr>
          <w:rFonts w:ascii="Times New Roman" w:hAnsi="Times New Roman"/>
          <w:sz w:val="24"/>
        </w:rPr>
        <w:t>Introduction</w:t>
      </w:r>
      <w:bookmarkEnd w:id="0"/>
      <w:bookmarkEnd w:id="1"/>
    </w:p>
    <w:p w14:paraId="1E1B44A8" w14:textId="77777777" w:rsidR="00C53684" w:rsidRPr="00683F5A" w:rsidRDefault="0047600E" w:rsidP="005A03A1">
      <w:pPr>
        <w:rPr>
          <w:sz w:val="24"/>
        </w:rPr>
      </w:pPr>
      <w:r w:rsidRPr="00683F5A">
        <w:rPr>
          <w:sz w:val="24"/>
        </w:rPr>
        <w:t>This</w:t>
      </w:r>
      <w:r w:rsidR="00EA411F" w:rsidRPr="00683F5A">
        <w:rPr>
          <w:sz w:val="24"/>
        </w:rPr>
        <w:t xml:space="preserve"> introduction provides an overview of the entire </w:t>
      </w:r>
      <w:r w:rsidR="00EA411F" w:rsidRPr="00683F5A">
        <w:rPr>
          <w:rStyle w:val="Strong"/>
          <w:b w:val="0"/>
          <w:i/>
          <w:sz w:val="24"/>
        </w:rPr>
        <w:t>Software Architecture Document</w:t>
      </w:r>
      <w:r w:rsidR="00533555" w:rsidRPr="00683F5A">
        <w:rPr>
          <w:rStyle w:val="Strong"/>
          <w:b w:val="0"/>
          <w:i/>
          <w:sz w:val="24"/>
        </w:rPr>
        <w:t xml:space="preserve"> </w:t>
      </w:r>
      <w:r w:rsidR="00533555" w:rsidRPr="00683F5A">
        <w:rPr>
          <w:rStyle w:val="Strong"/>
          <w:b w:val="0"/>
          <w:sz w:val="24"/>
        </w:rPr>
        <w:t xml:space="preserve">for the </w:t>
      </w:r>
      <w:r w:rsidR="007E6E10" w:rsidRPr="00683F5A">
        <w:rPr>
          <w:rStyle w:val="Strong"/>
          <w:b w:val="0"/>
          <w:sz w:val="24"/>
        </w:rPr>
        <w:t>Risk Strategy game</w:t>
      </w:r>
      <w:r w:rsidR="00EA411F" w:rsidRPr="00683F5A">
        <w:rPr>
          <w:sz w:val="24"/>
        </w:rPr>
        <w:t>. It includes the purpose, scope</w:t>
      </w:r>
      <w:r w:rsidR="007E6E10" w:rsidRPr="00683F5A">
        <w:rPr>
          <w:sz w:val="24"/>
        </w:rPr>
        <w:t>,</w:t>
      </w:r>
      <w:r w:rsidR="00EA411F" w:rsidRPr="00683F5A">
        <w:rPr>
          <w:sz w:val="24"/>
        </w:rPr>
        <w:t xml:space="preserve"> overview of the </w:t>
      </w:r>
      <w:r w:rsidR="00533555" w:rsidRPr="00683F5A">
        <w:rPr>
          <w:rStyle w:val="Strong"/>
          <w:b w:val="0"/>
          <w:sz w:val="24"/>
        </w:rPr>
        <w:t>system</w:t>
      </w:r>
      <w:r w:rsidR="00533555" w:rsidRPr="00683F5A">
        <w:rPr>
          <w:sz w:val="24"/>
        </w:rPr>
        <w:t>.</w:t>
      </w:r>
      <w:bookmarkStart w:id="2" w:name="_Toc456598588"/>
    </w:p>
    <w:p w14:paraId="1725B21B" w14:textId="77777777" w:rsidR="00AB56E7" w:rsidRPr="00683F5A" w:rsidRDefault="005A03A1" w:rsidP="00AB56E7">
      <w:pPr>
        <w:pStyle w:val="Heading2"/>
        <w:pBdr>
          <w:bottom w:val="single" w:sz="6" w:space="4" w:color="EAECEF"/>
        </w:pBdr>
        <w:spacing w:before="360" w:after="240"/>
        <w:rPr>
          <w:rFonts w:ascii="Times New Roman" w:hAnsi="Times New Roman"/>
          <w:sz w:val="24"/>
          <w:szCs w:val="24"/>
        </w:rPr>
      </w:pPr>
      <w:bookmarkStart w:id="3" w:name="_Toc527373736"/>
      <w:r w:rsidRPr="00683F5A">
        <w:rPr>
          <w:rFonts w:ascii="Times New Roman" w:hAnsi="Times New Roman"/>
          <w:sz w:val="24"/>
          <w:szCs w:val="24"/>
        </w:rPr>
        <w:t>Scope</w:t>
      </w:r>
      <w:bookmarkStart w:id="4" w:name="_Toc496190207"/>
      <w:bookmarkStart w:id="5" w:name="_Toc527373334"/>
      <w:bookmarkEnd w:id="2"/>
      <w:bookmarkEnd w:id="3"/>
    </w:p>
    <w:p w14:paraId="1C2E7DD1" w14:textId="77777777" w:rsidR="00AB56E7" w:rsidRPr="00683F5A" w:rsidRDefault="00AB56E7" w:rsidP="001852B5">
      <w:pPr>
        <w:numPr>
          <w:ilvl w:val="0"/>
          <w:numId w:val="44"/>
        </w:numPr>
        <w:rPr>
          <w:sz w:val="24"/>
          <w:szCs w:val="24"/>
        </w:rPr>
      </w:pPr>
      <w:r w:rsidRPr="00683F5A">
        <w:rPr>
          <w:sz w:val="24"/>
          <w:szCs w:val="24"/>
        </w:rPr>
        <w:t>The scope of the build 1 is as per the instruction guidelines for the build:</w:t>
      </w:r>
    </w:p>
    <w:p w14:paraId="3E9D83C2" w14:textId="77777777" w:rsidR="008D0D6B" w:rsidRPr="00683F5A" w:rsidRDefault="008D0D6B" w:rsidP="00AB56E7">
      <w:pPr>
        <w:rPr>
          <w:sz w:val="24"/>
          <w:szCs w:val="24"/>
        </w:rPr>
      </w:pPr>
    </w:p>
    <w:p w14:paraId="3BD4723C" w14:textId="77777777" w:rsidR="006376A8" w:rsidRPr="00683F5A" w:rsidRDefault="006376A8" w:rsidP="001852B5">
      <w:pPr>
        <w:numPr>
          <w:ilvl w:val="0"/>
          <w:numId w:val="44"/>
        </w:numPr>
        <w:rPr>
          <w:sz w:val="24"/>
          <w:szCs w:val="24"/>
        </w:rPr>
      </w:pPr>
      <w:r w:rsidRPr="00683F5A">
        <w:rPr>
          <w:sz w:val="24"/>
          <w:szCs w:val="24"/>
        </w:rPr>
        <w:t>Map Editor: Covering the following below functionality, which is a form of a connected graph with proper interconnection between the continent and territories and abiding to the conquest map file format.</w:t>
      </w:r>
    </w:p>
    <w:p w14:paraId="602F2995" w14:textId="77777777" w:rsidR="00C82017" w:rsidRPr="00683F5A" w:rsidRDefault="00C82017" w:rsidP="00AB56E7">
      <w:pPr>
        <w:rPr>
          <w:sz w:val="24"/>
          <w:szCs w:val="24"/>
        </w:rPr>
      </w:pPr>
    </w:p>
    <w:bookmarkEnd w:id="4"/>
    <w:bookmarkEnd w:id="5"/>
    <w:p w14:paraId="0C5B2567" w14:textId="77777777" w:rsidR="00A3638D" w:rsidRPr="00683F5A" w:rsidRDefault="00A3638D" w:rsidP="00A3638D">
      <w:pPr>
        <w:numPr>
          <w:ilvl w:val="0"/>
          <w:numId w:val="41"/>
        </w:numPr>
        <w:rPr>
          <w:sz w:val="24"/>
          <w:szCs w:val="24"/>
        </w:rPr>
      </w:pPr>
      <w:r w:rsidRPr="00683F5A">
        <w:rPr>
          <w:sz w:val="24"/>
          <w:szCs w:val="24"/>
        </w:rPr>
        <w:t>Create a new map file</w:t>
      </w:r>
    </w:p>
    <w:p w14:paraId="1FB6A5F4" w14:textId="77777777" w:rsidR="00A3638D" w:rsidRPr="00683F5A" w:rsidRDefault="00A3638D" w:rsidP="00A3638D">
      <w:pPr>
        <w:numPr>
          <w:ilvl w:val="0"/>
          <w:numId w:val="41"/>
        </w:numPr>
        <w:rPr>
          <w:sz w:val="24"/>
          <w:szCs w:val="24"/>
        </w:rPr>
      </w:pPr>
      <w:r w:rsidRPr="00683F5A">
        <w:rPr>
          <w:sz w:val="24"/>
          <w:szCs w:val="24"/>
        </w:rPr>
        <w:t>Edit an existing map file</w:t>
      </w:r>
    </w:p>
    <w:p w14:paraId="3D094AB2" w14:textId="77777777" w:rsidR="00A3638D" w:rsidRPr="00683F5A" w:rsidRDefault="00A3638D" w:rsidP="00A3638D">
      <w:pPr>
        <w:numPr>
          <w:ilvl w:val="0"/>
          <w:numId w:val="41"/>
        </w:numPr>
        <w:rPr>
          <w:sz w:val="24"/>
          <w:szCs w:val="24"/>
        </w:rPr>
      </w:pPr>
      <w:r w:rsidRPr="00683F5A">
        <w:rPr>
          <w:sz w:val="24"/>
          <w:szCs w:val="24"/>
        </w:rPr>
        <w:t>Add/update/delete Continent</w:t>
      </w:r>
    </w:p>
    <w:p w14:paraId="28836C54" w14:textId="77777777" w:rsidR="00A3638D" w:rsidRPr="00683F5A" w:rsidRDefault="00A3638D" w:rsidP="00A3638D">
      <w:pPr>
        <w:numPr>
          <w:ilvl w:val="0"/>
          <w:numId w:val="41"/>
        </w:numPr>
        <w:rPr>
          <w:sz w:val="24"/>
          <w:szCs w:val="24"/>
        </w:rPr>
      </w:pPr>
      <w:r w:rsidRPr="00683F5A">
        <w:rPr>
          <w:sz w:val="24"/>
          <w:szCs w:val="24"/>
        </w:rPr>
        <w:t>Add/update/delete Territory</w:t>
      </w:r>
    </w:p>
    <w:p w14:paraId="54DF87F0" w14:textId="77777777" w:rsidR="00A3638D" w:rsidRPr="00683F5A" w:rsidRDefault="00A3638D" w:rsidP="00A3638D">
      <w:pPr>
        <w:numPr>
          <w:ilvl w:val="0"/>
          <w:numId w:val="41"/>
        </w:numPr>
        <w:rPr>
          <w:sz w:val="24"/>
          <w:szCs w:val="24"/>
        </w:rPr>
      </w:pPr>
      <w:r w:rsidRPr="00683F5A">
        <w:rPr>
          <w:sz w:val="24"/>
          <w:szCs w:val="24"/>
        </w:rPr>
        <w:t>Add/Delete Adjacent Territory</w:t>
      </w:r>
    </w:p>
    <w:p w14:paraId="1E6EEF96" w14:textId="77777777" w:rsidR="00A3638D" w:rsidRPr="00683F5A" w:rsidRDefault="00A3638D" w:rsidP="00A3638D">
      <w:pPr>
        <w:numPr>
          <w:ilvl w:val="0"/>
          <w:numId w:val="41"/>
        </w:numPr>
        <w:rPr>
          <w:sz w:val="24"/>
          <w:szCs w:val="24"/>
        </w:rPr>
      </w:pPr>
      <w:r w:rsidRPr="00683F5A">
        <w:rPr>
          <w:sz w:val="24"/>
          <w:szCs w:val="24"/>
        </w:rPr>
        <w:t>Make sure that the integrity of the connected graph is maintained.</w:t>
      </w:r>
    </w:p>
    <w:p w14:paraId="20EA0877" w14:textId="77777777" w:rsidR="00A3638D" w:rsidRPr="00683F5A" w:rsidRDefault="00AD093D" w:rsidP="00C21139">
      <w:pPr>
        <w:numPr>
          <w:ilvl w:val="0"/>
          <w:numId w:val="43"/>
        </w:numPr>
        <w:rPr>
          <w:sz w:val="24"/>
          <w:szCs w:val="24"/>
        </w:rPr>
      </w:pPr>
      <w:r w:rsidRPr="00683F5A">
        <w:rPr>
          <w:sz w:val="24"/>
          <w:szCs w:val="24"/>
        </w:rPr>
        <w:t>Game Play</w:t>
      </w:r>
      <w:r w:rsidR="00A3638D" w:rsidRPr="00683F5A">
        <w:rPr>
          <w:sz w:val="24"/>
          <w:szCs w:val="24"/>
        </w:rPr>
        <w:t>: The game play covers:</w:t>
      </w:r>
    </w:p>
    <w:p w14:paraId="4D536ED5" w14:textId="77777777" w:rsidR="00A3638D" w:rsidRPr="00683F5A" w:rsidRDefault="00A3638D" w:rsidP="00A3638D">
      <w:pPr>
        <w:numPr>
          <w:ilvl w:val="1"/>
          <w:numId w:val="40"/>
        </w:numPr>
        <w:rPr>
          <w:sz w:val="24"/>
          <w:szCs w:val="24"/>
        </w:rPr>
      </w:pPr>
      <w:r w:rsidRPr="00683F5A">
        <w:rPr>
          <w:sz w:val="24"/>
          <w:szCs w:val="24"/>
        </w:rPr>
        <w:t>Assigning territory to player</w:t>
      </w:r>
    </w:p>
    <w:p w14:paraId="14CFC4A9" w14:textId="77777777" w:rsidR="00A3638D" w:rsidRPr="00683F5A" w:rsidRDefault="00A3638D" w:rsidP="00A3638D">
      <w:pPr>
        <w:numPr>
          <w:ilvl w:val="1"/>
          <w:numId w:val="40"/>
        </w:numPr>
        <w:rPr>
          <w:sz w:val="24"/>
          <w:szCs w:val="24"/>
        </w:rPr>
      </w:pPr>
      <w:r w:rsidRPr="00683F5A">
        <w:rPr>
          <w:sz w:val="24"/>
          <w:szCs w:val="24"/>
        </w:rPr>
        <w:t>Player ability to assigning armies to each territory in round robin manner</w:t>
      </w:r>
    </w:p>
    <w:p w14:paraId="01B854BA" w14:textId="77777777" w:rsidR="00A3638D" w:rsidRPr="00683F5A" w:rsidRDefault="00A3638D" w:rsidP="00A3638D">
      <w:pPr>
        <w:numPr>
          <w:ilvl w:val="1"/>
          <w:numId w:val="40"/>
        </w:numPr>
        <w:rPr>
          <w:sz w:val="24"/>
          <w:szCs w:val="24"/>
        </w:rPr>
      </w:pPr>
      <w:r w:rsidRPr="00683F5A">
        <w:rPr>
          <w:sz w:val="24"/>
          <w:szCs w:val="24"/>
        </w:rPr>
        <w:t>Reinforcement phase, with proper calculation of armies</w:t>
      </w:r>
    </w:p>
    <w:p w14:paraId="17970212" w14:textId="77777777" w:rsidR="00A3638D" w:rsidRPr="00683F5A" w:rsidRDefault="00A3638D" w:rsidP="00A3638D">
      <w:pPr>
        <w:numPr>
          <w:ilvl w:val="1"/>
          <w:numId w:val="40"/>
        </w:numPr>
        <w:rPr>
          <w:sz w:val="24"/>
          <w:szCs w:val="24"/>
        </w:rPr>
      </w:pPr>
      <w:r w:rsidRPr="00683F5A">
        <w:rPr>
          <w:sz w:val="24"/>
          <w:szCs w:val="24"/>
        </w:rPr>
        <w:t xml:space="preserve">Fortification phase, with a valid fortification move. </w:t>
      </w:r>
    </w:p>
    <w:p w14:paraId="17371D3F" w14:textId="77777777" w:rsidR="005D55FE" w:rsidRPr="00683F5A" w:rsidRDefault="005D55FE" w:rsidP="005D55FE">
      <w:pPr>
        <w:pStyle w:val="Heading2"/>
        <w:pBdr>
          <w:bottom w:val="single" w:sz="6" w:space="4" w:color="EAECEF"/>
        </w:pBdr>
        <w:spacing w:before="360" w:after="240"/>
        <w:rPr>
          <w:rFonts w:ascii="Times New Roman" w:hAnsi="Times New Roman"/>
          <w:sz w:val="24"/>
          <w:szCs w:val="24"/>
        </w:rPr>
      </w:pPr>
      <w:bookmarkStart w:id="6" w:name="_Toc527373737"/>
      <w:r w:rsidRPr="00683F5A">
        <w:rPr>
          <w:rFonts w:ascii="Times New Roman" w:hAnsi="Times New Roman"/>
          <w:sz w:val="24"/>
          <w:szCs w:val="24"/>
        </w:rPr>
        <w:t>Architecture Style</w:t>
      </w:r>
      <w:bookmarkEnd w:id="6"/>
    </w:p>
    <w:p w14:paraId="3869C6EA" w14:textId="77777777" w:rsidR="005D55FE" w:rsidRPr="00683F5A" w:rsidRDefault="005D55FE" w:rsidP="005D55FE">
      <w:pPr>
        <w:rPr>
          <w:sz w:val="24"/>
          <w:lang w:val="en-CA" w:eastAsia="en-CA"/>
        </w:rPr>
      </w:pPr>
      <w:r w:rsidRPr="00683F5A">
        <w:rPr>
          <w:sz w:val="24"/>
          <w:lang w:val="en-CA" w:eastAsia="en-CA"/>
        </w:rPr>
        <w:t>Following the MVC design pattern for implementing user interfaces on computers. It divides a given application into three interconnected parts. This is done to separate internal representations of information from the ways information is presented to, and accepted from, the user. The MVC design pattern decouples these major components allowing for efficient code reuse and parallel development.</w:t>
      </w:r>
    </w:p>
    <w:p w14:paraId="4D00CE5B" w14:textId="77777777" w:rsidR="005D55FE" w:rsidRPr="00683F5A" w:rsidRDefault="005D55FE" w:rsidP="005D55FE">
      <w:pPr>
        <w:rPr>
          <w:lang w:val="en-CA" w:eastAsia="en-CA"/>
        </w:rPr>
      </w:pPr>
      <w:r w:rsidRPr="00683F5A">
        <w:rPr>
          <w:lang w:val="en-CA" w:eastAsia="en-CA"/>
        </w:rPr>
        <w:tab/>
      </w:r>
    </w:p>
    <w:p w14:paraId="32F9609C" w14:textId="2F72F86B" w:rsidR="005D55FE" w:rsidRPr="00683F5A" w:rsidRDefault="00B7021A" w:rsidP="00F65695">
      <w:pPr>
        <w:jc w:val="center"/>
        <w:rPr>
          <w:sz w:val="18"/>
          <w:szCs w:val="18"/>
        </w:rPr>
      </w:pPr>
      <w:r w:rsidRPr="00683F5A">
        <w:rPr>
          <w:noProof/>
          <w:sz w:val="18"/>
          <w:szCs w:val="18"/>
        </w:rPr>
        <w:drawing>
          <wp:inline distT="0" distB="0" distL="0" distR="0" wp14:anchorId="67857F34" wp14:editId="560C42FE">
            <wp:extent cx="4010025" cy="1847850"/>
            <wp:effectExtent l="0" t="0" r="0" b="0"/>
            <wp:docPr id="2" name="Picture 2" descr="mvc_role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vc_role_diagra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10025" cy="1847850"/>
                    </a:xfrm>
                    <a:prstGeom prst="rect">
                      <a:avLst/>
                    </a:prstGeom>
                    <a:noFill/>
                    <a:ln>
                      <a:noFill/>
                    </a:ln>
                  </pic:spPr>
                </pic:pic>
              </a:graphicData>
            </a:graphic>
          </wp:inline>
        </w:drawing>
      </w:r>
      <w:bookmarkStart w:id="7" w:name="_Hlk529113202"/>
    </w:p>
    <w:p w14:paraId="7E8A5CB8" w14:textId="392CED74" w:rsidR="00BF5299" w:rsidRPr="00683F5A" w:rsidRDefault="00D10807" w:rsidP="00BF5299">
      <w:pPr>
        <w:pStyle w:val="Heading3"/>
        <w:numPr>
          <w:ilvl w:val="0"/>
          <w:numId w:val="0"/>
        </w:numPr>
        <w:spacing w:before="360" w:after="240"/>
        <w:rPr>
          <w:rFonts w:ascii="Times New Roman" w:hAnsi="Times New Roman"/>
          <w:noProof/>
        </w:rPr>
      </w:pPr>
      <w:r w:rsidRPr="00683F5A">
        <w:rPr>
          <w:rFonts w:ascii="Times New Roman" w:hAnsi="Times New Roman"/>
          <w:noProof/>
        </w:rPr>
        <w:lastRenderedPageBreak/>
        <mc:AlternateContent>
          <mc:Choice Requires="wps">
            <w:drawing>
              <wp:anchor distT="0" distB="0" distL="114300" distR="114300" simplePos="0" relativeHeight="251745280" behindDoc="0" locked="0" layoutInCell="1" allowOverlap="1" wp14:anchorId="1D1F6B5B" wp14:editId="48330DF1">
                <wp:simplePos x="0" y="0"/>
                <wp:positionH relativeFrom="column">
                  <wp:posOffset>2428875</wp:posOffset>
                </wp:positionH>
                <wp:positionV relativeFrom="paragraph">
                  <wp:posOffset>-9525</wp:posOffset>
                </wp:positionV>
                <wp:extent cx="1504950" cy="4695825"/>
                <wp:effectExtent l="0" t="0" r="19050" b="28575"/>
                <wp:wrapNone/>
                <wp:docPr id="53" name="Rectangle 53"/>
                <wp:cNvGraphicFramePr/>
                <a:graphic xmlns:a="http://schemas.openxmlformats.org/drawingml/2006/main">
                  <a:graphicData uri="http://schemas.microsoft.com/office/word/2010/wordprocessingShape">
                    <wps:wsp>
                      <wps:cNvSpPr/>
                      <wps:spPr>
                        <a:xfrm>
                          <a:off x="0" y="0"/>
                          <a:ext cx="1504950" cy="4695825"/>
                        </a:xfrm>
                        <a:prstGeom prst="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ABA49" id="Rectangle 53" o:spid="_x0000_s1026" style="position:absolute;margin-left:191.25pt;margin-top:-.75pt;width:118.5pt;height:369.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" filled="f" strokecolor="#2f5496 [2404]" strokeweight="1pt"/>
            </w:pict>
          </mc:Fallback>
        </mc:AlternateContent>
      </w:r>
      <w:r w:rsidR="00C5074F" w:rsidRPr="00683F5A">
        <w:rPr>
          <w:rFonts w:ascii="Times New Roman" w:hAnsi="Times New Roman"/>
          <w:noProof/>
        </w:rPr>
        <mc:AlternateContent>
          <mc:Choice Requires="wps">
            <w:drawing>
              <wp:anchor distT="0" distB="0" distL="114300" distR="114300" simplePos="0" relativeHeight="251722752" behindDoc="0" locked="0" layoutInCell="1" allowOverlap="1" wp14:anchorId="4CDEB6FE" wp14:editId="165D5FF7">
                <wp:simplePos x="0" y="0"/>
                <wp:positionH relativeFrom="margin">
                  <wp:posOffset>19050</wp:posOffset>
                </wp:positionH>
                <wp:positionV relativeFrom="paragraph">
                  <wp:posOffset>-499091</wp:posOffset>
                </wp:positionV>
                <wp:extent cx="1133475" cy="502501"/>
                <wp:effectExtent l="0" t="0" r="28575" b="12065"/>
                <wp:wrapNone/>
                <wp:docPr id="52" name="Rectangle 52"/>
                <wp:cNvGraphicFramePr/>
                <a:graphic xmlns:a="http://schemas.openxmlformats.org/drawingml/2006/main">
                  <a:graphicData uri="http://schemas.microsoft.com/office/word/2010/wordprocessingShape">
                    <wps:wsp>
                      <wps:cNvSpPr/>
                      <wps:spPr>
                        <a:xfrm>
                          <a:off x="0" y="0"/>
                          <a:ext cx="1133475" cy="5025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D6BFB8" w14:textId="77777777" w:rsidR="00BF5299" w:rsidRDefault="00BF5299" w:rsidP="00BF5299">
                            <w:pPr>
                              <w:jc w:val="center"/>
                            </w:pPr>
                            <w:r>
                              <w:t>Risk Game Views [FXML]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DEB6FE" id="Rectangle 52" o:spid="_x0000_s1026" style="position:absolute;margin-left:1.5pt;margin-top:-39.3pt;width:89.25pt;height:39.5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" fillcolor="#4472c4 [3204]" strokecolor="#1f3763 [1604]" strokeweight="1pt">
                <v:textbox>
                  <w:txbxContent>
                    <w:p w14:paraId="11D6BFB8" w14:textId="77777777" w:rsidR="00BF5299" w:rsidRDefault="00BF5299" w:rsidP="00BF5299">
                      <w:pPr>
                        <w:jc w:val="center"/>
                      </w:pPr>
                      <w:r>
                        <w:t>Risk Game Views [FXML]</w:t>
                      </w:r>
                    </w:p>
                  </w:txbxContent>
                </v:textbox>
                <w10:wrap anchorx="margin"/>
              </v:rect>
            </w:pict>
          </mc:Fallback>
        </mc:AlternateContent>
      </w:r>
      <w:r w:rsidR="00C5074F" w:rsidRPr="00683F5A">
        <w:rPr>
          <w:rFonts w:ascii="Times New Roman" w:hAnsi="Times New Roman"/>
          <w:i w:val="0"/>
          <w:noProof/>
        </w:rPr>
        <mc:AlternateContent>
          <mc:Choice Requires="wps">
            <w:drawing>
              <wp:anchor distT="0" distB="0" distL="114300" distR="114300" simplePos="0" relativeHeight="251743232" behindDoc="0" locked="0" layoutInCell="1" allowOverlap="1" wp14:anchorId="42D2A6EA" wp14:editId="1E0C240D">
                <wp:simplePos x="0" y="0"/>
                <wp:positionH relativeFrom="column">
                  <wp:posOffset>5010150</wp:posOffset>
                </wp:positionH>
                <wp:positionV relativeFrom="paragraph">
                  <wp:posOffset>-19050</wp:posOffset>
                </wp:positionV>
                <wp:extent cx="1323975" cy="4057650"/>
                <wp:effectExtent l="0" t="0" r="28575" b="19050"/>
                <wp:wrapNone/>
                <wp:docPr id="54" name="Rectangle 54"/>
                <wp:cNvGraphicFramePr/>
                <a:graphic xmlns:a="http://schemas.openxmlformats.org/drawingml/2006/main">
                  <a:graphicData uri="http://schemas.microsoft.com/office/word/2010/wordprocessingShape">
                    <wps:wsp>
                      <wps:cNvSpPr/>
                      <wps:spPr>
                        <a:xfrm>
                          <a:off x="0" y="0"/>
                          <a:ext cx="1323975" cy="4057650"/>
                        </a:xfrm>
                        <a:prstGeom prst="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11F016" id="Rectangle 54" o:spid="_x0000_s1026" style="position:absolute;margin-left:394.5pt;margin-top:-1.5pt;width:104.25pt;height:319.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" filled="f" strokecolor="#2f5496 [2404]" strokeweight="1pt"/>
            </w:pict>
          </mc:Fallback>
        </mc:AlternateContent>
      </w:r>
      <w:r w:rsidR="00C5074F" w:rsidRPr="00683F5A">
        <w:rPr>
          <w:noProof/>
        </w:rPr>
        <mc:AlternateContent>
          <mc:Choice Requires="wps">
            <w:drawing>
              <wp:anchor distT="0" distB="0" distL="114300" distR="114300" simplePos="0" relativeHeight="251723776" behindDoc="0" locked="0" layoutInCell="1" allowOverlap="1" wp14:anchorId="409C0D3A" wp14:editId="5D28E6E7">
                <wp:simplePos x="0" y="0"/>
                <wp:positionH relativeFrom="column">
                  <wp:posOffset>5238750</wp:posOffset>
                </wp:positionH>
                <wp:positionV relativeFrom="paragraph">
                  <wp:posOffset>142875</wp:posOffset>
                </wp:positionV>
                <wp:extent cx="885825" cy="447675"/>
                <wp:effectExtent l="0" t="0" r="28575" b="28575"/>
                <wp:wrapNone/>
                <wp:docPr id="62" name="Rectangle: Rounded Corners 62"/>
                <wp:cNvGraphicFramePr/>
                <a:graphic xmlns:a="http://schemas.openxmlformats.org/drawingml/2006/main">
                  <a:graphicData uri="http://schemas.microsoft.com/office/word/2010/wordprocessingShape">
                    <wps:wsp>
                      <wps:cNvSpPr/>
                      <wps:spPr>
                        <a:xfrm>
                          <a:off x="0" y="0"/>
                          <a:ext cx="885825"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2BA2DC" w14:textId="77777777" w:rsidR="00BF5299" w:rsidRDefault="00BF5299" w:rsidP="00BF5299">
                            <w:pPr>
                              <w:jc w:val="center"/>
                            </w:pPr>
                            <w:r>
                              <w:t>Continent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09C0D3A" id="Rectangle: Rounded Corners 62" o:spid="_x0000_s1027" style="position:absolute;margin-left:412.5pt;margin-top:11.25pt;width:69.75pt;height:35.2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" fillcolor="#4472c4 [3204]" strokecolor="#1f3763 [1604]" strokeweight="1pt">
                <v:stroke joinstyle="miter"/>
                <v:textbox>
                  <w:txbxContent>
                    <w:p w14:paraId="392BA2DC" w14:textId="77777777" w:rsidR="00BF5299" w:rsidRDefault="00BF5299" w:rsidP="00BF5299">
                      <w:pPr>
                        <w:jc w:val="center"/>
                      </w:pPr>
                      <w:r>
                        <w:t>Continent</w:t>
                      </w:r>
                    </w:p>
                  </w:txbxContent>
                </v:textbox>
              </v:roundrect>
            </w:pict>
          </mc:Fallback>
        </mc:AlternateContent>
      </w:r>
      <w:r w:rsidR="00C5074F" w:rsidRPr="00683F5A">
        <w:rPr>
          <w:rFonts w:ascii="Times New Roman" w:hAnsi="Times New Roman"/>
          <w:noProof/>
        </w:rPr>
        <mc:AlternateContent>
          <mc:Choice Requires="wps">
            <w:drawing>
              <wp:anchor distT="0" distB="0" distL="114300" distR="114300" simplePos="0" relativeHeight="251720704" behindDoc="0" locked="0" layoutInCell="1" allowOverlap="1" wp14:anchorId="0C908040" wp14:editId="62A8865F">
                <wp:simplePos x="0" y="0"/>
                <wp:positionH relativeFrom="column">
                  <wp:posOffset>5161915</wp:posOffset>
                </wp:positionH>
                <wp:positionV relativeFrom="paragraph">
                  <wp:posOffset>-553085</wp:posOffset>
                </wp:positionV>
                <wp:extent cx="962025" cy="447675"/>
                <wp:effectExtent l="0" t="0" r="28575" b="28575"/>
                <wp:wrapNone/>
                <wp:docPr id="51" name="Rectangle 51"/>
                <wp:cNvGraphicFramePr/>
                <a:graphic xmlns:a="http://schemas.openxmlformats.org/drawingml/2006/main">
                  <a:graphicData uri="http://schemas.microsoft.com/office/word/2010/wordprocessingShape">
                    <wps:wsp>
                      <wps:cNvSpPr/>
                      <wps:spPr>
                        <a:xfrm>
                          <a:off x="0" y="0"/>
                          <a:ext cx="962025"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6CE695" w14:textId="7AA258D6" w:rsidR="00BF5299" w:rsidRDefault="00BF5299" w:rsidP="00BF5299">
                            <w:pPr>
                              <w:jc w:val="center"/>
                            </w:pPr>
                            <w:r>
                              <w:t xml:space="preserve">Risk Game </w:t>
                            </w:r>
                            <w:r w:rsidR="00C5074F">
                              <w:t>Entity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08040" id="Rectangle 51" o:spid="_x0000_s1028" style="position:absolute;margin-left:406.45pt;margin-top:-43.55pt;width:75.75pt;height:35.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" fillcolor="#4472c4 [3204]" strokecolor="#1f3763 [1604]" strokeweight="1pt">
                <v:textbox>
                  <w:txbxContent>
                    <w:p w14:paraId="696CE695" w14:textId="7AA258D6" w:rsidR="00BF5299" w:rsidRDefault="00BF5299" w:rsidP="00BF5299">
                      <w:pPr>
                        <w:jc w:val="center"/>
                      </w:pPr>
                      <w:r>
                        <w:t xml:space="preserve">Risk Game </w:t>
                      </w:r>
                      <w:r w:rsidR="00C5074F">
                        <w:t>Entity</w:t>
                      </w:r>
                    </w:p>
                  </w:txbxContent>
                </v:textbox>
              </v:rect>
            </w:pict>
          </mc:Fallback>
        </mc:AlternateContent>
      </w:r>
      <w:r w:rsidR="00090040" w:rsidRPr="00683F5A">
        <w:rPr>
          <w:rFonts w:ascii="Times New Roman" w:hAnsi="Times New Roman"/>
          <w:noProof/>
        </w:rPr>
        <mc:AlternateContent>
          <mc:Choice Requires="wps">
            <w:drawing>
              <wp:anchor distT="0" distB="0" distL="114300" distR="114300" simplePos="0" relativeHeight="251721728" behindDoc="0" locked="0" layoutInCell="1" allowOverlap="1" wp14:anchorId="6E835A3A" wp14:editId="30AFDBDF">
                <wp:simplePos x="0" y="0"/>
                <wp:positionH relativeFrom="column">
                  <wp:posOffset>2524125</wp:posOffset>
                </wp:positionH>
                <wp:positionV relativeFrom="paragraph">
                  <wp:posOffset>-524510</wp:posOffset>
                </wp:positionV>
                <wp:extent cx="1266825" cy="447675"/>
                <wp:effectExtent l="0" t="0" r="28575" b="28575"/>
                <wp:wrapNone/>
                <wp:docPr id="50" name="Rectangle 50"/>
                <wp:cNvGraphicFramePr/>
                <a:graphic xmlns:a="http://schemas.openxmlformats.org/drawingml/2006/main">
                  <a:graphicData uri="http://schemas.microsoft.com/office/word/2010/wordprocessingShape">
                    <wps:wsp>
                      <wps:cNvSpPr/>
                      <wps:spPr>
                        <a:xfrm>
                          <a:off x="0" y="0"/>
                          <a:ext cx="1266825"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F6DC44" w14:textId="77777777" w:rsidR="00BF5299" w:rsidRDefault="00BF5299" w:rsidP="00BF5299">
                            <w:pPr>
                              <w:jc w:val="center"/>
                            </w:pPr>
                            <w:r>
                              <w:t>Risk Game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835A3A" id="Rectangle 50" o:spid="_x0000_s1029" style="position:absolute;margin-left:198.75pt;margin-top:-41.3pt;width:99.75pt;height:35.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" fillcolor="#4472c4 [3204]" strokecolor="#1f3763 [1604]" strokeweight="1pt">
                <v:textbox>
                  <w:txbxContent>
                    <w:p w14:paraId="10F6DC44" w14:textId="77777777" w:rsidR="00BF5299" w:rsidRDefault="00BF5299" w:rsidP="00BF5299">
                      <w:pPr>
                        <w:jc w:val="center"/>
                      </w:pPr>
                      <w:r>
                        <w:t>Risk Game Controller</w:t>
                      </w:r>
                    </w:p>
                  </w:txbxContent>
                </v:textbox>
              </v:rect>
            </w:pict>
          </mc:Fallback>
        </mc:AlternateContent>
      </w:r>
      <w:r w:rsidR="00090040" w:rsidRPr="00683F5A">
        <w:rPr>
          <w:rFonts w:ascii="Times New Roman" w:hAnsi="Times New Roman"/>
          <w:i w:val="0"/>
          <w:noProof/>
        </w:rPr>
        <mc:AlternateContent>
          <mc:Choice Requires="wps">
            <w:drawing>
              <wp:anchor distT="0" distB="0" distL="114300" distR="114300" simplePos="0" relativeHeight="251744256" behindDoc="0" locked="0" layoutInCell="1" allowOverlap="1" wp14:anchorId="10BB97DD" wp14:editId="6751F42A">
                <wp:simplePos x="0" y="0"/>
                <wp:positionH relativeFrom="column">
                  <wp:posOffset>-219075</wp:posOffset>
                </wp:positionH>
                <wp:positionV relativeFrom="paragraph">
                  <wp:posOffset>38101</wp:posOffset>
                </wp:positionV>
                <wp:extent cx="1590675" cy="4095750"/>
                <wp:effectExtent l="0" t="0" r="28575" b="19050"/>
                <wp:wrapNone/>
                <wp:docPr id="56" name="Rectangle 56"/>
                <wp:cNvGraphicFramePr/>
                <a:graphic xmlns:a="http://schemas.openxmlformats.org/drawingml/2006/main">
                  <a:graphicData uri="http://schemas.microsoft.com/office/word/2010/wordprocessingShape">
                    <wps:wsp>
                      <wps:cNvSpPr/>
                      <wps:spPr>
                        <a:xfrm>
                          <a:off x="0" y="0"/>
                          <a:ext cx="1590675" cy="4095750"/>
                        </a:xfrm>
                        <a:prstGeom prst="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2CEE50" id="Rectangle 56" o:spid="_x0000_s1026" style="position:absolute;margin-left:-17.25pt;margin-top:3pt;width:125.25pt;height:32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" filled="f" strokecolor="#2f5496 [2404]" strokeweight="1pt"/>
            </w:pict>
          </mc:Fallback>
        </mc:AlternateContent>
      </w:r>
      <w:r w:rsidR="00090040" w:rsidRPr="00683F5A">
        <w:rPr>
          <w:noProof/>
        </w:rPr>
        <mc:AlternateContent>
          <mc:Choice Requires="wps">
            <w:drawing>
              <wp:anchor distT="0" distB="0" distL="114300" distR="114300" simplePos="0" relativeHeight="251728896" behindDoc="0" locked="0" layoutInCell="1" allowOverlap="1" wp14:anchorId="587A6F0A" wp14:editId="26561964">
                <wp:simplePos x="0" y="0"/>
                <wp:positionH relativeFrom="column">
                  <wp:posOffset>2714625</wp:posOffset>
                </wp:positionH>
                <wp:positionV relativeFrom="paragraph">
                  <wp:posOffset>190500</wp:posOffset>
                </wp:positionV>
                <wp:extent cx="1009650" cy="447675"/>
                <wp:effectExtent l="0" t="0" r="19050" b="28575"/>
                <wp:wrapNone/>
                <wp:docPr id="61" name="Rectangle: Rounded Corners 61"/>
                <wp:cNvGraphicFramePr/>
                <a:graphic xmlns:a="http://schemas.openxmlformats.org/drawingml/2006/main">
                  <a:graphicData uri="http://schemas.microsoft.com/office/word/2010/wordprocessingShape">
                    <wps:wsp>
                      <wps:cNvSpPr/>
                      <wps:spPr>
                        <a:xfrm>
                          <a:off x="0" y="0"/>
                          <a:ext cx="1009650"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2144D3" w14:textId="77777777" w:rsidR="00BF5299" w:rsidRDefault="00BF5299" w:rsidP="00BF5299">
                            <w:pPr>
                              <w:jc w:val="center"/>
                            </w:pPr>
                            <w:r>
                              <w:t>Map Redactor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87A6F0A" id="Rectangle: Rounded Corners 61" o:spid="_x0000_s1030" style="position:absolute;margin-left:213.75pt;margin-top:15pt;width:79.5pt;height:35.2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" fillcolor="#4472c4 [3204]" strokecolor="#1f3763 [1604]" strokeweight="1pt">
                <v:stroke joinstyle="miter"/>
                <v:textbox>
                  <w:txbxContent>
                    <w:p w14:paraId="0F2144D3" w14:textId="77777777" w:rsidR="00BF5299" w:rsidRDefault="00BF5299" w:rsidP="00BF5299">
                      <w:pPr>
                        <w:jc w:val="center"/>
                      </w:pPr>
                      <w:r>
                        <w:t>Map Redactor Controller</w:t>
                      </w:r>
                    </w:p>
                  </w:txbxContent>
                </v:textbox>
              </v:roundrect>
            </w:pict>
          </mc:Fallback>
        </mc:AlternateContent>
      </w:r>
      <w:r w:rsidR="00090040" w:rsidRPr="00683F5A">
        <w:rPr>
          <w:rFonts w:ascii="Times New Roman" w:hAnsi="Times New Roman"/>
          <w:noProof/>
        </w:rPr>
        <mc:AlternateContent>
          <mc:Choice Requires="wps">
            <w:drawing>
              <wp:anchor distT="0" distB="0" distL="114300" distR="114300" simplePos="0" relativeHeight="251727872" behindDoc="0" locked="0" layoutInCell="1" allowOverlap="1" wp14:anchorId="6CED9DE4" wp14:editId="78743BAB">
                <wp:simplePos x="0" y="0"/>
                <wp:positionH relativeFrom="column">
                  <wp:posOffset>38100</wp:posOffset>
                </wp:positionH>
                <wp:positionV relativeFrom="paragraph">
                  <wp:posOffset>190500</wp:posOffset>
                </wp:positionV>
                <wp:extent cx="1104900" cy="447675"/>
                <wp:effectExtent l="0" t="0" r="19050" b="28575"/>
                <wp:wrapNone/>
                <wp:docPr id="55" name="Rectangle: Rounded Corners 55"/>
                <wp:cNvGraphicFramePr/>
                <a:graphic xmlns:a="http://schemas.openxmlformats.org/drawingml/2006/main">
                  <a:graphicData uri="http://schemas.microsoft.com/office/word/2010/wordprocessingShape">
                    <wps:wsp>
                      <wps:cNvSpPr/>
                      <wps:spPr>
                        <a:xfrm>
                          <a:off x="0" y="0"/>
                          <a:ext cx="1104900"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85A44C" w14:textId="77777777" w:rsidR="00BF5299" w:rsidRDefault="00BF5299" w:rsidP="00BF5299">
                            <w:pPr>
                              <w:jc w:val="center"/>
                            </w:pPr>
                            <w:r>
                              <w:t>Game 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CED9DE4" id="Rectangle: Rounded Corners 55" o:spid="_x0000_s1031" style="position:absolute;margin-left:3pt;margin-top:15pt;width:87pt;height:35.2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" fillcolor="#4472c4 [3204]" strokecolor="#1f3763 [1604]" strokeweight="1pt">
                <v:stroke joinstyle="miter"/>
                <v:textbox>
                  <w:txbxContent>
                    <w:p w14:paraId="7685A44C" w14:textId="77777777" w:rsidR="00BF5299" w:rsidRDefault="00BF5299" w:rsidP="00BF5299">
                      <w:pPr>
                        <w:jc w:val="center"/>
                      </w:pPr>
                      <w:r>
                        <w:t>Game Play</w:t>
                      </w:r>
                    </w:p>
                  </w:txbxContent>
                </v:textbox>
              </v:roundrect>
            </w:pict>
          </mc:Fallback>
        </mc:AlternateContent>
      </w:r>
    </w:p>
    <w:p w14:paraId="1D140BDC" w14:textId="053B29BD" w:rsidR="00BF5299" w:rsidRPr="00683F5A" w:rsidRDefault="000F5844" w:rsidP="00BF5299">
      <w:pPr>
        <w:pStyle w:val="Heading3"/>
        <w:numPr>
          <w:ilvl w:val="0"/>
          <w:numId w:val="0"/>
        </w:numPr>
        <w:spacing w:before="360" w:after="240"/>
        <w:rPr>
          <w:rFonts w:ascii="Times New Roman" w:hAnsi="Times New Roman"/>
          <w:noProof/>
        </w:rPr>
      </w:pPr>
      <w:r w:rsidRPr="00683F5A">
        <w:rPr>
          <w:noProof/>
        </w:rPr>
        <mc:AlternateContent>
          <mc:Choice Requires="wps">
            <w:drawing>
              <wp:anchor distT="0" distB="0" distL="114300" distR="114300" simplePos="0" relativeHeight="251750400" behindDoc="0" locked="0" layoutInCell="1" allowOverlap="1" wp14:anchorId="66E2414B" wp14:editId="74921FBC">
                <wp:simplePos x="0" y="0"/>
                <wp:positionH relativeFrom="column">
                  <wp:posOffset>1566530</wp:posOffset>
                </wp:positionH>
                <wp:positionV relativeFrom="paragraph">
                  <wp:posOffset>152843</wp:posOffset>
                </wp:positionV>
                <wp:extent cx="704850" cy="895350"/>
                <wp:effectExtent l="0" t="0" r="19050" b="19050"/>
                <wp:wrapNone/>
                <wp:docPr id="60" name="Rectangle 60"/>
                <wp:cNvGraphicFramePr/>
                <a:graphic xmlns:a="http://schemas.openxmlformats.org/drawingml/2006/main">
                  <a:graphicData uri="http://schemas.microsoft.com/office/word/2010/wordprocessingShape">
                    <wps:wsp>
                      <wps:cNvSpPr/>
                      <wps:spPr>
                        <a:xfrm>
                          <a:off x="0" y="0"/>
                          <a:ext cx="704850" cy="895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A44FAC" w14:textId="77777777" w:rsidR="00BF5299" w:rsidRDefault="00BF5299" w:rsidP="00BF5299">
                            <w:pPr>
                              <w:jc w:val="center"/>
                            </w:pPr>
                            <w:r>
                              <w:t>Updates the view based on business 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E2414B" id="Rectangle 60" o:spid="_x0000_s1032" style="position:absolute;margin-left:123.35pt;margin-top:12.05pt;width:55.5pt;height:70.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" fillcolor="#4472c4 [3204]" strokecolor="#1f3763 [1604]" strokeweight="1pt">
                <v:textbox>
                  <w:txbxContent>
                    <w:p w14:paraId="6DA44FAC" w14:textId="77777777" w:rsidR="00BF5299" w:rsidRDefault="00BF5299" w:rsidP="00BF5299">
                      <w:pPr>
                        <w:jc w:val="center"/>
                      </w:pPr>
                      <w:r>
                        <w:t>Updates the view based on business logic</w:t>
                      </w:r>
                    </w:p>
                  </w:txbxContent>
                </v:textbox>
              </v:rect>
            </w:pict>
          </mc:Fallback>
        </mc:AlternateContent>
      </w:r>
      <w:r w:rsidR="00C5074F" w:rsidRPr="00683F5A">
        <w:rPr>
          <w:noProof/>
        </w:rPr>
        <mc:AlternateContent>
          <mc:Choice Requires="wps">
            <w:drawing>
              <wp:anchor distT="0" distB="0" distL="114300" distR="114300" simplePos="0" relativeHeight="251724800" behindDoc="0" locked="0" layoutInCell="1" allowOverlap="1" wp14:anchorId="6770441B" wp14:editId="04CBE9C0">
                <wp:simplePos x="0" y="0"/>
                <wp:positionH relativeFrom="column">
                  <wp:posOffset>5238750</wp:posOffset>
                </wp:positionH>
                <wp:positionV relativeFrom="paragraph">
                  <wp:posOffset>466725</wp:posOffset>
                </wp:positionV>
                <wp:extent cx="885825" cy="447675"/>
                <wp:effectExtent l="0" t="0" r="28575" b="28575"/>
                <wp:wrapNone/>
                <wp:docPr id="66" name="Rectangle: Rounded Corners 66"/>
                <wp:cNvGraphicFramePr/>
                <a:graphic xmlns:a="http://schemas.openxmlformats.org/drawingml/2006/main">
                  <a:graphicData uri="http://schemas.microsoft.com/office/word/2010/wordprocessingShape">
                    <wps:wsp>
                      <wps:cNvSpPr/>
                      <wps:spPr>
                        <a:xfrm>
                          <a:off x="0" y="0"/>
                          <a:ext cx="885825"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920657" w14:textId="77777777" w:rsidR="00BF5299" w:rsidRDefault="00BF5299" w:rsidP="00BF5299">
                            <w:pPr>
                              <w:jc w:val="center"/>
                            </w:pPr>
                            <w:r>
                              <w:t>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770441B" id="Rectangle: Rounded Corners 66" o:spid="_x0000_s1033" style="position:absolute;margin-left:412.5pt;margin-top:36.75pt;width:69.75pt;height:35.2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" fillcolor="#4472c4 [3204]" strokecolor="#1f3763 [1604]" strokeweight="1pt">
                <v:stroke joinstyle="miter"/>
                <v:textbox>
                  <w:txbxContent>
                    <w:p w14:paraId="55920657" w14:textId="77777777" w:rsidR="00BF5299" w:rsidRDefault="00BF5299" w:rsidP="00BF5299">
                      <w:pPr>
                        <w:jc w:val="center"/>
                      </w:pPr>
                      <w:r>
                        <w:t>Map</w:t>
                      </w:r>
                    </w:p>
                  </w:txbxContent>
                </v:textbox>
              </v:roundrect>
            </w:pict>
          </mc:Fallback>
        </mc:AlternateContent>
      </w:r>
      <w:r w:rsidR="00090040" w:rsidRPr="00683F5A">
        <w:rPr>
          <w:noProof/>
        </w:rPr>
        <mc:AlternateContent>
          <mc:Choice Requires="wps">
            <w:drawing>
              <wp:anchor distT="0" distB="0" distL="114300" distR="114300" simplePos="0" relativeHeight="251725824" behindDoc="0" locked="0" layoutInCell="1" allowOverlap="1" wp14:anchorId="252B57F4" wp14:editId="5F825CE5">
                <wp:simplePos x="0" y="0"/>
                <wp:positionH relativeFrom="column">
                  <wp:posOffset>2743200</wp:posOffset>
                </wp:positionH>
                <wp:positionV relativeFrom="paragraph">
                  <wp:posOffset>495300</wp:posOffset>
                </wp:positionV>
                <wp:extent cx="962025" cy="447675"/>
                <wp:effectExtent l="0" t="0" r="28575" b="28575"/>
                <wp:wrapNone/>
                <wp:docPr id="65" name="Rectangle: Rounded Corners 65"/>
                <wp:cNvGraphicFramePr/>
                <a:graphic xmlns:a="http://schemas.openxmlformats.org/drawingml/2006/main">
                  <a:graphicData uri="http://schemas.microsoft.com/office/word/2010/wordprocessingShape">
                    <wps:wsp>
                      <wps:cNvSpPr/>
                      <wps:spPr>
                        <a:xfrm>
                          <a:off x="0" y="0"/>
                          <a:ext cx="962025"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811AFF" w14:textId="77777777" w:rsidR="00BF5299" w:rsidRDefault="00BF5299" w:rsidP="00BF5299">
                            <w:pPr>
                              <w:jc w:val="center"/>
                            </w:pPr>
                            <w:r>
                              <w:t>Map Redactor Splash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52B57F4" id="Rectangle: Rounded Corners 65" o:spid="_x0000_s1034" style="position:absolute;margin-left:3in;margin-top:39pt;width:75.75pt;height:35.2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" fillcolor="#4472c4 [3204]" strokecolor="#1f3763 [1604]" strokeweight="1pt">
                <v:stroke joinstyle="miter"/>
                <v:textbox>
                  <w:txbxContent>
                    <w:p w14:paraId="7D811AFF" w14:textId="77777777" w:rsidR="00BF5299" w:rsidRDefault="00BF5299" w:rsidP="00BF5299">
                      <w:pPr>
                        <w:jc w:val="center"/>
                      </w:pPr>
                      <w:r>
                        <w:t>Map Redactor Splash Controller</w:t>
                      </w:r>
                    </w:p>
                  </w:txbxContent>
                </v:textbox>
              </v:roundrect>
            </w:pict>
          </mc:Fallback>
        </mc:AlternateContent>
      </w:r>
    </w:p>
    <w:p w14:paraId="2517CB11" w14:textId="2DF0AD75" w:rsidR="00BF5299" w:rsidRPr="00683F5A" w:rsidRDefault="00C5074F" w:rsidP="00BF5299">
      <w:pPr>
        <w:pStyle w:val="Heading3"/>
        <w:numPr>
          <w:ilvl w:val="0"/>
          <w:numId w:val="0"/>
        </w:numPr>
        <w:spacing w:before="360" w:after="240"/>
        <w:rPr>
          <w:rFonts w:ascii="Times New Roman" w:hAnsi="Times New Roman"/>
          <w:i w:val="0"/>
          <w:noProof/>
        </w:rPr>
      </w:pPr>
      <w:r w:rsidRPr="00683F5A">
        <w:rPr>
          <w:noProof/>
        </w:rPr>
        <mc:AlternateContent>
          <mc:Choice Requires="wps">
            <w:drawing>
              <wp:anchor distT="0" distB="0" distL="114300" distR="114300" simplePos="0" relativeHeight="251751424" behindDoc="0" locked="0" layoutInCell="1" allowOverlap="1" wp14:anchorId="49FF77E6" wp14:editId="76E4387C">
                <wp:simplePos x="0" y="0"/>
                <wp:positionH relativeFrom="column">
                  <wp:posOffset>4143375</wp:posOffset>
                </wp:positionH>
                <wp:positionV relativeFrom="paragraph">
                  <wp:posOffset>133350</wp:posOffset>
                </wp:positionV>
                <wp:extent cx="695325" cy="390525"/>
                <wp:effectExtent l="0" t="0" r="28575" b="28575"/>
                <wp:wrapNone/>
                <wp:docPr id="63" name="Rectangle 63"/>
                <wp:cNvGraphicFramePr/>
                <a:graphic xmlns:a="http://schemas.openxmlformats.org/drawingml/2006/main">
                  <a:graphicData uri="http://schemas.microsoft.com/office/word/2010/wordprocessingShape">
                    <wps:wsp>
                      <wps:cNvSpPr/>
                      <wps:spPr>
                        <a:xfrm>
                          <a:off x="0" y="0"/>
                          <a:ext cx="6953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467747" w14:textId="77777777" w:rsidR="00BF5299" w:rsidRDefault="00BF5299" w:rsidP="00BF5299">
                            <w:r>
                              <w:t>Sets the attributes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FF77E6" id="Rectangle 63" o:spid="_x0000_s1035" style="position:absolute;margin-left:326.25pt;margin-top:10.5pt;width:54.75pt;height:30.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" fillcolor="#4472c4 [3204]" strokecolor="#1f3763 [1604]" strokeweight="1pt">
                <v:textbox>
                  <w:txbxContent>
                    <w:p w14:paraId="41467747" w14:textId="77777777" w:rsidR="00BF5299" w:rsidRDefault="00BF5299" w:rsidP="00BF5299">
                      <w:r>
                        <w:t>Sets the attributes</w:t>
                      </w:r>
                    </w:p>
                  </w:txbxContent>
                </v:textbox>
              </v:rect>
            </w:pict>
          </mc:Fallback>
        </mc:AlternateContent>
      </w:r>
      <w:r w:rsidR="00090040" w:rsidRPr="00683F5A">
        <w:rPr>
          <w:rFonts w:ascii="Times New Roman" w:hAnsi="Times New Roman"/>
          <w:noProof/>
        </w:rPr>
        <mc:AlternateContent>
          <mc:Choice Requires="wps">
            <w:drawing>
              <wp:anchor distT="0" distB="0" distL="114300" distR="114300" simplePos="0" relativeHeight="251726848" behindDoc="0" locked="0" layoutInCell="1" allowOverlap="1" wp14:anchorId="30A66B4D" wp14:editId="37E5FD3F">
                <wp:simplePos x="0" y="0"/>
                <wp:positionH relativeFrom="column">
                  <wp:posOffset>47625</wp:posOffset>
                </wp:positionH>
                <wp:positionV relativeFrom="paragraph">
                  <wp:posOffset>28575</wp:posOffset>
                </wp:positionV>
                <wp:extent cx="1123950" cy="447675"/>
                <wp:effectExtent l="0" t="0" r="19050" b="28575"/>
                <wp:wrapNone/>
                <wp:docPr id="58" name="Rectangle: Rounded Corners 58"/>
                <wp:cNvGraphicFramePr/>
                <a:graphic xmlns:a="http://schemas.openxmlformats.org/drawingml/2006/main">
                  <a:graphicData uri="http://schemas.microsoft.com/office/word/2010/wordprocessingShape">
                    <wps:wsp>
                      <wps:cNvSpPr/>
                      <wps:spPr>
                        <a:xfrm>
                          <a:off x="0" y="0"/>
                          <a:ext cx="1123950"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0474AE" w14:textId="77777777" w:rsidR="00BF5299" w:rsidRDefault="00BF5299" w:rsidP="00BF5299">
                            <w:pPr>
                              <w:jc w:val="center"/>
                            </w:pPr>
                            <w:r>
                              <w:t>Map Editor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0A66B4D" id="Rectangle: Rounded Corners 58" o:spid="_x0000_s1036" style="position:absolute;margin-left:3.75pt;margin-top:2.25pt;width:88.5pt;height:35.2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" fillcolor="#4472c4 [3204]" strokecolor="#1f3763 [1604]" strokeweight="1pt">
                <v:stroke joinstyle="miter"/>
                <v:textbox>
                  <w:txbxContent>
                    <w:p w14:paraId="600474AE" w14:textId="77777777" w:rsidR="00BF5299" w:rsidRDefault="00BF5299" w:rsidP="00BF5299">
                      <w:pPr>
                        <w:jc w:val="center"/>
                      </w:pPr>
                      <w:r>
                        <w:t>Map Editor</w:t>
                      </w:r>
                    </w:p>
                  </w:txbxContent>
                </v:textbox>
              </v:roundrect>
            </w:pict>
          </mc:Fallback>
        </mc:AlternateContent>
      </w:r>
    </w:p>
    <w:p w14:paraId="1CD62458" w14:textId="516C5A3B" w:rsidR="00BF5299" w:rsidRPr="00683F5A" w:rsidRDefault="000F5844" w:rsidP="00BF5299">
      <w:r w:rsidRPr="00683F5A">
        <w:rPr>
          <w:noProof/>
        </w:rPr>
        <mc:AlternateContent>
          <mc:Choice Requires="wps">
            <w:drawing>
              <wp:anchor distT="0" distB="0" distL="114300" distR="114300" simplePos="0" relativeHeight="251746304" behindDoc="0" locked="0" layoutInCell="1" allowOverlap="1" wp14:anchorId="4ADF019A" wp14:editId="6C5478E0">
                <wp:simplePos x="0" y="0"/>
                <wp:positionH relativeFrom="column">
                  <wp:posOffset>1371600</wp:posOffset>
                </wp:positionH>
                <wp:positionV relativeFrom="paragraph">
                  <wp:posOffset>28575</wp:posOffset>
                </wp:positionV>
                <wp:extent cx="1038225" cy="0"/>
                <wp:effectExtent l="38100" t="76200" r="0" b="95250"/>
                <wp:wrapNone/>
                <wp:docPr id="67" name="Straight Arrow Connector 67" descr="&#10;"/>
                <wp:cNvGraphicFramePr/>
                <a:graphic xmlns:a="http://schemas.openxmlformats.org/drawingml/2006/main">
                  <a:graphicData uri="http://schemas.microsoft.com/office/word/2010/wordprocessingShape">
                    <wps:wsp>
                      <wps:cNvCnPr/>
                      <wps:spPr>
                        <a:xfrm flipH="1">
                          <a:off x="0" y="0"/>
                          <a:ext cx="10382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FA0A4E" id="_x0000_t32" coordsize="21600,21600" o:spt="32" o:oned="t" path="m,l21600,21600e" filled="f">
                <v:path arrowok="t" fillok="f" o:connecttype="none"/>
                <o:lock v:ext="edit" shapetype="t"/>
              </v:shapetype>
              <v:shape id="Straight Arrow Connector 67" o:spid="_x0000_s1026" type="#_x0000_t32" alt="&#10;" style="position:absolute;margin-left:108pt;margin-top:2.25pt;width:81.75pt;height:0;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" strokecolor="#4472c4 [3204]" strokeweight=".5pt">
                <v:stroke endarrow="block" joinstyle="miter"/>
              </v:shape>
            </w:pict>
          </mc:Fallback>
        </mc:AlternateContent>
      </w:r>
      <w:r w:rsidR="00C5074F" w:rsidRPr="00683F5A">
        <w:rPr>
          <w:noProof/>
        </w:rPr>
        <mc:AlternateContent>
          <mc:Choice Requires="wps">
            <w:drawing>
              <wp:anchor distT="0" distB="0" distL="114300" distR="114300" simplePos="0" relativeHeight="251737088" behindDoc="0" locked="0" layoutInCell="1" allowOverlap="1" wp14:anchorId="0C01B5C6" wp14:editId="71F93055">
                <wp:simplePos x="0" y="0"/>
                <wp:positionH relativeFrom="column">
                  <wp:posOffset>2743200</wp:posOffset>
                </wp:positionH>
                <wp:positionV relativeFrom="paragraph">
                  <wp:posOffset>9525</wp:posOffset>
                </wp:positionV>
                <wp:extent cx="981075" cy="447675"/>
                <wp:effectExtent l="0" t="0" r="28575" b="28575"/>
                <wp:wrapNone/>
                <wp:docPr id="72" name="Rectangle: Rounded Corners 72"/>
                <wp:cNvGraphicFramePr/>
                <a:graphic xmlns:a="http://schemas.openxmlformats.org/drawingml/2006/main">
                  <a:graphicData uri="http://schemas.microsoft.com/office/word/2010/wordprocessingShape">
                    <wps:wsp>
                      <wps:cNvSpPr/>
                      <wps:spPr>
                        <a:xfrm>
                          <a:off x="0" y="0"/>
                          <a:ext cx="981075"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9C7E02" w14:textId="77777777" w:rsidR="00BF5299" w:rsidRDefault="00BF5299" w:rsidP="00BF5299">
                            <w:pPr>
                              <w:jc w:val="center"/>
                            </w:pPr>
                            <w:r>
                              <w:t>Splash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C01B5C6" id="Rectangle: Rounded Corners 72" o:spid="_x0000_s1037" style="position:absolute;margin-left:3in;margin-top:.75pt;width:77.25pt;height:35.25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" fillcolor="#4472c4 [3204]" strokecolor="#1f3763 [1604]" strokeweight="1pt">
                <v:stroke joinstyle="miter"/>
                <v:textbox>
                  <w:txbxContent>
                    <w:p w14:paraId="6D9C7E02" w14:textId="77777777" w:rsidR="00BF5299" w:rsidRDefault="00BF5299" w:rsidP="00BF5299">
                      <w:pPr>
                        <w:jc w:val="center"/>
                      </w:pPr>
                      <w:r>
                        <w:t>Splash Controller</w:t>
                      </w:r>
                    </w:p>
                  </w:txbxContent>
                </v:textbox>
              </v:roundrect>
            </w:pict>
          </mc:Fallback>
        </mc:AlternateContent>
      </w:r>
      <w:r w:rsidR="00C5074F" w:rsidRPr="00683F5A">
        <w:rPr>
          <w:noProof/>
        </w:rPr>
        <mc:AlternateContent>
          <mc:Choice Requires="wps">
            <w:drawing>
              <wp:anchor distT="0" distB="0" distL="114300" distR="114300" simplePos="0" relativeHeight="251747328" behindDoc="0" locked="0" layoutInCell="1" allowOverlap="1" wp14:anchorId="7FFE0222" wp14:editId="000E8DD0">
                <wp:simplePos x="0" y="0"/>
                <wp:positionH relativeFrom="column">
                  <wp:posOffset>3943350</wp:posOffset>
                </wp:positionH>
                <wp:positionV relativeFrom="paragraph">
                  <wp:posOffset>57150</wp:posOffset>
                </wp:positionV>
                <wp:extent cx="1066800" cy="9525"/>
                <wp:effectExtent l="0" t="76200" r="19050" b="85725"/>
                <wp:wrapNone/>
                <wp:docPr id="64" name="Straight Arrow Connector 64"/>
                <wp:cNvGraphicFramePr/>
                <a:graphic xmlns:a="http://schemas.openxmlformats.org/drawingml/2006/main">
                  <a:graphicData uri="http://schemas.microsoft.com/office/word/2010/wordprocessingShape">
                    <wps:wsp>
                      <wps:cNvCnPr/>
                      <wps:spPr>
                        <a:xfrm flipV="1">
                          <a:off x="0" y="0"/>
                          <a:ext cx="10668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19F771" id="Straight Arrow Connector 64" o:spid="_x0000_s1026" type="#_x0000_t32" style="position:absolute;margin-left:310.5pt;margin-top:4.5pt;width:84pt;height:.75pt;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" strokecolor="#4472c4 [3204]" strokeweight=".5pt">
                <v:stroke endarrow="block" joinstyle="miter"/>
              </v:shape>
            </w:pict>
          </mc:Fallback>
        </mc:AlternateContent>
      </w:r>
      <w:r w:rsidR="00C5074F" w:rsidRPr="00683F5A">
        <w:rPr>
          <w:noProof/>
        </w:rPr>
        <mc:AlternateContent>
          <mc:Choice Requires="wps">
            <w:drawing>
              <wp:anchor distT="0" distB="0" distL="114300" distR="114300" simplePos="0" relativeHeight="251729920" behindDoc="0" locked="0" layoutInCell="1" allowOverlap="1" wp14:anchorId="59DE38F3" wp14:editId="51DDA1FA">
                <wp:simplePos x="0" y="0"/>
                <wp:positionH relativeFrom="column">
                  <wp:posOffset>5267325</wp:posOffset>
                </wp:positionH>
                <wp:positionV relativeFrom="paragraph">
                  <wp:posOffset>38100</wp:posOffset>
                </wp:positionV>
                <wp:extent cx="819150" cy="447675"/>
                <wp:effectExtent l="0" t="0" r="19050" b="28575"/>
                <wp:wrapNone/>
                <wp:docPr id="70" name="Rectangle: Rounded Corners 70"/>
                <wp:cNvGraphicFramePr/>
                <a:graphic xmlns:a="http://schemas.openxmlformats.org/drawingml/2006/main">
                  <a:graphicData uri="http://schemas.microsoft.com/office/word/2010/wordprocessingShape">
                    <wps:wsp>
                      <wps:cNvSpPr/>
                      <wps:spPr>
                        <a:xfrm>
                          <a:off x="0" y="0"/>
                          <a:ext cx="819150"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F7D925" w14:textId="77777777" w:rsidR="00BF5299" w:rsidRDefault="00BF5299" w:rsidP="00BF5299">
                            <w:pPr>
                              <w:jc w:val="center"/>
                            </w:pPr>
                            <w:r>
                              <w:t>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9DE38F3" id="Rectangle: Rounded Corners 70" o:spid="_x0000_s1038" style="position:absolute;margin-left:414.75pt;margin-top:3pt;width:64.5pt;height:35.2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" fillcolor="#4472c4 [3204]" strokecolor="#1f3763 [1604]" strokeweight="1pt">
                <v:stroke joinstyle="miter"/>
                <v:textbox>
                  <w:txbxContent>
                    <w:p w14:paraId="04F7D925" w14:textId="77777777" w:rsidR="00BF5299" w:rsidRDefault="00BF5299" w:rsidP="00BF5299">
                      <w:pPr>
                        <w:jc w:val="center"/>
                      </w:pPr>
                      <w:r>
                        <w:t>Player</w:t>
                      </w:r>
                    </w:p>
                  </w:txbxContent>
                </v:textbox>
              </v:roundrect>
            </w:pict>
          </mc:Fallback>
        </mc:AlternateContent>
      </w:r>
      <w:r w:rsidR="00090040" w:rsidRPr="00683F5A">
        <w:rPr>
          <w:noProof/>
        </w:rPr>
        <mc:AlternateContent>
          <mc:Choice Requires="wps">
            <w:drawing>
              <wp:anchor distT="0" distB="0" distL="114300" distR="114300" simplePos="0" relativeHeight="251734016" behindDoc="0" locked="0" layoutInCell="1" allowOverlap="1" wp14:anchorId="7263A546" wp14:editId="242B7605">
                <wp:simplePos x="0" y="0"/>
                <wp:positionH relativeFrom="column">
                  <wp:posOffset>57150</wp:posOffset>
                </wp:positionH>
                <wp:positionV relativeFrom="paragraph">
                  <wp:posOffset>152400</wp:posOffset>
                </wp:positionV>
                <wp:extent cx="1123950" cy="447675"/>
                <wp:effectExtent l="0" t="0" r="19050" b="28575"/>
                <wp:wrapNone/>
                <wp:docPr id="59" name="Rectangle: Rounded Corners 59"/>
                <wp:cNvGraphicFramePr/>
                <a:graphic xmlns:a="http://schemas.openxmlformats.org/drawingml/2006/main">
                  <a:graphicData uri="http://schemas.microsoft.com/office/word/2010/wordprocessingShape">
                    <wps:wsp>
                      <wps:cNvSpPr/>
                      <wps:spPr>
                        <a:xfrm>
                          <a:off x="0" y="0"/>
                          <a:ext cx="1123950"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8C0E79" w14:textId="77777777" w:rsidR="00BF5299" w:rsidRDefault="00BF5299" w:rsidP="00BF5299">
                            <w:pPr>
                              <w:jc w:val="center"/>
                            </w:pPr>
                            <w:r>
                              <w:t>Splash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263A546" id="Rectangle: Rounded Corners 59" o:spid="_x0000_s1039" style="position:absolute;margin-left:4.5pt;margin-top:12pt;width:88.5pt;height:35.25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" fillcolor="#4472c4 [3204]" strokecolor="#1f3763 [1604]" strokeweight="1pt">
                <v:stroke joinstyle="miter"/>
                <v:textbox>
                  <w:txbxContent>
                    <w:p w14:paraId="7B8C0E79" w14:textId="77777777" w:rsidR="00BF5299" w:rsidRDefault="00BF5299" w:rsidP="00BF5299">
                      <w:pPr>
                        <w:jc w:val="center"/>
                      </w:pPr>
                      <w:r>
                        <w:t>Splash Screen</w:t>
                      </w:r>
                    </w:p>
                  </w:txbxContent>
                </v:textbox>
              </v:roundrect>
            </w:pict>
          </mc:Fallback>
        </mc:AlternateContent>
      </w:r>
    </w:p>
    <w:p w14:paraId="5E3CFD4A" w14:textId="0C526EAB" w:rsidR="00BF5299" w:rsidRPr="00683F5A" w:rsidRDefault="00BF5299" w:rsidP="00BF5299"/>
    <w:p w14:paraId="64CDD7FF" w14:textId="3B9CE365" w:rsidR="00BF5299" w:rsidRPr="00683F5A" w:rsidRDefault="00C5074F" w:rsidP="00BF5299">
      <w:r w:rsidRPr="00683F5A">
        <w:rPr>
          <w:noProof/>
        </w:rPr>
        <mc:AlternateContent>
          <mc:Choice Requires="wps">
            <w:drawing>
              <wp:anchor distT="0" distB="0" distL="114300" distR="114300" simplePos="0" relativeHeight="251752448" behindDoc="0" locked="0" layoutInCell="1" allowOverlap="1" wp14:anchorId="77E77670" wp14:editId="035808D8">
                <wp:simplePos x="0" y="0"/>
                <wp:positionH relativeFrom="column">
                  <wp:posOffset>4219575</wp:posOffset>
                </wp:positionH>
                <wp:positionV relativeFrom="paragraph">
                  <wp:posOffset>117948</wp:posOffset>
                </wp:positionV>
                <wp:extent cx="666750" cy="600075"/>
                <wp:effectExtent l="0" t="0" r="19050" b="28575"/>
                <wp:wrapNone/>
                <wp:docPr id="68" name="Rectangle 68"/>
                <wp:cNvGraphicFramePr/>
                <a:graphic xmlns:a="http://schemas.openxmlformats.org/drawingml/2006/main">
                  <a:graphicData uri="http://schemas.microsoft.com/office/word/2010/wordprocessingShape">
                    <wps:wsp>
                      <wps:cNvSpPr/>
                      <wps:spPr>
                        <a:xfrm>
                          <a:off x="0" y="0"/>
                          <a:ext cx="666750"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B0AF8F" w14:textId="77777777" w:rsidR="00BF5299" w:rsidRDefault="00BF5299" w:rsidP="00BF5299">
                            <w:pPr>
                              <w:jc w:val="center"/>
                            </w:pPr>
                            <w:proofErr w:type="gramStart"/>
                            <w:r>
                              <w:t>Returns  attribute</w:t>
                            </w:r>
                            <w:proofErr w:type="gramEnd"/>
                            <w:r>
                              <w:t xml:space="preserve"> 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E77670" id="Rectangle 68" o:spid="_x0000_s1040" style="position:absolute;margin-left:332.25pt;margin-top:9.3pt;width:52.5pt;height:47.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" fillcolor="#4472c4 [3204]" strokecolor="#1f3763 [1604]" strokeweight="1pt">
                <v:textbox>
                  <w:txbxContent>
                    <w:p w14:paraId="43B0AF8F" w14:textId="77777777" w:rsidR="00BF5299" w:rsidRDefault="00BF5299" w:rsidP="00BF5299">
                      <w:pPr>
                        <w:jc w:val="center"/>
                      </w:pPr>
                      <w:proofErr w:type="gramStart"/>
                      <w:r>
                        <w:t>Returns  attribute</w:t>
                      </w:r>
                      <w:proofErr w:type="gramEnd"/>
                      <w:r>
                        <w:t xml:space="preserve"> values</w:t>
                      </w:r>
                    </w:p>
                  </w:txbxContent>
                </v:textbox>
              </v:rect>
            </w:pict>
          </mc:Fallback>
        </mc:AlternateContent>
      </w:r>
    </w:p>
    <w:p w14:paraId="47E442DA" w14:textId="6302696C" w:rsidR="00BF5299" w:rsidRPr="00683F5A" w:rsidRDefault="00BF5299" w:rsidP="00BF5299"/>
    <w:p w14:paraId="1AE590A5" w14:textId="635A8279" w:rsidR="00BF5299" w:rsidRPr="00683F5A" w:rsidRDefault="000F5844" w:rsidP="00BF5299">
      <w:r>
        <w:rPr>
          <w:noProof/>
        </w:rPr>
        <mc:AlternateContent>
          <mc:Choice Requires="wps">
            <w:drawing>
              <wp:anchor distT="0" distB="0" distL="114300" distR="114300" simplePos="0" relativeHeight="251782144" behindDoc="0" locked="0" layoutInCell="1" allowOverlap="1" wp14:anchorId="224C3EB7" wp14:editId="7A777498">
                <wp:simplePos x="0" y="0"/>
                <wp:positionH relativeFrom="column">
                  <wp:posOffset>1095375</wp:posOffset>
                </wp:positionH>
                <wp:positionV relativeFrom="paragraph">
                  <wp:posOffset>152400</wp:posOffset>
                </wp:positionV>
                <wp:extent cx="1619250" cy="3667125"/>
                <wp:effectExtent l="0" t="76200" r="0" b="28575"/>
                <wp:wrapNone/>
                <wp:docPr id="22" name="Connector: Elbow 22"/>
                <wp:cNvGraphicFramePr/>
                <a:graphic xmlns:a="http://schemas.openxmlformats.org/drawingml/2006/main">
                  <a:graphicData uri="http://schemas.microsoft.com/office/word/2010/wordprocessingShape">
                    <wps:wsp>
                      <wps:cNvCnPr/>
                      <wps:spPr>
                        <a:xfrm flipV="1">
                          <a:off x="0" y="0"/>
                          <a:ext cx="1619250" cy="36671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B523DC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2" o:spid="_x0000_s1026" type="#_x0000_t34" style="position:absolute;margin-left:86.25pt;margin-top:12pt;width:127.5pt;height:288.75pt;flip:y;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" strokecolor="#4472c4 [3204]" strokeweight=".5pt">
                <v:stroke endarrow="block"/>
              </v:shape>
            </w:pict>
          </mc:Fallback>
        </mc:AlternateContent>
      </w:r>
      <w:r w:rsidR="00C5074F" w:rsidRPr="00683F5A">
        <w:rPr>
          <w:noProof/>
        </w:rPr>
        <mc:AlternateContent>
          <mc:Choice Requires="wps">
            <w:drawing>
              <wp:anchor distT="0" distB="0" distL="114300" distR="114300" simplePos="0" relativeHeight="251731968" behindDoc="0" locked="0" layoutInCell="1" allowOverlap="1" wp14:anchorId="7222A3A5" wp14:editId="290121FE">
                <wp:simplePos x="0" y="0"/>
                <wp:positionH relativeFrom="column">
                  <wp:posOffset>2724150</wp:posOffset>
                </wp:positionH>
                <wp:positionV relativeFrom="paragraph">
                  <wp:posOffset>28575</wp:posOffset>
                </wp:positionV>
                <wp:extent cx="990600" cy="447675"/>
                <wp:effectExtent l="0" t="0" r="19050" b="28575"/>
                <wp:wrapNone/>
                <wp:docPr id="69" name="Rectangle: Rounded Corners 69"/>
                <wp:cNvGraphicFramePr/>
                <a:graphic xmlns:a="http://schemas.openxmlformats.org/drawingml/2006/main">
                  <a:graphicData uri="http://schemas.microsoft.com/office/word/2010/wordprocessingShape">
                    <wps:wsp>
                      <wps:cNvSpPr/>
                      <wps:spPr>
                        <a:xfrm>
                          <a:off x="0" y="0"/>
                          <a:ext cx="990600"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6599ED" w14:textId="77777777" w:rsidR="00BF5299" w:rsidRDefault="00BF5299" w:rsidP="00BF5299">
                            <w:pPr>
                              <w:jc w:val="center"/>
                            </w:pPr>
                            <w:r>
                              <w:t>Play Game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222A3A5" id="Rectangle: Rounded Corners 69" o:spid="_x0000_s1041" style="position:absolute;margin-left:214.5pt;margin-top:2.25pt;width:78pt;height:35.2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" fillcolor="#4472c4 [3204]" strokecolor="#1f3763 [1604]" strokeweight="1pt">
                <v:stroke joinstyle="miter"/>
                <v:textbox>
                  <w:txbxContent>
                    <w:p w14:paraId="366599ED" w14:textId="77777777" w:rsidR="00BF5299" w:rsidRDefault="00BF5299" w:rsidP="00BF5299">
                      <w:pPr>
                        <w:jc w:val="center"/>
                      </w:pPr>
                      <w:r>
                        <w:t>Play Game Controller</w:t>
                      </w:r>
                    </w:p>
                  </w:txbxContent>
                </v:textbox>
              </v:roundrect>
            </w:pict>
          </mc:Fallback>
        </mc:AlternateContent>
      </w:r>
      <w:r w:rsidR="00C5074F" w:rsidRPr="00683F5A">
        <w:rPr>
          <w:noProof/>
        </w:rPr>
        <mc:AlternateContent>
          <mc:Choice Requires="wps">
            <w:drawing>
              <wp:anchor distT="0" distB="0" distL="114300" distR="114300" simplePos="0" relativeHeight="251730944" behindDoc="0" locked="0" layoutInCell="1" allowOverlap="1" wp14:anchorId="01590784" wp14:editId="0794BCEE">
                <wp:simplePos x="0" y="0"/>
                <wp:positionH relativeFrom="column">
                  <wp:posOffset>5285740</wp:posOffset>
                </wp:positionH>
                <wp:positionV relativeFrom="paragraph">
                  <wp:posOffset>76200</wp:posOffset>
                </wp:positionV>
                <wp:extent cx="771525" cy="447675"/>
                <wp:effectExtent l="0" t="0" r="28575" b="28575"/>
                <wp:wrapNone/>
                <wp:docPr id="73" name="Rectangle: Rounded Corners 73"/>
                <wp:cNvGraphicFramePr/>
                <a:graphic xmlns:a="http://schemas.openxmlformats.org/drawingml/2006/main">
                  <a:graphicData uri="http://schemas.microsoft.com/office/word/2010/wordprocessingShape">
                    <wps:wsp>
                      <wps:cNvSpPr/>
                      <wps:spPr>
                        <a:xfrm>
                          <a:off x="0" y="0"/>
                          <a:ext cx="771525"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D6615F" w14:textId="77777777" w:rsidR="00BF5299" w:rsidRDefault="00BF5299" w:rsidP="00BF5299">
                            <w:pPr>
                              <w:jc w:val="center"/>
                            </w:pPr>
                            <w:r>
                              <w:t>Territory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1590784" id="Rectangle: Rounded Corners 73" o:spid="_x0000_s1042" style="position:absolute;margin-left:416.2pt;margin-top:6pt;width:60.75pt;height:35.2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" fillcolor="#4472c4 [3204]" strokecolor="#1f3763 [1604]" strokeweight="1pt">
                <v:stroke joinstyle="miter"/>
                <v:textbox>
                  <w:txbxContent>
                    <w:p w14:paraId="00D6615F" w14:textId="77777777" w:rsidR="00BF5299" w:rsidRDefault="00BF5299" w:rsidP="00BF5299">
                      <w:pPr>
                        <w:jc w:val="center"/>
                      </w:pPr>
                      <w:r>
                        <w:t>Territory</w:t>
                      </w:r>
                    </w:p>
                  </w:txbxContent>
                </v:textbox>
              </v:roundrect>
            </w:pict>
          </mc:Fallback>
        </mc:AlternateContent>
      </w:r>
    </w:p>
    <w:p w14:paraId="73EACF8C" w14:textId="605D4EF0" w:rsidR="00BF5299" w:rsidRPr="00683F5A" w:rsidRDefault="000F5844" w:rsidP="00BF5299">
      <w:r>
        <w:rPr>
          <w:noProof/>
        </w:rPr>
        <mc:AlternateContent>
          <mc:Choice Requires="wps">
            <w:drawing>
              <wp:anchor distT="0" distB="0" distL="114300" distR="114300" simplePos="0" relativeHeight="251783168" behindDoc="0" locked="0" layoutInCell="1" allowOverlap="1" wp14:anchorId="76AA38EE" wp14:editId="7E1D23CE">
                <wp:simplePos x="0" y="0"/>
                <wp:positionH relativeFrom="column">
                  <wp:posOffset>1095375</wp:posOffset>
                </wp:positionH>
                <wp:positionV relativeFrom="paragraph">
                  <wp:posOffset>114300</wp:posOffset>
                </wp:positionV>
                <wp:extent cx="1619250" cy="4743450"/>
                <wp:effectExtent l="0" t="76200" r="0" b="19050"/>
                <wp:wrapNone/>
                <wp:docPr id="25" name="Connector: Elbow 25"/>
                <wp:cNvGraphicFramePr/>
                <a:graphic xmlns:a="http://schemas.openxmlformats.org/drawingml/2006/main">
                  <a:graphicData uri="http://schemas.microsoft.com/office/word/2010/wordprocessingShape">
                    <wps:wsp>
                      <wps:cNvCnPr/>
                      <wps:spPr>
                        <a:xfrm flipV="1">
                          <a:off x="0" y="0"/>
                          <a:ext cx="1619250" cy="47434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BDE67C" id="Connector: Elbow 25" o:spid="_x0000_s1026" type="#_x0000_t34" style="position:absolute;margin-left:86.25pt;margin-top:9pt;width:127.5pt;height:373.5pt;flip:y;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" strokecolor="#4472c4 [3204]" strokeweight=".5pt">
                <v:stroke endarrow="block"/>
              </v:shape>
            </w:pict>
          </mc:Fallback>
        </mc:AlternateContent>
      </w:r>
      <w:r w:rsidR="00090040" w:rsidRPr="00683F5A">
        <w:rPr>
          <w:noProof/>
        </w:rPr>
        <mc:AlternateContent>
          <mc:Choice Requires="wps">
            <w:drawing>
              <wp:anchor distT="0" distB="0" distL="114300" distR="114300" simplePos="0" relativeHeight="251732992" behindDoc="0" locked="0" layoutInCell="1" allowOverlap="1" wp14:anchorId="12268BB0" wp14:editId="55B1BD9B">
                <wp:simplePos x="0" y="0"/>
                <wp:positionH relativeFrom="column">
                  <wp:posOffset>75565</wp:posOffset>
                </wp:positionH>
                <wp:positionV relativeFrom="paragraph">
                  <wp:posOffset>85725</wp:posOffset>
                </wp:positionV>
                <wp:extent cx="1133475" cy="447675"/>
                <wp:effectExtent l="0" t="0" r="28575" b="28575"/>
                <wp:wrapNone/>
                <wp:docPr id="57" name="Rectangle: Rounded Corners 57"/>
                <wp:cNvGraphicFramePr/>
                <a:graphic xmlns:a="http://schemas.openxmlformats.org/drawingml/2006/main">
                  <a:graphicData uri="http://schemas.microsoft.com/office/word/2010/wordprocessingShape">
                    <wps:wsp>
                      <wps:cNvSpPr/>
                      <wps:spPr>
                        <a:xfrm>
                          <a:off x="0" y="0"/>
                          <a:ext cx="1133475"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8851A9" w14:textId="77777777" w:rsidR="00BF5299" w:rsidRDefault="00BF5299" w:rsidP="00BF5299">
                            <w:pPr>
                              <w:jc w:val="center"/>
                            </w:pPr>
                            <w:r>
                              <w:t>Map Editor Splash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2268BB0" id="Rectangle: Rounded Corners 57" o:spid="_x0000_s1043" style="position:absolute;margin-left:5.95pt;margin-top:6.75pt;width:89.25pt;height:35.25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" fillcolor="#4472c4 [3204]" strokecolor="#1f3763 [1604]" strokeweight="1pt">
                <v:stroke joinstyle="miter"/>
                <v:textbox>
                  <w:txbxContent>
                    <w:p w14:paraId="248851A9" w14:textId="77777777" w:rsidR="00BF5299" w:rsidRDefault="00BF5299" w:rsidP="00BF5299">
                      <w:pPr>
                        <w:jc w:val="center"/>
                      </w:pPr>
                      <w:r>
                        <w:t>Map Editor Splash</w:t>
                      </w:r>
                    </w:p>
                  </w:txbxContent>
                </v:textbox>
              </v:roundrect>
            </w:pict>
          </mc:Fallback>
        </mc:AlternateContent>
      </w:r>
    </w:p>
    <w:p w14:paraId="12292440" w14:textId="7B5C24B3" w:rsidR="00BF5299" w:rsidRPr="00683F5A" w:rsidRDefault="000F5844" w:rsidP="00BF5299">
      <w:r>
        <w:rPr>
          <w:noProof/>
        </w:rPr>
        <mc:AlternateContent>
          <mc:Choice Requires="wps">
            <w:drawing>
              <wp:anchor distT="0" distB="0" distL="114300" distR="114300" simplePos="0" relativeHeight="251781120" behindDoc="0" locked="0" layoutInCell="1" allowOverlap="1" wp14:anchorId="3BA6687B" wp14:editId="04586B39">
                <wp:simplePos x="0" y="0"/>
                <wp:positionH relativeFrom="column">
                  <wp:posOffset>1123950</wp:posOffset>
                </wp:positionH>
                <wp:positionV relativeFrom="paragraph">
                  <wp:posOffset>66675</wp:posOffset>
                </wp:positionV>
                <wp:extent cx="1638300" cy="2895600"/>
                <wp:effectExtent l="0" t="76200" r="0" b="19050"/>
                <wp:wrapNone/>
                <wp:docPr id="21" name="Connector: Elbow 21"/>
                <wp:cNvGraphicFramePr/>
                <a:graphic xmlns:a="http://schemas.openxmlformats.org/drawingml/2006/main">
                  <a:graphicData uri="http://schemas.microsoft.com/office/word/2010/wordprocessingShape">
                    <wps:wsp>
                      <wps:cNvCnPr/>
                      <wps:spPr>
                        <a:xfrm flipV="1">
                          <a:off x="0" y="0"/>
                          <a:ext cx="1638300" cy="2895600"/>
                        </a:xfrm>
                        <a:prstGeom prst="bentConnector3">
                          <a:avLst>
                            <a:gd name="adj1" fmla="val 4767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2BF7E8" id="Connector: Elbow 21" o:spid="_x0000_s1026" type="#_x0000_t34" style="position:absolute;margin-left:88.5pt;margin-top:5.25pt;width:129pt;height:228pt;flip:y;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" adj="10298" strokecolor="#4472c4 [3204]" strokeweight=".5pt">
                <v:stroke endarrow="block"/>
              </v:shape>
            </w:pict>
          </mc:Fallback>
        </mc:AlternateContent>
      </w:r>
    </w:p>
    <w:p w14:paraId="4F605E6D" w14:textId="0A3ABA0B" w:rsidR="00BF5299" w:rsidRPr="00683F5A" w:rsidRDefault="00C5074F" w:rsidP="00BF5299">
      <w:r w:rsidRPr="00683F5A">
        <w:rPr>
          <w:noProof/>
        </w:rPr>
        <mc:AlternateContent>
          <mc:Choice Requires="wps">
            <w:drawing>
              <wp:anchor distT="0" distB="0" distL="114300" distR="114300" simplePos="0" relativeHeight="251754496" behindDoc="0" locked="0" layoutInCell="1" allowOverlap="1" wp14:anchorId="33A193E8" wp14:editId="3C46F372">
                <wp:simplePos x="0" y="0"/>
                <wp:positionH relativeFrom="column">
                  <wp:posOffset>3933825</wp:posOffset>
                </wp:positionH>
                <wp:positionV relativeFrom="paragraph">
                  <wp:posOffset>9525</wp:posOffset>
                </wp:positionV>
                <wp:extent cx="1085850" cy="9525"/>
                <wp:effectExtent l="19050" t="57150" r="0" b="85725"/>
                <wp:wrapNone/>
                <wp:docPr id="71" name="Straight Arrow Connector 71"/>
                <wp:cNvGraphicFramePr/>
                <a:graphic xmlns:a="http://schemas.openxmlformats.org/drawingml/2006/main">
                  <a:graphicData uri="http://schemas.microsoft.com/office/word/2010/wordprocessingShape">
                    <wps:wsp>
                      <wps:cNvCnPr/>
                      <wps:spPr>
                        <a:xfrm flipH="1">
                          <a:off x="0" y="0"/>
                          <a:ext cx="10858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39A897" id="Straight Arrow Connector 71" o:spid="_x0000_s1026" type="#_x0000_t32" style="position:absolute;margin-left:309.75pt;margin-top:.75pt;width:85.5pt;height:.75pt;flip:x;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" strokecolor="#4472c4 [3204]" strokeweight=".5pt">
                <v:stroke endarrow="block" joinstyle="miter"/>
              </v:shape>
            </w:pict>
          </mc:Fallback>
        </mc:AlternateContent>
      </w:r>
    </w:p>
    <w:p w14:paraId="3F1357C3" w14:textId="7572CBE4" w:rsidR="00BF5299" w:rsidRPr="00683F5A" w:rsidRDefault="00C5074F" w:rsidP="00BF5299">
      <w:r w:rsidRPr="00683F5A">
        <w:rPr>
          <w:noProof/>
        </w:rPr>
        <mc:AlternateContent>
          <mc:Choice Requires="wps">
            <w:drawing>
              <wp:anchor distT="0" distB="0" distL="114300" distR="114300" simplePos="0" relativeHeight="251765760" behindDoc="0" locked="0" layoutInCell="1" allowOverlap="1" wp14:anchorId="50C53731" wp14:editId="4A5D638A">
                <wp:simplePos x="0" y="0"/>
                <wp:positionH relativeFrom="column">
                  <wp:posOffset>5295900</wp:posOffset>
                </wp:positionH>
                <wp:positionV relativeFrom="paragraph">
                  <wp:posOffset>114300</wp:posOffset>
                </wp:positionV>
                <wp:extent cx="771525" cy="447675"/>
                <wp:effectExtent l="0" t="0" r="28575" b="28575"/>
                <wp:wrapNone/>
                <wp:docPr id="7" name="Rectangle: Rounded Corners 7"/>
                <wp:cNvGraphicFramePr/>
                <a:graphic xmlns:a="http://schemas.openxmlformats.org/drawingml/2006/main">
                  <a:graphicData uri="http://schemas.microsoft.com/office/word/2010/wordprocessingShape">
                    <wps:wsp>
                      <wps:cNvSpPr/>
                      <wps:spPr>
                        <a:xfrm>
                          <a:off x="0" y="0"/>
                          <a:ext cx="771525"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856DCC" w14:textId="6828EC67" w:rsidR="00C5074F" w:rsidRPr="00C5074F" w:rsidRDefault="00C5074F" w:rsidP="00C5074F">
                            <w:pPr>
                              <w:jc w:val="center"/>
                              <w:rPr>
                                <w:lang w:val="en-IN"/>
                              </w:rPr>
                            </w:pPr>
                            <w:r>
                              <w:rPr>
                                <w:lang w:val="en-IN"/>
                              </w:rPr>
                              <w:t>Dice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0C53731" id="Rectangle: Rounded Corners 7" o:spid="_x0000_s1044" style="position:absolute;margin-left:417pt;margin-top:9pt;width:60.75pt;height:35.25pt;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" fillcolor="#4472c4 [3204]" strokecolor="#1f3763 [1604]" strokeweight="1pt">
                <v:stroke joinstyle="miter"/>
                <v:textbox>
                  <w:txbxContent>
                    <w:p w14:paraId="45856DCC" w14:textId="6828EC67" w:rsidR="00C5074F" w:rsidRPr="00C5074F" w:rsidRDefault="00C5074F" w:rsidP="00C5074F">
                      <w:pPr>
                        <w:jc w:val="center"/>
                        <w:rPr>
                          <w:lang w:val="en-IN"/>
                        </w:rPr>
                      </w:pPr>
                      <w:r>
                        <w:rPr>
                          <w:lang w:val="en-IN"/>
                        </w:rPr>
                        <w:t>Dice</w:t>
                      </w:r>
                    </w:p>
                  </w:txbxContent>
                </v:textbox>
              </v:roundrect>
            </w:pict>
          </mc:Fallback>
        </mc:AlternateContent>
      </w:r>
      <w:r w:rsidR="00090040" w:rsidRPr="00683F5A">
        <w:rPr>
          <w:noProof/>
        </w:rPr>
        <mc:AlternateContent>
          <mc:Choice Requires="wps">
            <w:drawing>
              <wp:anchor distT="0" distB="0" distL="114300" distR="114300" simplePos="0" relativeHeight="251761664" behindDoc="0" locked="0" layoutInCell="1" allowOverlap="1" wp14:anchorId="3F6A8E9C" wp14:editId="421539C5">
                <wp:simplePos x="0" y="0"/>
                <wp:positionH relativeFrom="column">
                  <wp:posOffset>2714625</wp:posOffset>
                </wp:positionH>
                <wp:positionV relativeFrom="paragraph">
                  <wp:posOffset>85725</wp:posOffset>
                </wp:positionV>
                <wp:extent cx="1028700" cy="495300"/>
                <wp:effectExtent l="0" t="0" r="19050" b="19050"/>
                <wp:wrapNone/>
                <wp:docPr id="5" name="Rectangle: Rounded Corners 5"/>
                <wp:cNvGraphicFramePr/>
                <a:graphic xmlns:a="http://schemas.openxmlformats.org/drawingml/2006/main">
                  <a:graphicData uri="http://schemas.microsoft.com/office/word/2010/wordprocessingShape">
                    <wps:wsp>
                      <wps:cNvSpPr/>
                      <wps:spPr>
                        <a:xfrm>
                          <a:off x="0" y="0"/>
                          <a:ext cx="1028700"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DFDBAA" w14:textId="098BB449" w:rsidR="00090040" w:rsidRDefault="00090040" w:rsidP="00090040">
                            <w:pPr>
                              <w:jc w:val="center"/>
                            </w:pPr>
                            <w:r>
                              <w:t>Card Exchange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6A8E9C" id="Rectangle: Rounded Corners 5" o:spid="_x0000_s1045" style="position:absolute;margin-left:213.75pt;margin-top:6.75pt;width:81pt;height:39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" fillcolor="#4472c4 [3204]" strokecolor="#1f3763 [1604]" strokeweight="1pt">
                <v:stroke joinstyle="miter"/>
                <v:textbox>
                  <w:txbxContent>
                    <w:p w14:paraId="6EDFDBAA" w14:textId="098BB449" w:rsidR="00090040" w:rsidRDefault="00090040" w:rsidP="00090040">
                      <w:pPr>
                        <w:jc w:val="center"/>
                      </w:pPr>
                      <w:r>
                        <w:t>Card Exchange Controller</w:t>
                      </w:r>
                    </w:p>
                  </w:txbxContent>
                </v:textbox>
              </v:roundrect>
            </w:pict>
          </mc:Fallback>
        </mc:AlternateContent>
      </w:r>
    </w:p>
    <w:p w14:paraId="641A9759" w14:textId="2B973871" w:rsidR="00BF5299" w:rsidRPr="00683F5A" w:rsidRDefault="00BF5299" w:rsidP="00BF5299"/>
    <w:p w14:paraId="6B2D246B" w14:textId="23F0DF8C" w:rsidR="00BF5299" w:rsidRPr="00683F5A" w:rsidRDefault="00090040" w:rsidP="00BF5299">
      <w:r w:rsidRPr="00683F5A">
        <w:rPr>
          <w:noProof/>
        </w:rPr>
        <mc:AlternateContent>
          <mc:Choice Requires="wps">
            <w:drawing>
              <wp:anchor distT="0" distB="0" distL="114300" distR="114300" simplePos="0" relativeHeight="251757568" behindDoc="0" locked="0" layoutInCell="1" allowOverlap="1" wp14:anchorId="5AB45B0A" wp14:editId="6ABCBEBF">
                <wp:simplePos x="0" y="0"/>
                <wp:positionH relativeFrom="column">
                  <wp:posOffset>76200</wp:posOffset>
                </wp:positionH>
                <wp:positionV relativeFrom="paragraph">
                  <wp:posOffset>9525</wp:posOffset>
                </wp:positionV>
                <wp:extent cx="1104900" cy="447675"/>
                <wp:effectExtent l="0" t="0" r="19050" b="28575"/>
                <wp:wrapNone/>
                <wp:docPr id="1" name="Rectangle: Rounded Corners 1"/>
                <wp:cNvGraphicFramePr/>
                <a:graphic xmlns:a="http://schemas.openxmlformats.org/drawingml/2006/main">
                  <a:graphicData uri="http://schemas.microsoft.com/office/word/2010/wordprocessingShape">
                    <wps:wsp>
                      <wps:cNvSpPr/>
                      <wps:spPr>
                        <a:xfrm>
                          <a:off x="0" y="0"/>
                          <a:ext cx="1104900"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202A19" w14:textId="32C2B9AF" w:rsidR="00BD11E1" w:rsidRDefault="00BD11E1" w:rsidP="00BD11E1">
                            <w:pPr>
                              <w:jc w:val="center"/>
                            </w:pPr>
                            <w:r>
                              <w:t>Dice View</w:t>
                            </w:r>
                          </w:p>
                          <w:p w14:paraId="586B1A6C" w14:textId="24DC54E7" w:rsidR="00BD11E1" w:rsidRDefault="00BD11E1" w:rsidP="00BD11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AB45B0A" id="Rectangle: Rounded Corners 1" o:spid="_x0000_s1046" style="position:absolute;margin-left:6pt;margin-top:.75pt;width:87pt;height:35.25pt;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" fillcolor="#4472c4 [3204]" strokecolor="#1f3763 [1604]" strokeweight="1pt">
                <v:stroke joinstyle="miter"/>
                <v:textbox>
                  <w:txbxContent>
                    <w:p w14:paraId="0D202A19" w14:textId="32C2B9AF" w:rsidR="00BD11E1" w:rsidRDefault="00BD11E1" w:rsidP="00BD11E1">
                      <w:pPr>
                        <w:jc w:val="center"/>
                      </w:pPr>
                      <w:r>
                        <w:t>Dice View</w:t>
                      </w:r>
                    </w:p>
                    <w:p w14:paraId="586B1A6C" w14:textId="24DC54E7" w:rsidR="00BD11E1" w:rsidRDefault="00BD11E1" w:rsidP="00BD11E1">
                      <w:pPr>
                        <w:jc w:val="center"/>
                      </w:pPr>
                    </w:p>
                  </w:txbxContent>
                </v:textbox>
              </v:roundrect>
            </w:pict>
          </mc:Fallback>
        </mc:AlternateContent>
      </w:r>
    </w:p>
    <w:p w14:paraId="3DDB1D13" w14:textId="4D1B4D09" w:rsidR="00BF5299" w:rsidRPr="00683F5A" w:rsidRDefault="00BF5299" w:rsidP="00BF5299"/>
    <w:p w14:paraId="19F733A7" w14:textId="5FB924D5" w:rsidR="00BF5299" w:rsidRPr="00683F5A" w:rsidRDefault="00BF5299" w:rsidP="00BF5299"/>
    <w:p w14:paraId="3B8547AA" w14:textId="3CF3420A" w:rsidR="00BF5299" w:rsidRPr="00683F5A" w:rsidRDefault="00C5074F" w:rsidP="00BF5299">
      <w:r w:rsidRPr="00683F5A">
        <w:rPr>
          <w:noProof/>
        </w:rPr>
        <mc:AlternateContent>
          <mc:Choice Requires="wps">
            <w:drawing>
              <wp:anchor distT="0" distB="0" distL="114300" distR="114300" simplePos="0" relativeHeight="251767808" behindDoc="0" locked="0" layoutInCell="1" allowOverlap="1" wp14:anchorId="6278D54B" wp14:editId="2CA74909">
                <wp:simplePos x="0" y="0"/>
                <wp:positionH relativeFrom="column">
                  <wp:posOffset>5295900</wp:posOffset>
                </wp:positionH>
                <wp:positionV relativeFrom="paragraph">
                  <wp:posOffset>47625</wp:posOffset>
                </wp:positionV>
                <wp:extent cx="771525" cy="447675"/>
                <wp:effectExtent l="0" t="0" r="28575" b="28575"/>
                <wp:wrapNone/>
                <wp:docPr id="8" name="Rectangle: Rounded Corners 8"/>
                <wp:cNvGraphicFramePr/>
                <a:graphic xmlns:a="http://schemas.openxmlformats.org/drawingml/2006/main">
                  <a:graphicData uri="http://schemas.microsoft.com/office/word/2010/wordprocessingShape">
                    <wps:wsp>
                      <wps:cNvSpPr/>
                      <wps:spPr>
                        <a:xfrm>
                          <a:off x="0" y="0"/>
                          <a:ext cx="771525"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0C230F" w14:textId="4C56F874" w:rsidR="00C5074F" w:rsidRPr="00C5074F" w:rsidRDefault="00C5074F" w:rsidP="00C5074F">
                            <w:pPr>
                              <w:jc w:val="center"/>
                              <w:rPr>
                                <w:lang w:val="en-IN"/>
                              </w:rPr>
                            </w:pPr>
                            <w:r>
                              <w:rPr>
                                <w:lang w:val="en-IN"/>
                              </w:rPr>
                              <w:t>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278D54B" id="Rectangle: Rounded Corners 8" o:spid="_x0000_s1047" style="position:absolute;margin-left:417pt;margin-top:3.75pt;width:60.75pt;height:35.25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" fillcolor="#4472c4 [3204]" strokecolor="#1f3763 [1604]" strokeweight="1pt">
                <v:stroke joinstyle="miter"/>
                <v:textbox>
                  <w:txbxContent>
                    <w:p w14:paraId="7E0C230F" w14:textId="4C56F874" w:rsidR="00C5074F" w:rsidRPr="00C5074F" w:rsidRDefault="00C5074F" w:rsidP="00C5074F">
                      <w:pPr>
                        <w:jc w:val="center"/>
                        <w:rPr>
                          <w:lang w:val="en-IN"/>
                        </w:rPr>
                      </w:pPr>
                      <w:r>
                        <w:rPr>
                          <w:lang w:val="en-IN"/>
                        </w:rPr>
                        <w:t>Card</w:t>
                      </w:r>
                    </w:p>
                  </w:txbxContent>
                </v:textbox>
              </v:roundrect>
            </w:pict>
          </mc:Fallback>
        </mc:AlternateContent>
      </w:r>
      <w:r w:rsidR="00090040" w:rsidRPr="00683F5A">
        <w:rPr>
          <w:noProof/>
        </w:rPr>
        <mc:AlternateContent>
          <mc:Choice Requires="wps">
            <w:drawing>
              <wp:anchor distT="0" distB="0" distL="114300" distR="114300" simplePos="0" relativeHeight="251763712" behindDoc="0" locked="0" layoutInCell="1" allowOverlap="1" wp14:anchorId="4AD21627" wp14:editId="14083B59">
                <wp:simplePos x="0" y="0"/>
                <wp:positionH relativeFrom="column">
                  <wp:posOffset>2733676</wp:posOffset>
                </wp:positionH>
                <wp:positionV relativeFrom="paragraph">
                  <wp:posOffset>66675</wp:posOffset>
                </wp:positionV>
                <wp:extent cx="1009650" cy="447675"/>
                <wp:effectExtent l="0" t="0" r="19050" b="28575"/>
                <wp:wrapNone/>
                <wp:docPr id="6" name="Rectangle: Rounded Corners 6"/>
                <wp:cNvGraphicFramePr/>
                <a:graphic xmlns:a="http://schemas.openxmlformats.org/drawingml/2006/main">
                  <a:graphicData uri="http://schemas.microsoft.com/office/word/2010/wordprocessingShape">
                    <wps:wsp>
                      <wps:cNvSpPr/>
                      <wps:spPr>
                        <a:xfrm>
                          <a:off x="0" y="0"/>
                          <a:ext cx="1009650"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0A1B6" w14:textId="1645A9B1" w:rsidR="00090040" w:rsidRDefault="00090040" w:rsidP="00090040">
                            <w:pPr>
                              <w:jc w:val="center"/>
                            </w:pPr>
                            <w:r>
                              <w:t>Dice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AD21627" id="Rectangle: Rounded Corners 6" o:spid="_x0000_s1048" style="position:absolute;margin-left:215.25pt;margin-top:5.25pt;width:79.5pt;height:35.25p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" fillcolor="#4472c4 [3204]" strokecolor="#1f3763 [1604]" strokeweight="1pt">
                <v:stroke joinstyle="miter"/>
                <v:textbox>
                  <w:txbxContent>
                    <w:p w14:paraId="1AD0A1B6" w14:textId="1645A9B1" w:rsidR="00090040" w:rsidRDefault="00090040" w:rsidP="00090040">
                      <w:pPr>
                        <w:jc w:val="center"/>
                      </w:pPr>
                      <w:r>
                        <w:t>Dice Controller</w:t>
                      </w:r>
                    </w:p>
                  </w:txbxContent>
                </v:textbox>
              </v:roundrect>
            </w:pict>
          </mc:Fallback>
        </mc:AlternateContent>
      </w:r>
    </w:p>
    <w:p w14:paraId="031B0EDE" w14:textId="4583A7FC" w:rsidR="00BF5299" w:rsidRPr="00683F5A" w:rsidRDefault="00090040" w:rsidP="00BF5299">
      <w:r w:rsidRPr="00683F5A">
        <w:rPr>
          <w:noProof/>
        </w:rPr>
        <mc:AlternateContent>
          <mc:Choice Requires="wps">
            <w:drawing>
              <wp:anchor distT="0" distB="0" distL="114300" distR="114300" simplePos="0" relativeHeight="251759616" behindDoc="0" locked="0" layoutInCell="1" allowOverlap="1" wp14:anchorId="72CC9E1F" wp14:editId="5D5967F3">
                <wp:simplePos x="0" y="0"/>
                <wp:positionH relativeFrom="column">
                  <wp:posOffset>66675</wp:posOffset>
                </wp:positionH>
                <wp:positionV relativeFrom="paragraph">
                  <wp:posOffset>57150</wp:posOffset>
                </wp:positionV>
                <wp:extent cx="1104900" cy="447675"/>
                <wp:effectExtent l="0" t="0" r="19050" b="28575"/>
                <wp:wrapNone/>
                <wp:docPr id="3" name="Rectangle: Rounded Corners 3"/>
                <wp:cNvGraphicFramePr/>
                <a:graphic xmlns:a="http://schemas.openxmlformats.org/drawingml/2006/main">
                  <a:graphicData uri="http://schemas.microsoft.com/office/word/2010/wordprocessingShape">
                    <wps:wsp>
                      <wps:cNvSpPr/>
                      <wps:spPr>
                        <a:xfrm>
                          <a:off x="0" y="0"/>
                          <a:ext cx="1104900"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8A74EE" w14:textId="1C6A3A8B" w:rsidR="00090040" w:rsidRDefault="00090040" w:rsidP="00090040">
                            <w:pPr>
                              <w:jc w:val="center"/>
                            </w:pPr>
                            <w:r>
                              <w:t>Card View</w:t>
                            </w:r>
                          </w:p>
                          <w:p w14:paraId="69B4A454" w14:textId="77777777" w:rsidR="00090040" w:rsidRDefault="00090040" w:rsidP="0009004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2CC9E1F" id="Rectangle: Rounded Corners 3" o:spid="_x0000_s1049" style="position:absolute;margin-left:5.25pt;margin-top:4.5pt;width:87pt;height:35.25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" fillcolor="#4472c4 [3204]" strokecolor="#1f3763 [1604]" strokeweight="1pt">
                <v:stroke joinstyle="miter"/>
                <v:textbox>
                  <w:txbxContent>
                    <w:p w14:paraId="5B8A74EE" w14:textId="1C6A3A8B" w:rsidR="00090040" w:rsidRDefault="00090040" w:rsidP="00090040">
                      <w:pPr>
                        <w:jc w:val="center"/>
                      </w:pPr>
                      <w:r>
                        <w:t>Card View</w:t>
                      </w:r>
                    </w:p>
                    <w:p w14:paraId="69B4A454" w14:textId="77777777" w:rsidR="00090040" w:rsidRDefault="00090040" w:rsidP="00090040">
                      <w:pPr>
                        <w:jc w:val="center"/>
                      </w:pPr>
                    </w:p>
                  </w:txbxContent>
                </v:textbox>
              </v:roundrect>
            </w:pict>
          </mc:Fallback>
        </mc:AlternateContent>
      </w:r>
    </w:p>
    <w:p w14:paraId="4016006A" w14:textId="035BF3B8" w:rsidR="00BF5299" w:rsidRPr="00683F5A" w:rsidRDefault="00BF5299" w:rsidP="00BF5299"/>
    <w:p w14:paraId="271AAAF8" w14:textId="7F4F839D" w:rsidR="00BF5299" w:rsidRPr="00683F5A" w:rsidRDefault="00BF5299" w:rsidP="00BF5299"/>
    <w:p w14:paraId="451DA903" w14:textId="50F9300C" w:rsidR="00BF5299" w:rsidRPr="00683F5A" w:rsidRDefault="00BF5299" w:rsidP="00BF5299"/>
    <w:p w14:paraId="1DE9A56B" w14:textId="134B4574" w:rsidR="00BF5299" w:rsidRPr="00683F5A" w:rsidRDefault="00051C46" w:rsidP="00BF5299">
      <w:r w:rsidRPr="00683F5A">
        <w:rPr>
          <w:noProof/>
        </w:rPr>
        <mc:AlternateContent>
          <mc:Choice Requires="wps">
            <w:drawing>
              <wp:anchor distT="0" distB="0" distL="114300" distR="114300" simplePos="0" relativeHeight="251820032" behindDoc="0" locked="0" layoutInCell="1" allowOverlap="1" wp14:anchorId="3602C3F0" wp14:editId="10059C84">
                <wp:simplePos x="0" y="0"/>
                <wp:positionH relativeFrom="margin">
                  <wp:posOffset>4619625</wp:posOffset>
                </wp:positionH>
                <wp:positionV relativeFrom="paragraph">
                  <wp:posOffset>95250</wp:posOffset>
                </wp:positionV>
                <wp:extent cx="1133475" cy="385723"/>
                <wp:effectExtent l="0" t="0" r="28575" b="14605"/>
                <wp:wrapNone/>
                <wp:docPr id="37" name="Rectangle 37"/>
                <wp:cNvGraphicFramePr/>
                <a:graphic xmlns:a="http://schemas.openxmlformats.org/drawingml/2006/main">
                  <a:graphicData uri="http://schemas.microsoft.com/office/word/2010/wordprocessingShape">
                    <wps:wsp>
                      <wps:cNvSpPr/>
                      <wps:spPr>
                        <a:xfrm>
                          <a:off x="0" y="0"/>
                          <a:ext cx="1133475" cy="3857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E04670" w14:textId="4A26174B" w:rsidR="00051C46" w:rsidRDefault="00051C46" w:rsidP="00051C46">
                            <w:pPr>
                              <w:jc w:val="center"/>
                            </w:pPr>
                            <w:r>
                              <w:t>Risk Game</w:t>
                            </w:r>
                            <w:r>
                              <w:t xml:space="preserve"> Strategy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02C3F0" id="Rectangle 37" o:spid="_x0000_s1050" style="position:absolute;margin-left:363.75pt;margin-top:7.5pt;width:89.25pt;height:30.35pt;z-index:25182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" fillcolor="#4472c4 [3204]" strokecolor="#1f3763 [1604]" strokeweight="1pt">
                <v:textbox>
                  <w:txbxContent>
                    <w:p w14:paraId="2CE04670" w14:textId="4A26174B" w:rsidR="00051C46" w:rsidRDefault="00051C46" w:rsidP="00051C46">
                      <w:pPr>
                        <w:jc w:val="center"/>
                      </w:pPr>
                      <w:r>
                        <w:t>Risk Game</w:t>
                      </w:r>
                      <w:r>
                        <w:t xml:space="preserve"> Strategy</w:t>
                      </w:r>
                    </w:p>
                  </w:txbxContent>
                </v:textbox>
                <w10:wrap anchorx="margin"/>
              </v:rect>
            </w:pict>
          </mc:Fallback>
        </mc:AlternateContent>
      </w:r>
      <w:r w:rsidR="0015368A" w:rsidRPr="00683F5A">
        <w:rPr>
          <w:noProof/>
        </w:rPr>
        <mc:AlternateContent>
          <mc:Choice Requires="wps">
            <w:drawing>
              <wp:anchor distT="0" distB="0" distL="114300" distR="114300" simplePos="0" relativeHeight="251802624" behindDoc="0" locked="0" layoutInCell="1" allowOverlap="1" wp14:anchorId="36969360" wp14:editId="2871807C">
                <wp:simplePos x="0" y="0"/>
                <wp:positionH relativeFrom="column">
                  <wp:posOffset>2705100</wp:posOffset>
                </wp:positionH>
                <wp:positionV relativeFrom="paragraph">
                  <wp:posOffset>19050</wp:posOffset>
                </wp:positionV>
                <wp:extent cx="1009650" cy="447675"/>
                <wp:effectExtent l="0" t="0" r="19050" b="28575"/>
                <wp:wrapNone/>
                <wp:docPr id="19" name="Rectangle: Rounded Corners 19"/>
                <wp:cNvGraphicFramePr/>
                <a:graphic xmlns:a="http://schemas.openxmlformats.org/drawingml/2006/main">
                  <a:graphicData uri="http://schemas.microsoft.com/office/word/2010/wordprocessingShape">
                    <wps:wsp>
                      <wps:cNvSpPr/>
                      <wps:spPr>
                        <a:xfrm>
                          <a:off x="0" y="0"/>
                          <a:ext cx="1009650"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6DB2A7" w14:textId="6B0AE417" w:rsidR="0015368A" w:rsidRDefault="0015368A" w:rsidP="0015368A">
                            <w:pPr>
                              <w:jc w:val="center"/>
                            </w:pPr>
                            <w:r>
                              <w:t xml:space="preserve">Tournament </w:t>
                            </w:r>
                            <w: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6969360" id="Rectangle: Rounded Corners 19" o:spid="_x0000_s1051" style="position:absolute;margin-left:213pt;margin-top:1.5pt;width:79.5pt;height:35.25pt;z-index:251802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" fillcolor="#4472c4 [3204]" strokecolor="#1f3763 [1604]" strokeweight="1pt">
                <v:stroke joinstyle="miter"/>
                <v:textbox>
                  <w:txbxContent>
                    <w:p w14:paraId="796DB2A7" w14:textId="6B0AE417" w:rsidR="0015368A" w:rsidRDefault="0015368A" w:rsidP="0015368A">
                      <w:pPr>
                        <w:jc w:val="center"/>
                      </w:pPr>
                      <w:r>
                        <w:t xml:space="preserve">Tournament </w:t>
                      </w:r>
                      <w:r>
                        <w:t>Controller</w:t>
                      </w:r>
                    </w:p>
                  </w:txbxContent>
                </v:textbox>
              </v:roundrect>
            </w:pict>
          </mc:Fallback>
        </mc:AlternateContent>
      </w:r>
    </w:p>
    <w:p w14:paraId="277BBEBB" w14:textId="64B51DF6" w:rsidR="00BF5299" w:rsidRPr="00683F5A" w:rsidRDefault="00C5074F" w:rsidP="00BF5299">
      <w:r w:rsidRPr="00683F5A">
        <w:rPr>
          <w:noProof/>
        </w:rPr>
        <mc:AlternateContent>
          <mc:Choice Requires="wps">
            <w:drawing>
              <wp:anchor distT="0" distB="0" distL="114300" distR="114300" simplePos="0" relativeHeight="251769856" behindDoc="0" locked="0" layoutInCell="1" allowOverlap="1" wp14:anchorId="65ADF176" wp14:editId="7346DCBB">
                <wp:simplePos x="0" y="0"/>
                <wp:positionH relativeFrom="margin">
                  <wp:posOffset>-28575</wp:posOffset>
                </wp:positionH>
                <wp:positionV relativeFrom="paragraph">
                  <wp:posOffset>78105</wp:posOffset>
                </wp:positionV>
                <wp:extent cx="1133475" cy="385723"/>
                <wp:effectExtent l="0" t="0" r="28575" b="14605"/>
                <wp:wrapNone/>
                <wp:docPr id="9" name="Rectangle 9"/>
                <wp:cNvGraphicFramePr/>
                <a:graphic xmlns:a="http://schemas.openxmlformats.org/drawingml/2006/main">
                  <a:graphicData uri="http://schemas.microsoft.com/office/word/2010/wordprocessingShape">
                    <wps:wsp>
                      <wps:cNvSpPr/>
                      <wps:spPr>
                        <a:xfrm>
                          <a:off x="0" y="0"/>
                          <a:ext cx="1133475" cy="3857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D32C2D" w14:textId="439506AF" w:rsidR="00C5074F" w:rsidRDefault="00C5074F" w:rsidP="00C5074F">
                            <w:pPr>
                              <w:jc w:val="center"/>
                            </w:pPr>
                            <w:r>
                              <w:t>Risk Game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ADF176" id="Rectangle 9" o:spid="_x0000_s1052" style="position:absolute;margin-left:-2.25pt;margin-top:6.15pt;width:89.25pt;height:30.35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" fillcolor="#4472c4 [3204]" strokecolor="#1f3763 [1604]" strokeweight="1pt">
                <v:textbox>
                  <w:txbxContent>
                    <w:p w14:paraId="1BD32C2D" w14:textId="439506AF" w:rsidR="00C5074F" w:rsidRDefault="00C5074F" w:rsidP="00C5074F">
                      <w:pPr>
                        <w:jc w:val="center"/>
                      </w:pPr>
                      <w:r>
                        <w:t>Risk Game Model</w:t>
                      </w:r>
                    </w:p>
                  </w:txbxContent>
                </v:textbox>
                <w10:wrap anchorx="margin"/>
              </v:rect>
            </w:pict>
          </mc:Fallback>
        </mc:AlternateContent>
      </w:r>
    </w:p>
    <w:p w14:paraId="5150E300" w14:textId="1347E6A7" w:rsidR="00BF5299" w:rsidRPr="00683F5A" w:rsidRDefault="0015368A" w:rsidP="00BF5299">
      <w:r>
        <w:rPr>
          <w:noProof/>
        </w:rPr>
        <mc:AlternateContent>
          <mc:Choice Requires="wps">
            <w:drawing>
              <wp:anchor distT="0" distB="0" distL="114300" distR="114300" simplePos="0" relativeHeight="251803648" behindDoc="0" locked="0" layoutInCell="1" allowOverlap="1" wp14:anchorId="4F272F0D" wp14:editId="3B8F25A9">
                <wp:simplePos x="0" y="0"/>
                <wp:positionH relativeFrom="column">
                  <wp:posOffset>2847975</wp:posOffset>
                </wp:positionH>
                <wp:positionV relativeFrom="paragraph">
                  <wp:posOffset>152400</wp:posOffset>
                </wp:positionV>
                <wp:extent cx="0" cy="1638300"/>
                <wp:effectExtent l="76200" t="38100" r="57150" b="19050"/>
                <wp:wrapNone/>
                <wp:docPr id="20" name="Straight Arrow Connector 20"/>
                <wp:cNvGraphicFramePr/>
                <a:graphic xmlns:a="http://schemas.openxmlformats.org/drawingml/2006/main">
                  <a:graphicData uri="http://schemas.microsoft.com/office/word/2010/wordprocessingShape">
                    <wps:wsp>
                      <wps:cNvCnPr/>
                      <wps:spPr>
                        <a:xfrm flipV="1">
                          <a:off x="0" y="0"/>
                          <a:ext cx="0" cy="1638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30AC7EA" id="_x0000_t32" coordsize="21600,21600" o:spt="32" o:oned="t" path="m,l21600,21600e" filled="f">
                <v:path arrowok="t" fillok="f" o:connecttype="none"/>
                <o:lock v:ext="edit" shapetype="t"/>
              </v:shapetype>
              <v:shape id="Straight Arrow Connector 20" o:spid="_x0000_s1026" type="#_x0000_t32" style="position:absolute;margin-left:224.25pt;margin-top:12pt;width:0;height:129pt;flip:y;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" strokecolor="#4472c4 [3204]" strokeweight=".5pt">
                <v:stroke endarrow="block" joinstyle="miter"/>
              </v:shape>
            </w:pict>
          </mc:Fallback>
        </mc:AlternateContent>
      </w:r>
    </w:p>
    <w:p w14:paraId="27215363" w14:textId="76C9A3E8" w:rsidR="00BF5299" w:rsidRPr="00683F5A" w:rsidRDefault="00BF5299" w:rsidP="00BF5299"/>
    <w:p w14:paraId="4488D561" w14:textId="7A03B0DF" w:rsidR="00BF5299" w:rsidRPr="00683F5A" w:rsidRDefault="00306554" w:rsidP="00BF5299">
      <w:r w:rsidRPr="00683F5A">
        <w:rPr>
          <w:i/>
          <w:noProof/>
        </w:rPr>
        <mc:AlternateContent>
          <mc:Choice Requires="wps">
            <w:drawing>
              <wp:anchor distT="0" distB="0" distL="114300" distR="114300" simplePos="0" relativeHeight="251807744" behindDoc="0" locked="0" layoutInCell="1" allowOverlap="1" wp14:anchorId="2C54E9AC" wp14:editId="04BFEB58">
                <wp:simplePos x="0" y="0"/>
                <wp:positionH relativeFrom="column">
                  <wp:posOffset>4495800</wp:posOffset>
                </wp:positionH>
                <wp:positionV relativeFrom="paragraph">
                  <wp:posOffset>18415</wp:posOffset>
                </wp:positionV>
                <wp:extent cx="1362075" cy="2486025"/>
                <wp:effectExtent l="0" t="0" r="28575" b="28575"/>
                <wp:wrapNone/>
                <wp:docPr id="24" name="Rectangle 24"/>
                <wp:cNvGraphicFramePr/>
                <a:graphic xmlns:a="http://schemas.openxmlformats.org/drawingml/2006/main">
                  <a:graphicData uri="http://schemas.microsoft.com/office/word/2010/wordprocessingShape">
                    <wps:wsp>
                      <wps:cNvSpPr/>
                      <wps:spPr>
                        <a:xfrm>
                          <a:off x="0" y="0"/>
                          <a:ext cx="1362075" cy="2486025"/>
                        </a:xfrm>
                        <a:prstGeom prst="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8849B4" id="Rectangle 24" o:spid="_x0000_s1026" style="position:absolute;margin-left:354pt;margin-top:1.45pt;width:107.25pt;height:195.7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" filled="f" strokecolor="#2f5496 [2404]" strokeweight="1pt"/>
            </w:pict>
          </mc:Fallback>
        </mc:AlternateContent>
      </w:r>
      <w:r w:rsidR="00D10807" w:rsidRPr="00683F5A">
        <w:rPr>
          <w:noProof/>
        </w:rPr>
        <mc:AlternateContent>
          <mc:Choice Requires="wps">
            <w:drawing>
              <wp:anchor distT="0" distB="0" distL="114300" distR="114300" simplePos="0" relativeHeight="251753472" behindDoc="0" locked="0" layoutInCell="1" allowOverlap="1" wp14:anchorId="471B7FB7" wp14:editId="363400F2">
                <wp:simplePos x="0" y="0"/>
                <wp:positionH relativeFrom="column">
                  <wp:posOffset>3637916</wp:posOffset>
                </wp:positionH>
                <wp:positionV relativeFrom="paragraph">
                  <wp:posOffset>95250</wp:posOffset>
                </wp:positionV>
                <wp:extent cx="45719" cy="2571750"/>
                <wp:effectExtent l="76200" t="38100" r="69215" b="57150"/>
                <wp:wrapNone/>
                <wp:docPr id="74" name="Straight Arrow Connector 74"/>
                <wp:cNvGraphicFramePr/>
                <a:graphic xmlns:a="http://schemas.openxmlformats.org/drawingml/2006/main">
                  <a:graphicData uri="http://schemas.microsoft.com/office/word/2010/wordprocessingShape">
                    <wps:wsp>
                      <wps:cNvCnPr/>
                      <wps:spPr>
                        <a:xfrm>
                          <a:off x="0" y="0"/>
                          <a:ext cx="45719" cy="25717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14A201" id="Straight Arrow Connector 74" o:spid="_x0000_s1026" type="#_x0000_t32" style="position:absolute;margin-left:286.45pt;margin-top:7.5pt;width:3.6pt;height:20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" strokecolor="#4472c4 [3204]" strokeweight=".5pt">
                <v:stroke startarrow="block" endarrow="block" joinstyle="miter"/>
              </v:shape>
            </w:pict>
          </mc:Fallback>
        </mc:AlternateContent>
      </w:r>
      <w:r w:rsidR="00C5074F" w:rsidRPr="00683F5A">
        <w:rPr>
          <w:i/>
          <w:noProof/>
        </w:rPr>
        <mc:AlternateContent>
          <mc:Choice Requires="wps">
            <w:drawing>
              <wp:anchor distT="0" distB="0" distL="114300" distR="114300" simplePos="0" relativeHeight="251771904" behindDoc="0" locked="0" layoutInCell="1" allowOverlap="1" wp14:anchorId="5C61CF86" wp14:editId="52BC5847">
                <wp:simplePos x="0" y="0"/>
                <wp:positionH relativeFrom="column">
                  <wp:posOffset>-85725</wp:posOffset>
                </wp:positionH>
                <wp:positionV relativeFrom="paragraph">
                  <wp:posOffset>104775</wp:posOffset>
                </wp:positionV>
                <wp:extent cx="1362075" cy="24860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362075" cy="2486025"/>
                        </a:xfrm>
                        <a:prstGeom prst="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1A1E3F" id="Rectangle 10" o:spid="_x0000_s1026" style="position:absolute;margin-left:-6.75pt;margin-top:8.25pt;width:107.25pt;height:195.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" filled="f" strokecolor="#2f5496 [2404]" strokeweight="1pt"/>
            </w:pict>
          </mc:Fallback>
        </mc:AlternateContent>
      </w:r>
    </w:p>
    <w:p w14:paraId="506ED0F7" w14:textId="7AA5518C" w:rsidR="00BF5299" w:rsidRPr="00683F5A" w:rsidRDefault="009E1E31" w:rsidP="00BF5299">
      <w:r w:rsidRPr="00683F5A">
        <w:rPr>
          <w:noProof/>
        </w:rPr>
        <mc:AlternateContent>
          <mc:Choice Requires="wps">
            <w:drawing>
              <wp:anchor distT="0" distB="0" distL="114300" distR="114300" simplePos="0" relativeHeight="251823104" behindDoc="0" locked="0" layoutInCell="1" allowOverlap="1" wp14:anchorId="5427AAF5" wp14:editId="0A5D6CFD">
                <wp:simplePos x="0" y="0"/>
                <wp:positionH relativeFrom="column">
                  <wp:posOffset>3785870</wp:posOffset>
                </wp:positionH>
                <wp:positionV relativeFrom="paragraph">
                  <wp:posOffset>19050</wp:posOffset>
                </wp:positionV>
                <wp:extent cx="537845" cy="238125"/>
                <wp:effectExtent l="0" t="0" r="14605" b="28575"/>
                <wp:wrapNone/>
                <wp:docPr id="40" name="Rectangle 40"/>
                <wp:cNvGraphicFramePr/>
                <a:graphic xmlns:a="http://schemas.openxmlformats.org/drawingml/2006/main">
                  <a:graphicData uri="http://schemas.microsoft.com/office/word/2010/wordprocessingShape">
                    <wps:wsp>
                      <wps:cNvSpPr/>
                      <wps:spPr>
                        <a:xfrm>
                          <a:off x="0" y="0"/>
                          <a:ext cx="537845"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460BE3" w14:textId="5994024E" w:rsidR="00051C46" w:rsidRPr="008E0A72" w:rsidRDefault="00051C46" w:rsidP="00051C46">
                            <w:pPr>
                              <w:rPr>
                                <w:lang w:val="en-IN"/>
                              </w:rPr>
                            </w:pPr>
                            <w:r>
                              <w:rPr>
                                <w:lang w:val="en-IN"/>
                              </w:rPr>
                              <w:t>Calls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27AAF5" id="Rectangle 40" o:spid="_x0000_s1053" style="position:absolute;margin-left:298.1pt;margin-top:1.5pt;width:42.35pt;height:18.7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" fillcolor="#4472c4 [3204]" strokecolor="#1f3763 [1604]" strokeweight="1pt">
                <v:textbox>
                  <w:txbxContent>
                    <w:p w14:paraId="54460BE3" w14:textId="5994024E" w:rsidR="00051C46" w:rsidRPr="008E0A72" w:rsidRDefault="00051C46" w:rsidP="00051C46">
                      <w:pPr>
                        <w:rPr>
                          <w:lang w:val="en-IN"/>
                        </w:rPr>
                      </w:pPr>
                      <w:r>
                        <w:rPr>
                          <w:lang w:val="en-IN"/>
                        </w:rPr>
                        <w:t>Calls</w:t>
                      </w:r>
                    </w:p>
                  </w:txbxContent>
                </v:textbox>
              </v:rect>
            </w:pict>
          </mc:Fallback>
        </mc:AlternateContent>
      </w:r>
      <w:r w:rsidR="00051C46" w:rsidRPr="00683F5A">
        <w:rPr>
          <w:noProof/>
        </w:rPr>
        <mc:AlternateContent>
          <mc:Choice Requires="wps">
            <w:drawing>
              <wp:anchor distT="0" distB="0" distL="114300" distR="114300" simplePos="0" relativeHeight="251809792" behindDoc="0" locked="0" layoutInCell="1" allowOverlap="1" wp14:anchorId="32E9E99D" wp14:editId="5F2269EF">
                <wp:simplePos x="0" y="0"/>
                <wp:positionH relativeFrom="column">
                  <wp:posOffset>4667250</wp:posOffset>
                </wp:positionH>
                <wp:positionV relativeFrom="paragraph">
                  <wp:posOffset>9525</wp:posOffset>
                </wp:positionV>
                <wp:extent cx="990600" cy="285750"/>
                <wp:effectExtent l="0" t="0" r="19050" b="19050"/>
                <wp:wrapNone/>
                <wp:docPr id="26" name="Rectangle: Rounded Corners 26"/>
                <wp:cNvGraphicFramePr/>
                <a:graphic xmlns:a="http://schemas.openxmlformats.org/drawingml/2006/main">
                  <a:graphicData uri="http://schemas.microsoft.com/office/word/2010/wordprocessingShape">
                    <wps:wsp>
                      <wps:cNvSpPr/>
                      <wps:spPr>
                        <a:xfrm>
                          <a:off x="0" y="0"/>
                          <a:ext cx="99060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60F94D" w14:textId="54550650" w:rsidR="00306554" w:rsidRDefault="00051C46" w:rsidP="00306554">
                            <w:pPr>
                              <w:jc w:val="center"/>
                            </w:pPr>
                            <w:r>
                              <w:t>Random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E9E99D" id="Rectangle: Rounded Corners 26" o:spid="_x0000_s1054" style="position:absolute;margin-left:367.5pt;margin-top:.75pt;width:78pt;height:22.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" fillcolor="#4472c4 [3204]" strokecolor="#1f3763 [1604]" strokeweight="1pt">
                <v:stroke joinstyle="miter"/>
                <v:textbox>
                  <w:txbxContent>
                    <w:p w14:paraId="3460F94D" w14:textId="54550650" w:rsidR="00306554" w:rsidRDefault="00051C46" w:rsidP="00306554">
                      <w:pPr>
                        <w:jc w:val="center"/>
                      </w:pPr>
                      <w:r>
                        <w:t>Random</w:t>
                      </w:r>
                    </w:p>
                  </w:txbxContent>
                </v:textbox>
              </v:roundrect>
            </w:pict>
          </mc:Fallback>
        </mc:AlternateContent>
      </w:r>
      <w:r w:rsidR="0079089C" w:rsidRPr="00683F5A">
        <w:rPr>
          <w:noProof/>
        </w:rPr>
        <mc:AlternateContent>
          <mc:Choice Requires="wps">
            <w:drawing>
              <wp:anchor distT="0" distB="0" distL="114300" distR="114300" simplePos="0" relativeHeight="251773952" behindDoc="0" locked="0" layoutInCell="1" allowOverlap="1" wp14:anchorId="48FABDA5" wp14:editId="0A42DAA2">
                <wp:simplePos x="0" y="0"/>
                <wp:positionH relativeFrom="column">
                  <wp:posOffset>104775</wp:posOffset>
                </wp:positionH>
                <wp:positionV relativeFrom="paragraph">
                  <wp:posOffset>133350</wp:posOffset>
                </wp:positionV>
                <wp:extent cx="990600" cy="285750"/>
                <wp:effectExtent l="0" t="0" r="19050" b="19050"/>
                <wp:wrapNone/>
                <wp:docPr id="14" name="Rectangle: Rounded Corners 14"/>
                <wp:cNvGraphicFramePr/>
                <a:graphic xmlns:a="http://schemas.openxmlformats.org/drawingml/2006/main">
                  <a:graphicData uri="http://schemas.microsoft.com/office/word/2010/wordprocessingShape">
                    <wps:wsp>
                      <wps:cNvSpPr/>
                      <wps:spPr>
                        <a:xfrm>
                          <a:off x="0" y="0"/>
                          <a:ext cx="99060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0A06B1" w14:textId="676456E7" w:rsidR="000F5844" w:rsidRDefault="000F5844" w:rsidP="000F5844">
                            <w:pPr>
                              <w:jc w:val="center"/>
                            </w:pPr>
                            <w:r>
                              <w:t>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FABDA5" id="Rectangle: Rounded Corners 14" o:spid="_x0000_s1055" style="position:absolute;margin-left:8.25pt;margin-top:10.5pt;width:78pt;height:2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" fillcolor="#4472c4 [3204]" strokecolor="#1f3763 [1604]" strokeweight="1pt">
                <v:stroke joinstyle="miter"/>
                <v:textbox>
                  <w:txbxContent>
                    <w:p w14:paraId="070A06B1" w14:textId="676456E7" w:rsidR="000F5844" w:rsidRDefault="000F5844" w:rsidP="000F5844">
                      <w:pPr>
                        <w:jc w:val="center"/>
                      </w:pPr>
                      <w:r>
                        <w:t>Player</w:t>
                      </w:r>
                    </w:p>
                  </w:txbxContent>
                </v:textbox>
              </v:roundrect>
            </w:pict>
          </mc:Fallback>
        </mc:AlternateContent>
      </w:r>
      <w:r w:rsidR="008E0A72" w:rsidRPr="00683F5A">
        <w:rPr>
          <w:noProof/>
        </w:rPr>
        <mc:AlternateContent>
          <mc:Choice Requires="wps">
            <w:drawing>
              <wp:anchor distT="0" distB="0" distL="114300" distR="114300" simplePos="0" relativeHeight="251788288" behindDoc="0" locked="0" layoutInCell="1" allowOverlap="1" wp14:anchorId="39122559" wp14:editId="49B75673">
                <wp:simplePos x="0" y="0"/>
                <wp:positionH relativeFrom="column">
                  <wp:posOffset>1304925</wp:posOffset>
                </wp:positionH>
                <wp:positionV relativeFrom="paragraph">
                  <wp:posOffset>19050</wp:posOffset>
                </wp:positionV>
                <wp:extent cx="538129" cy="238125"/>
                <wp:effectExtent l="0" t="0" r="14605" b="28575"/>
                <wp:wrapNone/>
                <wp:docPr id="34" name="Rectangle 34"/>
                <wp:cNvGraphicFramePr/>
                <a:graphic xmlns:a="http://schemas.openxmlformats.org/drawingml/2006/main">
                  <a:graphicData uri="http://schemas.microsoft.com/office/word/2010/wordprocessingShape">
                    <wps:wsp>
                      <wps:cNvSpPr/>
                      <wps:spPr>
                        <a:xfrm>
                          <a:off x="0" y="0"/>
                          <a:ext cx="538129"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C745C8" w14:textId="05E0FE00" w:rsidR="008E0A72" w:rsidRPr="008E0A72" w:rsidRDefault="008E0A72" w:rsidP="008E0A72">
                            <w:pPr>
                              <w:rPr>
                                <w:lang w:val="en-IN"/>
                              </w:rPr>
                            </w:pPr>
                            <w:r>
                              <w:rPr>
                                <w:lang w:val="en-IN"/>
                              </w:rPr>
                              <w:t>Notify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122559" id="Rectangle 34" o:spid="_x0000_s1056" style="position:absolute;margin-left:102.75pt;margin-top:1.5pt;width:42.35pt;height:18.7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" fillcolor="#4472c4 [3204]" strokecolor="#1f3763 [1604]" strokeweight="1pt">
                <v:textbox>
                  <w:txbxContent>
                    <w:p w14:paraId="07C745C8" w14:textId="05E0FE00" w:rsidR="008E0A72" w:rsidRPr="008E0A72" w:rsidRDefault="008E0A72" w:rsidP="008E0A72">
                      <w:pPr>
                        <w:rPr>
                          <w:lang w:val="en-IN"/>
                        </w:rPr>
                      </w:pPr>
                      <w:r>
                        <w:rPr>
                          <w:lang w:val="en-IN"/>
                        </w:rPr>
                        <w:t>Notify</w:t>
                      </w:r>
                    </w:p>
                  </w:txbxContent>
                </v:textbox>
              </v:rect>
            </w:pict>
          </mc:Fallback>
        </mc:AlternateContent>
      </w:r>
    </w:p>
    <w:p w14:paraId="46536EB1" w14:textId="35E22C03" w:rsidR="00BF5299" w:rsidRPr="00683F5A" w:rsidRDefault="009E1E31" w:rsidP="00BF5299">
      <w:r>
        <w:rPr>
          <w:noProof/>
        </w:rPr>
        <mc:AlternateContent>
          <mc:Choice Requires="wps">
            <w:drawing>
              <wp:anchor distT="0" distB="0" distL="114300" distR="114300" simplePos="0" relativeHeight="251824128" behindDoc="0" locked="0" layoutInCell="1" allowOverlap="1" wp14:anchorId="40BF39CB" wp14:editId="0394A6EB">
                <wp:simplePos x="0" y="0"/>
                <wp:positionH relativeFrom="column">
                  <wp:posOffset>1104265</wp:posOffset>
                </wp:positionH>
                <wp:positionV relativeFrom="paragraph">
                  <wp:posOffset>142875</wp:posOffset>
                </wp:positionV>
                <wp:extent cx="3381375" cy="0"/>
                <wp:effectExtent l="0" t="76200" r="9525" b="95250"/>
                <wp:wrapNone/>
                <wp:docPr id="41" name="Straight Arrow Connector 41"/>
                <wp:cNvGraphicFramePr/>
                <a:graphic xmlns:a="http://schemas.openxmlformats.org/drawingml/2006/main">
                  <a:graphicData uri="http://schemas.microsoft.com/office/word/2010/wordprocessingShape">
                    <wps:wsp>
                      <wps:cNvCnPr/>
                      <wps:spPr>
                        <a:xfrm>
                          <a:off x="0" y="0"/>
                          <a:ext cx="3381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E98D22" id="Straight Arrow Connector 41" o:spid="_x0000_s1026" type="#_x0000_t32" style="position:absolute;margin-left:86.95pt;margin-top:11.25pt;width:266.25pt;height:0;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" strokecolor="#4472c4 [3204]" strokeweight=".5pt">
                <v:stroke endarrow="block" joinstyle="miter"/>
              </v:shape>
            </w:pict>
          </mc:Fallback>
        </mc:AlternateContent>
      </w:r>
      <w:r w:rsidR="008E0A72">
        <w:rPr>
          <w:noProof/>
        </w:rPr>
        <mc:AlternateContent>
          <mc:Choice Requires="wps">
            <w:drawing>
              <wp:anchor distT="0" distB="0" distL="114300" distR="114300" simplePos="0" relativeHeight="251786240" behindDoc="0" locked="0" layoutInCell="1" allowOverlap="1" wp14:anchorId="75B8F7C8" wp14:editId="596B82D5">
                <wp:simplePos x="0" y="0"/>
                <wp:positionH relativeFrom="column">
                  <wp:posOffset>-621503</wp:posOffset>
                </wp:positionH>
                <wp:positionV relativeFrom="paragraph">
                  <wp:posOffset>189230</wp:posOffset>
                </wp:positionV>
                <wp:extent cx="733425" cy="9525"/>
                <wp:effectExtent l="0" t="76200" r="28575" b="85725"/>
                <wp:wrapNone/>
                <wp:docPr id="33" name="Straight Arrow Connector 33"/>
                <wp:cNvGraphicFramePr/>
                <a:graphic xmlns:a="http://schemas.openxmlformats.org/drawingml/2006/main">
                  <a:graphicData uri="http://schemas.microsoft.com/office/word/2010/wordprocessingShape">
                    <wps:wsp>
                      <wps:cNvCnPr/>
                      <wps:spPr>
                        <a:xfrm flipV="1">
                          <a:off x="0" y="0"/>
                          <a:ext cx="7334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C593A3" id="Straight Arrow Connector 33" o:spid="_x0000_s1026" type="#_x0000_t32" style="position:absolute;margin-left:-48.95pt;margin-top:14.9pt;width:57.75pt;height:.75pt;flip: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" strokecolor="#4472c4 [3204]" strokeweight=".5pt">
                <v:stroke endarrow="block" joinstyle="miter"/>
              </v:shape>
            </w:pict>
          </mc:Fallback>
        </mc:AlternateContent>
      </w:r>
      <w:r w:rsidR="008E0A72">
        <w:rPr>
          <w:noProof/>
        </w:rPr>
        <mc:AlternateContent>
          <mc:Choice Requires="wps">
            <w:drawing>
              <wp:anchor distT="0" distB="0" distL="114300" distR="114300" simplePos="0" relativeHeight="251785216" behindDoc="0" locked="0" layoutInCell="1" allowOverlap="1" wp14:anchorId="181B01A9" wp14:editId="2DCFD350">
                <wp:simplePos x="0" y="0"/>
                <wp:positionH relativeFrom="column">
                  <wp:posOffset>-619125</wp:posOffset>
                </wp:positionH>
                <wp:positionV relativeFrom="paragraph">
                  <wp:posOffset>190500</wp:posOffset>
                </wp:positionV>
                <wp:extent cx="9525" cy="1238250"/>
                <wp:effectExtent l="0" t="0" r="28575" b="19050"/>
                <wp:wrapNone/>
                <wp:docPr id="32" name="Straight Connector 32"/>
                <wp:cNvGraphicFramePr/>
                <a:graphic xmlns:a="http://schemas.openxmlformats.org/drawingml/2006/main">
                  <a:graphicData uri="http://schemas.microsoft.com/office/word/2010/wordprocessingShape">
                    <wps:wsp>
                      <wps:cNvCnPr/>
                      <wps:spPr>
                        <a:xfrm flipH="1" flipV="1">
                          <a:off x="0" y="0"/>
                          <a:ext cx="9525" cy="1238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1102BB" id="Straight Connector 32" o:spid="_x0000_s1026" style="position:absolute;flip:x y;z-index:251785216;visibility:visible;mso-wrap-style:square;mso-wrap-distance-left:9pt;mso-wrap-distance-top:0;mso-wrap-distance-right:9pt;mso-wrap-distance-bottom:0;mso-position-horizontal:absolute;mso-position-horizontal-relative:text;mso-position-vertical:absolute;mso-position-vertical-relative:text" from="-48.75pt,15pt" to="-48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" strokecolor="#4472c4 [3204]" strokeweight=".5pt">
                <v:stroke joinstyle="miter"/>
              </v:line>
            </w:pict>
          </mc:Fallback>
        </mc:AlternateContent>
      </w:r>
    </w:p>
    <w:p w14:paraId="09CA69C6" w14:textId="09B7B06D" w:rsidR="00BF5299" w:rsidRPr="00683F5A" w:rsidRDefault="00BF5299" w:rsidP="00BF5299"/>
    <w:p w14:paraId="354892DE" w14:textId="5C5D1B72" w:rsidR="00BF5299" w:rsidRPr="00683F5A" w:rsidRDefault="00051C46" w:rsidP="00BF5299">
      <w:r w:rsidRPr="00683F5A">
        <w:rPr>
          <w:noProof/>
        </w:rPr>
        <mc:AlternateContent>
          <mc:Choice Requires="wps">
            <w:drawing>
              <wp:anchor distT="0" distB="0" distL="114300" distR="114300" simplePos="0" relativeHeight="251811840" behindDoc="0" locked="0" layoutInCell="1" allowOverlap="1" wp14:anchorId="607DBE08" wp14:editId="326B2AB5">
                <wp:simplePos x="0" y="0"/>
                <wp:positionH relativeFrom="column">
                  <wp:posOffset>4657725</wp:posOffset>
                </wp:positionH>
                <wp:positionV relativeFrom="paragraph">
                  <wp:posOffset>19050</wp:posOffset>
                </wp:positionV>
                <wp:extent cx="990600" cy="285750"/>
                <wp:effectExtent l="0" t="0" r="19050" b="19050"/>
                <wp:wrapNone/>
                <wp:docPr id="27" name="Rectangle: Rounded Corners 27"/>
                <wp:cNvGraphicFramePr/>
                <a:graphic xmlns:a="http://schemas.openxmlformats.org/drawingml/2006/main">
                  <a:graphicData uri="http://schemas.microsoft.com/office/word/2010/wordprocessingShape">
                    <wps:wsp>
                      <wps:cNvSpPr/>
                      <wps:spPr>
                        <a:xfrm>
                          <a:off x="0" y="0"/>
                          <a:ext cx="99060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F6F786" w14:textId="30328ACB" w:rsidR="00051C46" w:rsidRDefault="00051C46" w:rsidP="00051C46">
                            <w:pPr>
                              <w:jc w:val="center"/>
                            </w:pPr>
                            <w:r>
                              <w:t>Human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7DBE08" id="Rectangle: Rounded Corners 27" o:spid="_x0000_s1057" style="position:absolute;margin-left:366.75pt;margin-top:1.5pt;width:78pt;height:22.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" fillcolor="#4472c4 [3204]" strokecolor="#1f3763 [1604]" strokeweight="1pt">
                <v:stroke joinstyle="miter"/>
                <v:textbox>
                  <w:txbxContent>
                    <w:p w14:paraId="7FF6F786" w14:textId="30328ACB" w:rsidR="00051C46" w:rsidRDefault="00051C46" w:rsidP="00051C46">
                      <w:pPr>
                        <w:jc w:val="center"/>
                      </w:pPr>
                      <w:r>
                        <w:t>Human</w:t>
                      </w:r>
                    </w:p>
                  </w:txbxContent>
                </v:textbox>
              </v:roundrect>
            </w:pict>
          </mc:Fallback>
        </mc:AlternateContent>
      </w:r>
    </w:p>
    <w:p w14:paraId="3C37227E" w14:textId="33DE979A" w:rsidR="00BF5299" w:rsidRPr="00683F5A" w:rsidRDefault="0079089C" w:rsidP="00BF5299">
      <w:bookmarkStart w:id="8" w:name="_GoBack"/>
      <w:bookmarkEnd w:id="8"/>
      <w:r w:rsidRPr="00683F5A">
        <w:rPr>
          <w:noProof/>
        </w:rPr>
        <mc:AlternateContent>
          <mc:Choice Requires="wps">
            <w:drawing>
              <wp:anchor distT="0" distB="0" distL="114300" distR="114300" simplePos="0" relativeHeight="251776000" behindDoc="0" locked="0" layoutInCell="1" allowOverlap="1" wp14:anchorId="4563F84B" wp14:editId="007B28AD">
                <wp:simplePos x="0" y="0"/>
                <wp:positionH relativeFrom="column">
                  <wp:posOffset>95250</wp:posOffset>
                </wp:positionH>
                <wp:positionV relativeFrom="paragraph">
                  <wp:posOffset>66675</wp:posOffset>
                </wp:positionV>
                <wp:extent cx="990600" cy="295275"/>
                <wp:effectExtent l="0" t="0" r="19050" b="28575"/>
                <wp:wrapNone/>
                <wp:docPr id="15" name="Rectangle: Rounded Corners 15"/>
                <wp:cNvGraphicFramePr/>
                <a:graphic xmlns:a="http://schemas.openxmlformats.org/drawingml/2006/main">
                  <a:graphicData uri="http://schemas.microsoft.com/office/word/2010/wordprocessingShape">
                    <wps:wsp>
                      <wps:cNvSpPr/>
                      <wps:spPr>
                        <a:xfrm>
                          <a:off x="0" y="0"/>
                          <a:ext cx="990600" cy="295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9AFD27" w14:textId="77777777" w:rsidR="000F5844" w:rsidRPr="000F5844" w:rsidRDefault="000F5844" w:rsidP="000F5844">
                            <w:pPr>
                              <w:jc w:val="center"/>
                              <w:rPr>
                                <w:lang w:val="en-IN"/>
                              </w:rPr>
                            </w:pPr>
                            <w:r>
                              <w:rPr>
                                <w:lang w:val="en-IN"/>
                              </w:rPr>
                              <w:t>Card</w:t>
                            </w:r>
                          </w:p>
                          <w:p w14:paraId="46869CD6" w14:textId="584560AF" w:rsidR="000F5844" w:rsidRPr="000F5844" w:rsidRDefault="000F5844" w:rsidP="000F5844">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63F84B" id="Rectangle: Rounded Corners 15" o:spid="_x0000_s1058" style="position:absolute;margin-left:7.5pt;margin-top:5.25pt;width:78pt;height:23.2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" fillcolor="#4472c4 [3204]" strokecolor="#1f3763 [1604]" strokeweight="1pt">
                <v:stroke joinstyle="miter"/>
                <v:textbox>
                  <w:txbxContent>
                    <w:p w14:paraId="789AFD27" w14:textId="77777777" w:rsidR="000F5844" w:rsidRPr="000F5844" w:rsidRDefault="000F5844" w:rsidP="000F5844">
                      <w:pPr>
                        <w:jc w:val="center"/>
                        <w:rPr>
                          <w:lang w:val="en-IN"/>
                        </w:rPr>
                      </w:pPr>
                      <w:r>
                        <w:rPr>
                          <w:lang w:val="en-IN"/>
                        </w:rPr>
                        <w:t>Card</w:t>
                      </w:r>
                    </w:p>
                    <w:p w14:paraId="46869CD6" w14:textId="584560AF" w:rsidR="000F5844" w:rsidRPr="000F5844" w:rsidRDefault="000F5844" w:rsidP="000F5844">
                      <w:pPr>
                        <w:jc w:val="center"/>
                        <w:rPr>
                          <w:lang w:val="en-IN"/>
                        </w:rPr>
                      </w:pPr>
                    </w:p>
                  </w:txbxContent>
                </v:textbox>
              </v:roundrect>
            </w:pict>
          </mc:Fallback>
        </mc:AlternateContent>
      </w:r>
      <w:r w:rsidR="008E0A72" w:rsidRPr="00683F5A">
        <w:rPr>
          <w:noProof/>
        </w:rPr>
        <mc:AlternateContent>
          <mc:Choice Requires="wps">
            <w:drawing>
              <wp:anchor distT="0" distB="0" distL="114300" distR="114300" simplePos="0" relativeHeight="251790336" behindDoc="0" locked="0" layoutInCell="1" allowOverlap="1" wp14:anchorId="080EC131" wp14:editId="43D9C1E3">
                <wp:simplePos x="0" y="0"/>
                <wp:positionH relativeFrom="column">
                  <wp:posOffset>1304925</wp:posOffset>
                </wp:positionH>
                <wp:positionV relativeFrom="paragraph">
                  <wp:posOffset>19050</wp:posOffset>
                </wp:positionV>
                <wp:extent cx="537845" cy="238125"/>
                <wp:effectExtent l="0" t="0" r="14605" b="28575"/>
                <wp:wrapNone/>
                <wp:docPr id="35" name="Rectangle 35"/>
                <wp:cNvGraphicFramePr/>
                <a:graphic xmlns:a="http://schemas.openxmlformats.org/drawingml/2006/main">
                  <a:graphicData uri="http://schemas.microsoft.com/office/word/2010/wordprocessingShape">
                    <wps:wsp>
                      <wps:cNvSpPr/>
                      <wps:spPr>
                        <a:xfrm>
                          <a:off x="0" y="0"/>
                          <a:ext cx="537845"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DF9C32" w14:textId="77777777" w:rsidR="008E0A72" w:rsidRPr="008E0A72" w:rsidRDefault="008E0A72" w:rsidP="008E0A72">
                            <w:pPr>
                              <w:rPr>
                                <w:lang w:val="en-IN"/>
                              </w:rPr>
                            </w:pPr>
                            <w:r>
                              <w:rPr>
                                <w:lang w:val="en-IN"/>
                              </w:rPr>
                              <w:t>Notify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0EC131" id="Rectangle 35" o:spid="_x0000_s1059" style="position:absolute;margin-left:102.75pt;margin-top:1.5pt;width:42.35pt;height:18.7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" fillcolor="#4472c4 [3204]" strokecolor="#1f3763 [1604]" strokeweight="1pt">
                <v:textbox>
                  <w:txbxContent>
                    <w:p w14:paraId="7DDF9C32" w14:textId="77777777" w:rsidR="008E0A72" w:rsidRPr="008E0A72" w:rsidRDefault="008E0A72" w:rsidP="008E0A72">
                      <w:pPr>
                        <w:rPr>
                          <w:lang w:val="en-IN"/>
                        </w:rPr>
                      </w:pPr>
                      <w:r>
                        <w:rPr>
                          <w:lang w:val="en-IN"/>
                        </w:rPr>
                        <w:t>Notify</w:t>
                      </w:r>
                    </w:p>
                  </w:txbxContent>
                </v:textbox>
              </v:rect>
            </w:pict>
          </mc:Fallback>
        </mc:AlternateContent>
      </w:r>
    </w:p>
    <w:p w14:paraId="2A331F6E" w14:textId="6FFD3BBE" w:rsidR="00BF5299" w:rsidRPr="00683F5A" w:rsidRDefault="00BF5299" w:rsidP="00BF5299"/>
    <w:p w14:paraId="064988C5" w14:textId="05DB2363" w:rsidR="00BF5299" w:rsidRPr="00683F5A" w:rsidRDefault="00051C46" w:rsidP="00BF5299">
      <w:r w:rsidRPr="00683F5A">
        <w:rPr>
          <w:noProof/>
        </w:rPr>
        <mc:AlternateContent>
          <mc:Choice Requires="wps">
            <w:drawing>
              <wp:anchor distT="0" distB="0" distL="114300" distR="114300" simplePos="0" relativeHeight="251813888" behindDoc="0" locked="0" layoutInCell="1" allowOverlap="1" wp14:anchorId="3900ED83" wp14:editId="4D13A19A">
                <wp:simplePos x="0" y="0"/>
                <wp:positionH relativeFrom="column">
                  <wp:posOffset>4676775</wp:posOffset>
                </wp:positionH>
                <wp:positionV relativeFrom="paragraph">
                  <wp:posOffset>19050</wp:posOffset>
                </wp:positionV>
                <wp:extent cx="990600" cy="285750"/>
                <wp:effectExtent l="0" t="0" r="19050" b="19050"/>
                <wp:wrapNone/>
                <wp:docPr id="28" name="Rectangle: Rounded Corners 28"/>
                <wp:cNvGraphicFramePr/>
                <a:graphic xmlns:a="http://schemas.openxmlformats.org/drawingml/2006/main">
                  <a:graphicData uri="http://schemas.microsoft.com/office/word/2010/wordprocessingShape">
                    <wps:wsp>
                      <wps:cNvSpPr/>
                      <wps:spPr>
                        <a:xfrm>
                          <a:off x="0" y="0"/>
                          <a:ext cx="99060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8445B5" w14:textId="6B6F0D92" w:rsidR="00051C46" w:rsidRDefault="00051C46" w:rsidP="00051C46">
                            <w:pPr>
                              <w:jc w:val="center"/>
                            </w:pPr>
                            <w:r>
                              <w:t>Cheater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00ED83" id="Rectangle: Rounded Corners 28" o:spid="_x0000_s1060" style="position:absolute;margin-left:368.25pt;margin-top:1.5pt;width:78pt;height:22.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" fillcolor="#4472c4 [3204]" strokecolor="#1f3763 [1604]" strokeweight="1pt">
                <v:stroke joinstyle="miter"/>
                <v:textbox>
                  <w:txbxContent>
                    <w:p w14:paraId="278445B5" w14:textId="6B6F0D92" w:rsidR="00051C46" w:rsidRDefault="00051C46" w:rsidP="00051C46">
                      <w:pPr>
                        <w:jc w:val="center"/>
                      </w:pPr>
                      <w:r>
                        <w:t>Cheater</w:t>
                      </w:r>
                    </w:p>
                  </w:txbxContent>
                </v:textbox>
              </v:roundrect>
            </w:pict>
          </mc:Fallback>
        </mc:AlternateContent>
      </w:r>
      <w:r w:rsidR="0015368A" w:rsidRPr="00683F5A">
        <w:rPr>
          <w:noProof/>
        </w:rPr>
        <mc:AlternateContent>
          <mc:Choice Requires="wps">
            <w:drawing>
              <wp:anchor distT="0" distB="0" distL="114300" distR="114300" simplePos="0" relativeHeight="251805696" behindDoc="0" locked="0" layoutInCell="1" allowOverlap="1" wp14:anchorId="05CE9FB7" wp14:editId="397F7A2B">
                <wp:simplePos x="0" y="0"/>
                <wp:positionH relativeFrom="column">
                  <wp:posOffset>1333500</wp:posOffset>
                </wp:positionH>
                <wp:positionV relativeFrom="paragraph">
                  <wp:posOffset>85725</wp:posOffset>
                </wp:positionV>
                <wp:extent cx="537845" cy="238125"/>
                <wp:effectExtent l="0" t="0" r="14605" b="28575"/>
                <wp:wrapNone/>
                <wp:docPr id="23" name="Rectangle 23"/>
                <wp:cNvGraphicFramePr/>
                <a:graphic xmlns:a="http://schemas.openxmlformats.org/drawingml/2006/main">
                  <a:graphicData uri="http://schemas.microsoft.com/office/word/2010/wordprocessingShape">
                    <wps:wsp>
                      <wps:cNvSpPr/>
                      <wps:spPr>
                        <a:xfrm>
                          <a:off x="0" y="0"/>
                          <a:ext cx="537845"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3335C0" w14:textId="77777777" w:rsidR="0015368A" w:rsidRPr="008E0A72" w:rsidRDefault="0015368A" w:rsidP="0015368A">
                            <w:pPr>
                              <w:rPr>
                                <w:lang w:val="en-IN"/>
                              </w:rPr>
                            </w:pPr>
                            <w:r>
                              <w:rPr>
                                <w:lang w:val="en-IN"/>
                              </w:rPr>
                              <w:t>Notify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CE9FB7" id="Rectangle 23" o:spid="_x0000_s1061" style="position:absolute;margin-left:105pt;margin-top:6.75pt;width:42.35pt;height:18.7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" fillcolor="#4472c4 [3204]" strokecolor="#1f3763 [1604]" strokeweight="1pt">
                <v:textbox>
                  <w:txbxContent>
                    <w:p w14:paraId="5E3335C0" w14:textId="77777777" w:rsidR="0015368A" w:rsidRPr="008E0A72" w:rsidRDefault="0015368A" w:rsidP="0015368A">
                      <w:pPr>
                        <w:rPr>
                          <w:lang w:val="en-IN"/>
                        </w:rPr>
                      </w:pPr>
                      <w:r>
                        <w:rPr>
                          <w:lang w:val="en-IN"/>
                        </w:rPr>
                        <w:t>Notify</w:t>
                      </w:r>
                    </w:p>
                  </w:txbxContent>
                </v:textbox>
              </v:rect>
            </w:pict>
          </mc:Fallback>
        </mc:AlternateContent>
      </w:r>
    </w:p>
    <w:p w14:paraId="4E109DD2" w14:textId="67309161" w:rsidR="00BF5299" w:rsidRPr="00683F5A" w:rsidRDefault="00051C46" w:rsidP="00BF5299">
      <w:pPr>
        <w:pStyle w:val="Heading3"/>
        <w:numPr>
          <w:ilvl w:val="0"/>
          <w:numId w:val="0"/>
        </w:numPr>
        <w:spacing w:before="360" w:after="240"/>
        <w:rPr>
          <w:rFonts w:ascii="Times New Roman" w:hAnsi="Times New Roman"/>
          <w:sz w:val="24"/>
          <w:szCs w:val="24"/>
        </w:rPr>
      </w:pPr>
      <w:r w:rsidRPr="00683F5A">
        <w:rPr>
          <w:noProof/>
        </w:rPr>
        <mc:AlternateContent>
          <mc:Choice Requires="wps">
            <w:drawing>
              <wp:anchor distT="0" distB="0" distL="114300" distR="114300" simplePos="0" relativeHeight="251815936" behindDoc="0" locked="0" layoutInCell="1" allowOverlap="1" wp14:anchorId="2B79DE64" wp14:editId="156167E0">
                <wp:simplePos x="0" y="0"/>
                <wp:positionH relativeFrom="column">
                  <wp:posOffset>4676775</wp:posOffset>
                </wp:positionH>
                <wp:positionV relativeFrom="paragraph">
                  <wp:posOffset>361950</wp:posOffset>
                </wp:positionV>
                <wp:extent cx="990600" cy="285750"/>
                <wp:effectExtent l="0" t="0" r="19050" b="19050"/>
                <wp:wrapNone/>
                <wp:docPr id="29" name="Rectangle: Rounded Corners 29"/>
                <wp:cNvGraphicFramePr/>
                <a:graphic xmlns:a="http://schemas.openxmlformats.org/drawingml/2006/main">
                  <a:graphicData uri="http://schemas.microsoft.com/office/word/2010/wordprocessingShape">
                    <wps:wsp>
                      <wps:cNvSpPr/>
                      <wps:spPr>
                        <a:xfrm>
                          <a:off x="0" y="0"/>
                          <a:ext cx="99060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8A51FA" w14:textId="26193CEF" w:rsidR="00051C46" w:rsidRDefault="00051C46" w:rsidP="00051C46">
                            <w:pPr>
                              <w:jc w:val="center"/>
                            </w:pPr>
                            <w:r>
                              <w:t>Benevolent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79DE64" id="Rectangle: Rounded Corners 29" o:spid="_x0000_s1062" style="position:absolute;margin-left:368.25pt;margin-top:28.5pt;width:78pt;height:22.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" fillcolor="#4472c4 [3204]" strokecolor="#1f3763 [1604]" strokeweight="1pt">
                <v:stroke joinstyle="miter"/>
                <v:textbox>
                  <w:txbxContent>
                    <w:p w14:paraId="508A51FA" w14:textId="26193CEF" w:rsidR="00051C46" w:rsidRDefault="00051C46" w:rsidP="00051C46">
                      <w:pPr>
                        <w:jc w:val="center"/>
                      </w:pPr>
                      <w:r>
                        <w:t>Benevolent</w:t>
                      </w:r>
                    </w:p>
                  </w:txbxContent>
                </v:textbox>
              </v:roundrect>
            </w:pict>
          </mc:Fallback>
        </mc:AlternateContent>
      </w:r>
      <w:r w:rsidR="00306554" w:rsidRPr="00683F5A">
        <w:rPr>
          <w:noProof/>
        </w:rPr>
        <mc:AlternateContent>
          <mc:Choice Requires="wps">
            <w:drawing>
              <wp:anchor distT="0" distB="0" distL="114300" distR="114300" simplePos="0" relativeHeight="251755520" behindDoc="0" locked="0" layoutInCell="1" allowOverlap="1" wp14:anchorId="56F3AF64" wp14:editId="61E23565">
                <wp:simplePos x="0" y="0"/>
                <wp:positionH relativeFrom="column">
                  <wp:posOffset>2497932</wp:posOffset>
                </wp:positionH>
                <wp:positionV relativeFrom="paragraph">
                  <wp:posOffset>297656</wp:posOffset>
                </wp:positionV>
                <wp:extent cx="1919288" cy="238125"/>
                <wp:effectExtent l="2222" t="0" r="26353" b="26352"/>
                <wp:wrapNone/>
                <wp:docPr id="75" name="Rectangle 75"/>
                <wp:cNvGraphicFramePr/>
                <a:graphic xmlns:a="http://schemas.openxmlformats.org/drawingml/2006/main">
                  <a:graphicData uri="http://schemas.microsoft.com/office/word/2010/wordprocessingShape">
                    <wps:wsp>
                      <wps:cNvSpPr/>
                      <wps:spPr>
                        <a:xfrm rot="16200000">
                          <a:off x="0" y="0"/>
                          <a:ext cx="1919288"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D5298F" w14:textId="77777777" w:rsidR="00BF5299" w:rsidRDefault="00BF5299" w:rsidP="00BF5299">
                            <w:r>
                              <w:t>Utilizes set of common functions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3AF64" id="Rectangle 75" o:spid="_x0000_s1063" style="position:absolute;margin-left:196.7pt;margin-top:23.45pt;width:151.15pt;height:18.75pt;rotation:-90;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" fillcolor="#4472c4 [3204]" strokecolor="#1f3763 [1604]" strokeweight="1pt">
                <v:textbox>
                  <w:txbxContent>
                    <w:p w14:paraId="3ED5298F" w14:textId="77777777" w:rsidR="00BF5299" w:rsidRDefault="00BF5299" w:rsidP="00BF5299">
                      <w:r>
                        <w:t>Utilizes set of common functions</w:t>
                      </w:r>
                    </w:p>
                  </w:txbxContent>
                </v:textbox>
              </v:rect>
            </w:pict>
          </mc:Fallback>
        </mc:AlternateContent>
      </w:r>
      <w:r w:rsidR="00D10807">
        <w:rPr>
          <w:noProof/>
        </w:rPr>
        <mc:AlternateContent>
          <mc:Choice Requires="wps">
            <w:drawing>
              <wp:anchor distT="0" distB="0" distL="114300" distR="114300" simplePos="0" relativeHeight="251799552" behindDoc="0" locked="0" layoutInCell="1" allowOverlap="1" wp14:anchorId="45B28EC7" wp14:editId="2ED54E21">
                <wp:simplePos x="0" y="0"/>
                <wp:positionH relativeFrom="column">
                  <wp:posOffset>1123315</wp:posOffset>
                </wp:positionH>
                <wp:positionV relativeFrom="paragraph">
                  <wp:posOffset>247650</wp:posOffset>
                </wp:positionV>
                <wp:extent cx="1724025"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1724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64F2DF" id="Straight Connector 13" o:spid="_x0000_s1026" style="position:absolute;z-index:251799552;visibility:visible;mso-wrap-style:square;mso-wrap-distance-left:9pt;mso-wrap-distance-top:0;mso-wrap-distance-right:9pt;mso-wrap-distance-bottom:0;mso-position-horizontal:absolute;mso-position-horizontal-relative:text;mso-position-vertical:absolute;mso-position-vertical-relative:text" from="88.45pt,19.5pt" to="224.2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" strokecolor="#4472c4 [3204]" strokeweight=".5pt">
                <v:stroke joinstyle="miter"/>
              </v:line>
            </w:pict>
          </mc:Fallback>
        </mc:AlternateContent>
      </w:r>
      <w:r w:rsidR="0079089C" w:rsidRPr="00683F5A">
        <w:rPr>
          <w:noProof/>
        </w:rPr>
        <mc:AlternateContent>
          <mc:Choice Requires="wps">
            <w:drawing>
              <wp:anchor distT="0" distB="0" distL="114300" distR="114300" simplePos="0" relativeHeight="251798528" behindDoc="0" locked="0" layoutInCell="1" allowOverlap="1" wp14:anchorId="00FFB7A9" wp14:editId="1EC78776">
                <wp:simplePos x="0" y="0"/>
                <wp:positionH relativeFrom="column">
                  <wp:posOffset>114300</wp:posOffset>
                </wp:positionH>
                <wp:positionV relativeFrom="paragraph">
                  <wp:posOffset>9525</wp:posOffset>
                </wp:positionV>
                <wp:extent cx="990600" cy="295275"/>
                <wp:effectExtent l="0" t="0" r="19050" b="28575"/>
                <wp:wrapNone/>
                <wp:docPr id="12" name="Rectangle: Rounded Corners 12"/>
                <wp:cNvGraphicFramePr/>
                <a:graphic xmlns:a="http://schemas.openxmlformats.org/drawingml/2006/main">
                  <a:graphicData uri="http://schemas.microsoft.com/office/word/2010/wordprocessingShape">
                    <wps:wsp>
                      <wps:cNvSpPr/>
                      <wps:spPr>
                        <a:xfrm>
                          <a:off x="0" y="0"/>
                          <a:ext cx="990600" cy="295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692E24" w14:textId="363D669C" w:rsidR="0079089C" w:rsidRPr="000F5844" w:rsidRDefault="0079089C" w:rsidP="0079089C">
                            <w:pPr>
                              <w:jc w:val="center"/>
                              <w:rPr>
                                <w:lang w:val="en-IN"/>
                              </w:rPr>
                            </w:pPr>
                            <w:r>
                              <w:rPr>
                                <w:lang w:val="en-IN"/>
                              </w:rPr>
                              <w:t>Tournament</w:t>
                            </w:r>
                          </w:p>
                          <w:p w14:paraId="5C1BDB97" w14:textId="77777777" w:rsidR="0079089C" w:rsidRPr="000F5844" w:rsidRDefault="0079089C" w:rsidP="0079089C">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FFB7A9" id="Rectangle: Rounded Corners 12" o:spid="_x0000_s1064" style="position:absolute;margin-left:9pt;margin-top:.75pt;width:78pt;height:23.2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" fillcolor="#4472c4 [3204]" strokecolor="#1f3763 [1604]" strokeweight="1pt">
                <v:stroke joinstyle="miter"/>
                <v:textbox>
                  <w:txbxContent>
                    <w:p w14:paraId="16692E24" w14:textId="363D669C" w:rsidR="0079089C" w:rsidRPr="000F5844" w:rsidRDefault="0079089C" w:rsidP="0079089C">
                      <w:pPr>
                        <w:jc w:val="center"/>
                        <w:rPr>
                          <w:lang w:val="en-IN"/>
                        </w:rPr>
                      </w:pPr>
                      <w:r>
                        <w:rPr>
                          <w:lang w:val="en-IN"/>
                        </w:rPr>
                        <w:t>Tournament</w:t>
                      </w:r>
                    </w:p>
                    <w:p w14:paraId="5C1BDB97" w14:textId="77777777" w:rsidR="0079089C" w:rsidRPr="000F5844" w:rsidRDefault="0079089C" w:rsidP="0079089C">
                      <w:pPr>
                        <w:jc w:val="center"/>
                        <w:rPr>
                          <w:lang w:val="en-IN"/>
                        </w:rPr>
                      </w:pPr>
                    </w:p>
                  </w:txbxContent>
                </v:textbox>
              </v:roundrect>
            </w:pict>
          </mc:Fallback>
        </mc:AlternateContent>
      </w:r>
      <w:r w:rsidR="0079089C" w:rsidRPr="00683F5A">
        <w:rPr>
          <w:noProof/>
        </w:rPr>
        <mc:AlternateContent>
          <mc:Choice Requires="wps">
            <w:drawing>
              <wp:anchor distT="0" distB="0" distL="114300" distR="114300" simplePos="0" relativeHeight="251778048" behindDoc="0" locked="0" layoutInCell="1" allowOverlap="1" wp14:anchorId="0F056DDB" wp14:editId="2B99B209">
                <wp:simplePos x="0" y="0"/>
                <wp:positionH relativeFrom="column">
                  <wp:posOffset>85725</wp:posOffset>
                </wp:positionH>
                <wp:positionV relativeFrom="paragraph">
                  <wp:posOffset>389890</wp:posOffset>
                </wp:positionV>
                <wp:extent cx="990600" cy="283845"/>
                <wp:effectExtent l="0" t="0" r="19050" b="20955"/>
                <wp:wrapNone/>
                <wp:docPr id="16" name="Rectangle: Rounded Corners 16"/>
                <wp:cNvGraphicFramePr/>
                <a:graphic xmlns:a="http://schemas.openxmlformats.org/drawingml/2006/main">
                  <a:graphicData uri="http://schemas.microsoft.com/office/word/2010/wordprocessingShape">
                    <wps:wsp>
                      <wps:cNvSpPr/>
                      <wps:spPr>
                        <a:xfrm>
                          <a:off x="0" y="0"/>
                          <a:ext cx="990600" cy="2838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28F5A2" w14:textId="5DD189DD" w:rsidR="000F5844" w:rsidRPr="000F5844" w:rsidRDefault="000F5844" w:rsidP="000F5844">
                            <w:pPr>
                              <w:jc w:val="center"/>
                              <w:rPr>
                                <w:lang w:val="en-IN"/>
                              </w:rPr>
                            </w:pPr>
                            <w:r>
                              <w:rPr>
                                <w:lang w:val="en-IN"/>
                              </w:rPr>
                              <w:t>Dice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056DDB" id="Rectangle: Rounded Corners 16" o:spid="_x0000_s1065" style="position:absolute;margin-left:6.75pt;margin-top:30.7pt;width:78pt;height:22.3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" fillcolor="#4472c4 [3204]" strokecolor="#1f3763 [1604]" strokeweight="1pt">
                <v:stroke joinstyle="miter"/>
                <v:textbox>
                  <w:txbxContent>
                    <w:p w14:paraId="5A28F5A2" w14:textId="5DD189DD" w:rsidR="000F5844" w:rsidRPr="000F5844" w:rsidRDefault="000F5844" w:rsidP="000F5844">
                      <w:pPr>
                        <w:jc w:val="center"/>
                        <w:rPr>
                          <w:lang w:val="en-IN"/>
                        </w:rPr>
                      </w:pPr>
                      <w:r>
                        <w:rPr>
                          <w:lang w:val="en-IN"/>
                        </w:rPr>
                        <w:t>Dice</w:t>
                      </w:r>
                    </w:p>
                  </w:txbxContent>
                </v:textbox>
              </v:roundrect>
            </w:pict>
          </mc:Fallback>
        </mc:AlternateContent>
      </w:r>
      <w:r w:rsidR="008E0A72" w:rsidRPr="00683F5A">
        <w:rPr>
          <w:noProof/>
        </w:rPr>
        <mc:AlternateContent>
          <mc:Choice Requires="wps">
            <w:drawing>
              <wp:anchor distT="0" distB="0" distL="114300" distR="114300" simplePos="0" relativeHeight="251794432" behindDoc="0" locked="0" layoutInCell="1" allowOverlap="1" wp14:anchorId="65706953" wp14:editId="704B1983">
                <wp:simplePos x="0" y="0"/>
                <wp:positionH relativeFrom="column">
                  <wp:posOffset>-499745</wp:posOffset>
                </wp:positionH>
                <wp:positionV relativeFrom="paragraph">
                  <wp:posOffset>228600</wp:posOffset>
                </wp:positionV>
                <wp:extent cx="537845" cy="238125"/>
                <wp:effectExtent l="0" t="0" r="14605" b="28575"/>
                <wp:wrapNone/>
                <wp:docPr id="39" name="Rectangle 39"/>
                <wp:cNvGraphicFramePr/>
                <a:graphic xmlns:a="http://schemas.openxmlformats.org/drawingml/2006/main">
                  <a:graphicData uri="http://schemas.microsoft.com/office/word/2010/wordprocessingShape">
                    <wps:wsp>
                      <wps:cNvSpPr/>
                      <wps:spPr>
                        <a:xfrm>
                          <a:off x="0" y="0"/>
                          <a:ext cx="537845"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8A0BD7" w14:textId="77777777" w:rsidR="008E0A72" w:rsidRPr="008E0A72" w:rsidRDefault="008E0A72" w:rsidP="008E0A72">
                            <w:pPr>
                              <w:rPr>
                                <w:lang w:val="en-IN"/>
                              </w:rPr>
                            </w:pPr>
                            <w:r>
                              <w:rPr>
                                <w:lang w:val="en-IN"/>
                              </w:rPr>
                              <w:t>Notify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706953" id="Rectangle 39" o:spid="_x0000_s1066" style="position:absolute;margin-left:-39.35pt;margin-top:18pt;width:42.35pt;height:18.7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" fillcolor="#4472c4 [3204]" strokecolor="#1f3763 [1604]" strokeweight="1pt">
                <v:textbox>
                  <w:txbxContent>
                    <w:p w14:paraId="788A0BD7" w14:textId="77777777" w:rsidR="008E0A72" w:rsidRPr="008E0A72" w:rsidRDefault="008E0A72" w:rsidP="008E0A72">
                      <w:pPr>
                        <w:rPr>
                          <w:lang w:val="en-IN"/>
                        </w:rPr>
                      </w:pPr>
                      <w:r>
                        <w:rPr>
                          <w:lang w:val="en-IN"/>
                        </w:rPr>
                        <w:t>Notify</w:t>
                      </w:r>
                    </w:p>
                  </w:txbxContent>
                </v:textbox>
              </v:rect>
            </w:pict>
          </mc:Fallback>
        </mc:AlternateContent>
      </w:r>
      <w:r w:rsidR="008E0A72" w:rsidRPr="00683F5A">
        <w:rPr>
          <w:noProof/>
        </w:rPr>
        <mc:AlternateContent>
          <mc:Choice Requires="wps">
            <w:drawing>
              <wp:anchor distT="0" distB="0" distL="114300" distR="114300" simplePos="0" relativeHeight="251792384" behindDoc="0" locked="0" layoutInCell="1" allowOverlap="1" wp14:anchorId="14AF3CFB" wp14:editId="63BF82A4">
                <wp:simplePos x="0" y="0"/>
                <wp:positionH relativeFrom="column">
                  <wp:posOffset>1272136</wp:posOffset>
                </wp:positionH>
                <wp:positionV relativeFrom="paragraph">
                  <wp:posOffset>441960</wp:posOffset>
                </wp:positionV>
                <wp:extent cx="609600" cy="421492"/>
                <wp:effectExtent l="0" t="0" r="19050" b="17145"/>
                <wp:wrapNone/>
                <wp:docPr id="36" name="Rectangle 36"/>
                <wp:cNvGraphicFramePr/>
                <a:graphic xmlns:a="http://schemas.openxmlformats.org/drawingml/2006/main">
                  <a:graphicData uri="http://schemas.microsoft.com/office/word/2010/wordprocessingShape">
                    <wps:wsp>
                      <wps:cNvSpPr/>
                      <wps:spPr>
                        <a:xfrm>
                          <a:off x="0" y="0"/>
                          <a:ext cx="609600" cy="4214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2B1BD9" w14:textId="61087066" w:rsidR="008E0A72" w:rsidRPr="008E0A72" w:rsidRDefault="008E0A72" w:rsidP="008E0A72">
                            <w:pPr>
                              <w:rPr>
                                <w:lang w:val="en-IN"/>
                              </w:rPr>
                            </w:pPr>
                            <w:r>
                              <w:rPr>
                                <w:lang w:val="en-IN"/>
                              </w:rPr>
                              <w:t>On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AF3CFB" id="Rectangle 36" o:spid="_x0000_s1067" style="position:absolute;margin-left:100.15pt;margin-top:34.8pt;width:48pt;height:33.2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" fillcolor="#4472c4 [3204]" strokecolor="#1f3763 [1604]" strokeweight="1pt">
                <v:textbox>
                  <w:txbxContent>
                    <w:p w14:paraId="7F2B1BD9" w14:textId="61087066" w:rsidR="008E0A72" w:rsidRPr="008E0A72" w:rsidRDefault="008E0A72" w:rsidP="008E0A72">
                      <w:pPr>
                        <w:rPr>
                          <w:lang w:val="en-IN"/>
                        </w:rPr>
                      </w:pPr>
                      <w:r>
                        <w:rPr>
                          <w:lang w:val="en-IN"/>
                        </w:rPr>
                        <w:t>On Request</w:t>
                      </w:r>
                    </w:p>
                  </w:txbxContent>
                </v:textbox>
              </v:rect>
            </w:pict>
          </mc:Fallback>
        </mc:AlternateContent>
      </w:r>
      <w:r w:rsidR="008E0A72">
        <w:rPr>
          <w:noProof/>
        </w:rPr>
        <mc:AlternateContent>
          <mc:Choice Requires="wps">
            <w:drawing>
              <wp:anchor distT="0" distB="0" distL="114300" distR="114300" simplePos="0" relativeHeight="251784192" behindDoc="0" locked="0" layoutInCell="1" allowOverlap="1" wp14:anchorId="0C0DB472" wp14:editId="070D1201">
                <wp:simplePos x="0" y="0"/>
                <wp:positionH relativeFrom="column">
                  <wp:posOffset>-619125</wp:posOffset>
                </wp:positionH>
                <wp:positionV relativeFrom="paragraph">
                  <wp:posOffset>495300</wp:posOffset>
                </wp:positionV>
                <wp:extent cx="676275" cy="9525"/>
                <wp:effectExtent l="0" t="0" r="28575" b="28575"/>
                <wp:wrapNone/>
                <wp:docPr id="31" name="Straight Connector 31"/>
                <wp:cNvGraphicFramePr/>
                <a:graphic xmlns:a="http://schemas.openxmlformats.org/drawingml/2006/main">
                  <a:graphicData uri="http://schemas.microsoft.com/office/word/2010/wordprocessingShape">
                    <wps:wsp>
                      <wps:cNvCnPr/>
                      <wps:spPr>
                        <a:xfrm flipH="1">
                          <a:off x="0" y="0"/>
                          <a:ext cx="6762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4EFA52" id="Straight Connector 31" o:spid="_x0000_s1026" style="position:absolute;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39pt" to="4.5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" strokecolor="#4472c4 [3204]" strokeweight=".5pt">
                <v:stroke joinstyle="miter"/>
              </v:line>
            </w:pict>
          </mc:Fallback>
        </mc:AlternateContent>
      </w:r>
    </w:p>
    <w:p w14:paraId="4BCCA3A5" w14:textId="3F474789" w:rsidR="00BF5299" w:rsidRPr="00683F5A" w:rsidRDefault="00BF5299" w:rsidP="00A3638D">
      <w:pPr>
        <w:ind w:left="720"/>
      </w:pPr>
    </w:p>
    <w:p w14:paraId="09609A07" w14:textId="14254663" w:rsidR="00BF5299" w:rsidRPr="00683F5A" w:rsidRDefault="000F5844" w:rsidP="00A3638D">
      <w:pPr>
        <w:ind w:left="720"/>
      </w:pPr>
      <w:r w:rsidRPr="00683F5A">
        <w:rPr>
          <w:noProof/>
        </w:rPr>
        <mc:AlternateContent>
          <mc:Choice Requires="wps">
            <w:drawing>
              <wp:anchor distT="0" distB="0" distL="114300" distR="114300" simplePos="0" relativeHeight="251780096" behindDoc="0" locked="0" layoutInCell="1" allowOverlap="1" wp14:anchorId="4C461622" wp14:editId="1BD0AB6E">
                <wp:simplePos x="0" y="0"/>
                <wp:positionH relativeFrom="column">
                  <wp:posOffset>85725</wp:posOffset>
                </wp:positionH>
                <wp:positionV relativeFrom="paragraph">
                  <wp:posOffset>108614</wp:posOffset>
                </wp:positionV>
                <wp:extent cx="990600" cy="446412"/>
                <wp:effectExtent l="0" t="0" r="19050" b="10795"/>
                <wp:wrapNone/>
                <wp:docPr id="17" name="Rectangle: Rounded Corners 17"/>
                <wp:cNvGraphicFramePr/>
                <a:graphic xmlns:a="http://schemas.openxmlformats.org/drawingml/2006/main">
                  <a:graphicData uri="http://schemas.microsoft.com/office/word/2010/wordprocessingShape">
                    <wps:wsp>
                      <wps:cNvSpPr/>
                      <wps:spPr>
                        <a:xfrm>
                          <a:off x="0" y="0"/>
                          <a:ext cx="990600" cy="44641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871FB3" w14:textId="508530FD" w:rsidR="000F5844" w:rsidRPr="000F5844" w:rsidRDefault="000F5844" w:rsidP="000F5844">
                            <w:pPr>
                              <w:jc w:val="center"/>
                              <w:rPr>
                                <w:lang w:val="en-IN"/>
                              </w:rPr>
                            </w:pPr>
                            <w:r>
                              <w:rPr>
                                <w:lang w:val="en-IN"/>
                              </w:rPr>
                              <w:t>World Domination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461622" id="Rectangle: Rounded Corners 17" o:spid="_x0000_s1068" style="position:absolute;left:0;text-align:left;margin-left:6.75pt;margin-top:8.55pt;width:78pt;height:35.1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" fillcolor="#4472c4 [3204]" strokecolor="#1f3763 [1604]" strokeweight="1pt">
                <v:stroke joinstyle="miter"/>
                <v:textbox>
                  <w:txbxContent>
                    <w:p w14:paraId="32871FB3" w14:textId="508530FD" w:rsidR="000F5844" w:rsidRPr="000F5844" w:rsidRDefault="000F5844" w:rsidP="000F5844">
                      <w:pPr>
                        <w:jc w:val="center"/>
                        <w:rPr>
                          <w:lang w:val="en-IN"/>
                        </w:rPr>
                      </w:pPr>
                      <w:r>
                        <w:rPr>
                          <w:lang w:val="en-IN"/>
                        </w:rPr>
                        <w:t>World Domination</w:t>
                      </w:r>
                    </w:p>
                  </w:txbxContent>
                </v:textbox>
              </v:roundrect>
            </w:pict>
          </mc:Fallback>
        </mc:AlternateContent>
      </w:r>
    </w:p>
    <w:p w14:paraId="3F4ABBA7" w14:textId="4D461AB7" w:rsidR="00BF5299" w:rsidRPr="00683F5A" w:rsidRDefault="00051C46" w:rsidP="00A3638D">
      <w:pPr>
        <w:ind w:left="720"/>
      </w:pPr>
      <w:r w:rsidRPr="00683F5A">
        <w:rPr>
          <w:noProof/>
        </w:rPr>
        <mc:AlternateContent>
          <mc:Choice Requires="wps">
            <w:drawing>
              <wp:anchor distT="0" distB="0" distL="114300" distR="114300" simplePos="0" relativeHeight="251817984" behindDoc="0" locked="0" layoutInCell="1" allowOverlap="1" wp14:anchorId="6EBCEFCA" wp14:editId="4661D25B">
                <wp:simplePos x="0" y="0"/>
                <wp:positionH relativeFrom="column">
                  <wp:posOffset>4676775</wp:posOffset>
                </wp:positionH>
                <wp:positionV relativeFrom="paragraph">
                  <wp:posOffset>15240</wp:posOffset>
                </wp:positionV>
                <wp:extent cx="990600" cy="285750"/>
                <wp:effectExtent l="0" t="0" r="19050" b="19050"/>
                <wp:wrapNone/>
                <wp:docPr id="30" name="Rectangle: Rounded Corners 30"/>
                <wp:cNvGraphicFramePr/>
                <a:graphic xmlns:a="http://schemas.openxmlformats.org/drawingml/2006/main">
                  <a:graphicData uri="http://schemas.microsoft.com/office/word/2010/wordprocessingShape">
                    <wps:wsp>
                      <wps:cNvSpPr/>
                      <wps:spPr>
                        <a:xfrm>
                          <a:off x="0" y="0"/>
                          <a:ext cx="99060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404D66" w14:textId="030C358C" w:rsidR="00051C46" w:rsidRDefault="00051C46" w:rsidP="00051C46">
                            <w:pPr>
                              <w:jc w:val="center"/>
                            </w:pPr>
                            <w:r>
                              <w:t>Aggressive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BCEFCA" id="Rectangle: Rounded Corners 30" o:spid="_x0000_s1069" style="position:absolute;left:0;text-align:left;margin-left:368.25pt;margin-top:1.2pt;width:78pt;height:22.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" fillcolor="#4472c4 [3204]" strokecolor="#1f3763 [1604]" strokeweight="1pt">
                <v:stroke joinstyle="miter"/>
                <v:textbox>
                  <w:txbxContent>
                    <w:p w14:paraId="08404D66" w14:textId="030C358C" w:rsidR="00051C46" w:rsidRDefault="00051C46" w:rsidP="00051C46">
                      <w:pPr>
                        <w:jc w:val="center"/>
                      </w:pPr>
                      <w:r>
                        <w:t>Aggressive</w:t>
                      </w:r>
                    </w:p>
                  </w:txbxContent>
                </v:textbox>
              </v:roundrect>
            </w:pict>
          </mc:Fallback>
        </mc:AlternateContent>
      </w:r>
      <w:r w:rsidR="00C3110F" w:rsidRPr="00683F5A">
        <w:rPr>
          <w:noProof/>
        </w:rPr>
        <mc:AlternateContent>
          <mc:Choice Requires="wps">
            <w:drawing>
              <wp:anchor distT="0" distB="0" distL="114300" distR="114300" simplePos="0" relativeHeight="251796480" behindDoc="0" locked="0" layoutInCell="1" allowOverlap="1" wp14:anchorId="7B6FCBB3" wp14:editId="59E52745">
                <wp:simplePos x="0" y="0"/>
                <wp:positionH relativeFrom="margin">
                  <wp:posOffset>219075</wp:posOffset>
                </wp:positionH>
                <wp:positionV relativeFrom="paragraph">
                  <wp:posOffset>796290</wp:posOffset>
                </wp:positionV>
                <wp:extent cx="1143000" cy="285750"/>
                <wp:effectExtent l="0" t="0" r="19050" b="19050"/>
                <wp:wrapNone/>
                <wp:docPr id="11" name="Rectangle: Rounded Corners 11"/>
                <wp:cNvGraphicFramePr/>
                <a:graphic xmlns:a="http://schemas.openxmlformats.org/drawingml/2006/main">
                  <a:graphicData uri="http://schemas.microsoft.com/office/word/2010/wordprocessingShape">
                    <wps:wsp>
                      <wps:cNvSpPr/>
                      <wps:spPr>
                        <a:xfrm>
                          <a:off x="0" y="0"/>
                          <a:ext cx="114300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5A329E" w14:textId="21FE96F3" w:rsidR="00C3110F" w:rsidRPr="00C3110F" w:rsidRDefault="00C3110F" w:rsidP="00C3110F">
                            <w:pPr>
                              <w:rPr>
                                <w:lang w:val="en-IN"/>
                              </w:rPr>
                            </w:pPr>
                            <w:r>
                              <w:rPr>
                                <w:lang w:val="en-IN"/>
                              </w:rPr>
                              <w:t xml:space="preserve">         Config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6FCBB3" id="Rectangle: Rounded Corners 11" o:spid="_x0000_s1070" style="position:absolute;left:0;text-align:left;margin-left:17.25pt;margin-top:62.7pt;width:90pt;height:22.5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" fillcolor="#4472c4 [3204]" strokecolor="#1f3763 [1604]" strokeweight="1pt">
                <v:stroke joinstyle="miter"/>
                <v:textbox>
                  <w:txbxContent>
                    <w:p w14:paraId="0E5A329E" w14:textId="21FE96F3" w:rsidR="00C3110F" w:rsidRPr="00C3110F" w:rsidRDefault="00C3110F" w:rsidP="00C3110F">
                      <w:pPr>
                        <w:rPr>
                          <w:lang w:val="en-IN"/>
                        </w:rPr>
                      </w:pPr>
                      <w:r>
                        <w:rPr>
                          <w:lang w:val="en-IN"/>
                        </w:rPr>
                        <w:t xml:space="preserve">         Config</w:t>
                      </w:r>
                    </w:p>
                  </w:txbxContent>
                </v:textbox>
                <w10:wrap anchorx="margin"/>
              </v:roundrect>
            </w:pict>
          </mc:Fallback>
        </mc:AlternateContent>
      </w:r>
      <w:r w:rsidR="00116A94" w:rsidRPr="00683F5A">
        <w:rPr>
          <w:noProof/>
        </w:rPr>
        <mc:AlternateContent>
          <mc:Choice Requires="wps">
            <w:drawing>
              <wp:anchor distT="0" distB="0" distL="114300" distR="114300" simplePos="0" relativeHeight="251738112" behindDoc="0" locked="0" layoutInCell="1" allowOverlap="1" wp14:anchorId="1A0E52F6" wp14:editId="193E64EA">
                <wp:simplePos x="0" y="0"/>
                <wp:positionH relativeFrom="margin">
                  <wp:posOffset>219075</wp:posOffset>
                </wp:positionH>
                <wp:positionV relativeFrom="paragraph">
                  <wp:posOffset>1825152</wp:posOffset>
                </wp:positionV>
                <wp:extent cx="1209675" cy="304800"/>
                <wp:effectExtent l="0" t="0" r="28575" b="19050"/>
                <wp:wrapNone/>
                <wp:docPr id="83" name="Rectangle: Rounded Corners 83"/>
                <wp:cNvGraphicFramePr/>
                <a:graphic xmlns:a="http://schemas.openxmlformats.org/drawingml/2006/main">
                  <a:graphicData uri="http://schemas.microsoft.com/office/word/2010/wordprocessingShape">
                    <wps:wsp>
                      <wps:cNvSpPr/>
                      <wps:spPr>
                        <a:xfrm>
                          <a:off x="0" y="0"/>
                          <a:ext cx="1209675"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5EBFF6" w14:textId="77777777" w:rsidR="00BF5299" w:rsidRDefault="00BF5299" w:rsidP="00BF5299">
                            <w:pPr>
                              <w:jc w:val="center"/>
                            </w:pPr>
                            <w:r>
                              <w:t>Map Reader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0E52F6" id="Rectangle: Rounded Corners 83" o:spid="_x0000_s1071" style="position:absolute;left:0;text-align:left;margin-left:17.25pt;margin-top:143.7pt;width:95.25pt;height:24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" fillcolor="#4472c4 [3204]" strokecolor="#1f3763 [1604]" strokeweight="1pt">
                <v:stroke joinstyle="miter"/>
                <v:textbox>
                  <w:txbxContent>
                    <w:p w14:paraId="735EBFF6" w14:textId="77777777" w:rsidR="00BF5299" w:rsidRDefault="00BF5299" w:rsidP="00BF5299">
                      <w:pPr>
                        <w:jc w:val="center"/>
                      </w:pPr>
                      <w:r>
                        <w:t>Map Reader</w:t>
                      </w:r>
                    </w:p>
                  </w:txbxContent>
                </v:textbox>
                <w10:wrap anchorx="margin"/>
              </v:roundrect>
            </w:pict>
          </mc:Fallback>
        </mc:AlternateContent>
      </w:r>
      <w:r w:rsidR="00116A94" w:rsidRPr="00683F5A">
        <w:rPr>
          <w:noProof/>
        </w:rPr>
        <mc:AlternateContent>
          <mc:Choice Requires="wps">
            <w:drawing>
              <wp:anchor distT="0" distB="0" distL="114300" distR="114300" simplePos="0" relativeHeight="251739136" behindDoc="0" locked="0" layoutInCell="1" allowOverlap="1" wp14:anchorId="4B9F2D92" wp14:editId="1C54963D">
                <wp:simplePos x="0" y="0"/>
                <wp:positionH relativeFrom="margin">
                  <wp:posOffset>4248150</wp:posOffset>
                </wp:positionH>
                <wp:positionV relativeFrom="paragraph">
                  <wp:posOffset>1355252</wp:posOffset>
                </wp:positionV>
                <wp:extent cx="1266825" cy="295275"/>
                <wp:effectExtent l="0" t="0" r="28575" b="28575"/>
                <wp:wrapNone/>
                <wp:docPr id="77" name="Rectangle: Rounded Corners 77"/>
                <wp:cNvGraphicFramePr/>
                <a:graphic xmlns:a="http://schemas.openxmlformats.org/drawingml/2006/main">
                  <a:graphicData uri="http://schemas.microsoft.com/office/word/2010/wordprocessingShape">
                    <wps:wsp>
                      <wps:cNvSpPr/>
                      <wps:spPr>
                        <a:xfrm>
                          <a:off x="0" y="0"/>
                          <a:ext cx="1266825" cy="295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0D0492" w14:textId="77777777" w:rsidR="00BF5299" w:rsidRDefault="00BF5299" w:rsidP="00BF5299">
                            <w:pPr>
                              <w:jc w:val="center"/>
                            </w:pPr>
                            <w:r>
                              <w:t xml:space="preserve">Common Map </w:t>
                            </w:r>
                            <w:proofErr w:type="spellStart"/>
                            <w:r>
                              <w:t>Utils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9F2D92" id="Rectangle: Rounded Corners 77" o:spid="_x0000_s1072" style="position:absolute;left:0;text-align:left;margin-left:334.5pt;margin-top:106.7pt;width:99.75pt;height:23.2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" fillcolor="#4472c4 [3204]" strokecolor="#1f3763 [1604]" strokeweight="1pt">
                <v:stroke joinstyle="miter"/>
                <v:textbox>
                  <w:txbxContent>
                    <w:p w14:paraId="5A0D0492" w14:textId="77777777" w:rsidR="00BF5299" w:rsidRDefault="00BF5299" w:rsidP="00BF5299">
                      <w:pPr>
                        <w:jc w:val="center"/>
                      </w:pPr>
                      <w:r>
                        <w:t xml:space="preserve">Common Map </w:t>
                      </w:r>
                      <w:proofErr w:type="spellStart"/>
                      <w:r>
                        <w:t>Utils</w:t>
                      </w:r>
                      <w:proofErr w:type="spellEnd"/>
                    </w:p>
                  </w:txbxContent>
                </v:textbox>
                <w10:wrap anchorx="margin"/>
              </v:roundrect>
            </w:pict>
          </mc:Fallback>
        </mc:AlternateContent>
      </w:r>
      <w:r w:rsidR="00116A94" w:rsidRPr="00683F5A">
        <w:rPr>
          <w:noProof/>
        </w:rPr>
        <mc:AlternateContent>
          <mc:Choice Requires="wps">
            <w:drawing>
              <wp:anchor distT="0" distB="0" distL="114300" distR="114300" simplePos="0" relativeHeight="251735040" behindDoc="0" locked="0" layoutInCell="1" allowOverlap="1" wp14:anchorId="7B994919" wp14:editId="4E02286F">
                <wp:simplePos x="0" y="0"/>
                <wp:positionH relativeFrom="margin">
                  <wp:posOffset>4410075</wp:posOffset>
                </wp:positionH>
                <wp:positionV relativeFrom="paragraph">
                  <wp:posOffset>1854525</wp:posOffset>
                </wp:positionV>
                <wp:extent cx="990600" cy="266700"/>
                <wp:effectExtent l="0" t="0" r="19050" b="19050"/>
                <wp:wrapNone/>
                <wp:docPr id="82" name="Rectangle: Rounded Corners 82"/>
                <wp:cNvGraphicFramePr/>
                <a:graphic xmlns:a="http://schemas.openxmlformats.org/drawingml/2006/main">
                  <a:graphicData uri="http://schemas.microsoft.com/office/word/2010/wordprocessingShape">
                    <wps:wsp>
                      <wps:cNvSpPr/>
                      <wps:spPr>
                        <a:xfrm>
                          <a:off x="0" y="0"/>
                          <a:ext cx="990600"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B33E14" w14:textId="77777777" w:rsidR="00BF5299" w:rsidRDefault="00BF5299" w:rsidP="00BF5299">
                            <w:pPr>
                              <w:jc w:val="center"/>
                            </w:pPr>
                            <w:r>
                              <w:t>Map Verifier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994919" id="Rectangle: Rounded Corners 82" o:spid="_x0000_s1073" style="position:absolute;left:0;text-align:left;margin-left:347.25pt;margin-top:146.05pt;width:78pt;height:21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" fillcolor="#4472c4 [3204]" strokecolor="#1f3763 [1604]" strokeweight="1pt">
                <v:stroke joinstyle="miter"/>
                <v:textbox>
                  <w:txbxContent>
                    <w:p w14:paraId="6BB33E14" w14:textId="77777777" w:rsidR="00BF5299" w:rsidRDefault="00BF5299" w:rsidP="00BF5299">
                      <w:pPr>
                        <w:jc w:val="center"/>
                      </w:pPr>
                      <w:r>
                        <w:t>Map Verifier</w:t>
                      </w:r>
                    </w:p>
                  </w:txbxContent>
                </v:textbox>
                <w10:wrap anchorx="margin"/>
              </v:roundrect>
            </w:pict>
          </mc:Fallback>
        </mc:AlternateContent>
      </w:r>
      <w:r w:rsidR="00116A94" w:rsidRPr="00683F5A">
        <w:rPr>
          <w:noProof/>
        </w:rPr>
        <mc:AlternateContent>
          <mc:Choice Requires="wps">
            <w:drawing>
              <wp:anchor distT="0" distB="0" distL="114300" distR="114300" simplePos="0" relativeHeight="251748352" behindDoc="0" locked="0" layoutInCell="1" allowOverlap="1" wp14:anchorId="1165E68D" wp14:editId="4AC0B415">
                <wp:simplePos x="0" y="0"/>
                <wp:positionH relativeFrom="margin">
                  <wp:posOffset>2305050</wp:posOffset>
                </wp:positionH>
                <wp:positionV relativeFrom="paragraph">
                  <wp:posOffset>1845148</wp:posOffset>
                </wp:positionV>
                <wp:extent cx="1152525" cy="276225"/>
                <wp:effectExtent l="0" t="0" r="28575" b="28575"/>
                <wp:wrapNone/>
                <wp:docPr id="81" name="Rectangle: Rounded Corners 81"/>
                <wp:cNvGraphicFramePr/>
                <a:graphic xmlns:a="http://schemas.openxmlformats.org/drawingml/2006/main">
                  <a:graphicData uri="http://schemas.microsoft.com/office/word/2010/wordprocessingShape">
                    <wps:wsp>
                      <wps:cNvSpPr/>
                      <wps:spPr>
                        <a:xfrm>
                          <a:off x="0" y="0"/>
                          <a:ext cx="1152525" cy="276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2B988E" w14:textId="77777777" w:rsidR="00BF5299" w:rsidRDefault="00BF5299" w:rsidP="00BF5299">
                            <w:pPr>
                              <w:jc w:val="center"/>
                            </w:pPr>
                            <w:r>
                              <w:t>Exceptions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65E68D" id="Rectangle: Rounded Corners 81" o:spid="_x0000_s1074" style="position:absolute;left:0;text-align:left;margin-left:181.5pt;margin-top:145.3pt;width:90.75pt;height:21.7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" fillcolor="#4472c4 [3204]" strokecolor="#1f3763 [1604]" strokeweight="1pt">
                <v:stroke joinstyle="miter"/>
                <v:textbox>
                  <w:txbxContent>
                    <w:p w14:paraId="532B988E" w14:textId="77777777" w:rsidR="00BF5299" w:rsidRDefault="00BF5299" w:rsidP="00BF5299">
                      <w:pPr>
                        <w:jc w:val="center"/>
                      </w:pPr>
                      <w:r>
                        <w:t>Exceptions</w:t>
                      </w:r>
                    </w:p>
                  </w:txbxContent>
                </v:textbox>
                <w10:wrap anchorx="margin"/>
              </v:roundrect>
            </w:pict>
          </mc:Fallback>
        </mc:AlternateContent>
      </w:r>
      <w:r w:rsidR="00116A94" w:rsidRPr="00683F5A">
        <w:rPr>
          <w:noProof/>
        </w:rPr>
        <mc:AlternateContent>
          <mc:Choice Requires="wps">
            <w:drawing>
              <wp:anchor distT="0" distB="0" distL="114300" distR="114300" simplePos="0" relativeHeight="251736064" behindDoc="0" locked="0" layoutInCell="1" allowOverlap="1" wp14:anchorId="0F146E19" wp14:editId="78E2E679">
                <wp:simplePos x="0" y="0"/>
                <wp:positionH relativeFrom="margin">
                  <wp:posOffset>2324100</wp:posOffset>
                </wp:positionH>
                <wp:positionV relativeFrom="paragraph">
                  <wp:posOffset>1326042</wp:posOffset>
                </wp:positionV>
                <wp:extent cx="1152525" cy="323850"/>
                <wp:effectExtent l="0" t="0" r="28575" b="19050"/>
                <wp:wrapNone/>
                <wp:docPr id="84" name="Rectangle: Rounded Corners 84"/>
                <wp:cNvGraphicFramePr/>
                <a:graphic xmlns:a="http://schemas.openxmlformats.org/drawingml/2006/main">
                  <a:graphicData uri="http://schemas.microsoft.com/office/word/2010/wordprocessingShape">
                    <wps:wsp>
                      <wps:cNvSpPr/>
                      <wps:spPr>
                        <a:xfrm>
                          <a:off x="0" y="0"/>
                          <a:ext cx="1152525"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078C43" w14:textId="77777777" w:rsidR="00BF5299" w:rsidRDefault="00BF5299" w:rsidP="00BF5299">
                            <w:pPr>
                              <w:jc w:val="center"/>
                            </w:pPr>
                            <w:r>
                              <w:t>Map Writer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146E19" id="Rectangle: Rounded Corners 84" o:spid="_x0000_s1075" style="position:absolute;left:0;text-align:left;margin-left:183pt;margin-top:104.4pt;width:90.75pt;height:25.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" fillcolor="#4472c4 [3204]" strokecolor="#1f3763 [1604]" strokeweight="1pt">
                <v:stroke joinstyle="miter"/>
                <v:textbox>
                  <w:txbxContent>
                    <w:p w14:paraId="6D078C43" w14:textId="77777777" w:rsidR="00BF5299" w:rsidRDefault="00BF5299" w:rsidP="00BF5299">
                      <w:pPr>
                        <w:jc w:val="center"/>
                      </w:pPr>
                      <w:r>
                        <w:t>Map Writer</w:t>
                      </w:r>
                    </w:p>
                  </w:txbxContent>
                </v:textbox>
                <w10:wrap anchorx="margin"/>
              </v:roundrect>
            </w:pict>
          </mc:Fallback>
        </mc:AlternateContent>
      </w:r>
      <w:r w:rsidR="00116A94" w:rsidRPr="00683F5A">
        <w:rPr>
          <w:noProof/>
        </w:rPr>
        <mc:AlternateContent>
          <mc:Choice Requires="wps">
            <w:drawing>
              <wp:anchor distT="0" distB="0" distL="114300" distR="114300" simplePos="0" relativeHeight="251741184" behindDoc="0" locked="0" layoutInCell="1" allowOverlap="1" wp14:anchorId="137948FC" wp14:editId="16DCC776">
                <wp:simplePos x="0" y="0"/>
                <wp:positionH relativeFrom="margin">
                  <wp:posOffset>190500</wp:posOffset>
                </wp:positionH>
                <wp:positionV relativeFrom="paragraph">
                  <wp:posOffset>1285402</wp:posOffset>
                </wp:positionV>
                <wp:extent cx="1200150" cy="314325"/>
                <wp:effectExtent l="0" t="0" r="19050" b="28575"/>
                <wp:wrapNone/>
                <wp:docPr id="78" name="Rectangle: Rounded Corners 78"/>
                <wp:cNvGraphicFramePr/>
                <a:graphic xmlns:a="http://schemas.openxmlformats.org/drawingml/2006/main">
                  <a:graphicData uri="http://schemas.microsoft.com/office/word/2010/wordprocessingShape">
                    <wps:wsp>
                      <wps:cNvSpPr/>
                      <wps:spPr>
                        <a:xfrm>
                          <a:off x="0" y="0"/>
                          <a:ext cx="1200150"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550241" w14:textId="77777777" w:rsidR="00BF5299" w:rsidRDefault="00BF5299" w:rsidP="00BF5299">
                            <w:pPr>
                              <w:jc w:val="center"/>
                            </w:pPr>
                            <w:r>
                              <w:t>Map 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7948FC" id="Rectangle: Rounded Corners 78" o:spid="_x0000_s1076" style="position:absolute;left:0;text-align:left;margin-left:15pt;margin-top:101.2pt;width:94.5pt;height:24.7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" fillcolor="#4472c4 [3204]" strokecolor="#1f3763 [1604]" strokeweight="1pt">
                <v:stroke joinstyle="miter"/>
                <v:textbox>
                  <w:txbxContent>
                    <w:p w14:paraId="6A550241" w14:textId="77777777" w:rsidR="00BF5299" w:rsidRDefault="00BF5299" w:rsidP="00BF5299">
                      <w:pPr>
                        <w:jc w:val="center"/>
                      </w:pPr>
                      <w:r>
                        <w:t>Map Operations</w:t>
                      </w:r>
                    </w:p>
                  </w:txbxContent>
                </v:textbox>
                <w10:wrap anchorx="margin"/>
              </v:roundrect>
            </w:pict>
          </mc:Fallback>
        </mc:AlternateContent>
      </w:r>
      <w:r w:rsidR="000F5844" w:rsidRPr="00683F5A">
        <w:rPr>
          <w:noProof/>
        </w:rPr>
        <mc:AlternateContent>
          <mc:Choice Requires="wps">
            <w:drawing>
              <wp:anchor distT="0" distB="0" distL="114300" distR="114300" simplePos="0" relativeHeight="251742208" behindDoc="0" locked="0" layoutInCell="1" allowOverlap="1" wp14:anchorId="5361B4F7" wp14:editId="73156FEB">
                <wp:simplePos x="0" y="0"/>
                <wp:positionH relativeFrom="margin">
                  <wp:posOffset>-57150</wp:posOffset>
                </wp:positionH>
                <wp:positionV relativeFrom="paragraph">
                  <wp:posOffset>643890</wp:posOffset>
                </wp:positionV>
                <wp:extent cx="6029325" cy="1666240"/>
                <wp:effectExtent l="0" t="0" r="28575" b="10160"/>
                <wp:wrapNone/>
                <wp:docPr id="76" name="Rectangle 76"/>
                <wp:cNvGraphicFramePr/>
                <a:graphic xmlns:a="http://schemas.openxmlformats.org/drawingml/2006/main">
                  <a:graphicData uri="http://schemas.microsoft.com/office/word/2010/wordprocessingShape">
                    <wps:wsp>
                      <wps:cNvSpPr/>
                      <wps:spPr>
                        <a:xfrm>
                          <a:off x="0" y="0"/>
                          <a:ext cx="6029325" cy="1666240"/>
                        </a:xfrm>
                        <a:prstGeom prst="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D91075" id="Rectangle 76" o:spid="_x0000_s1026" style="position:absolute;margin-left:-4.5pt;margin-top:50.7pt;width:474.75pt;height:131.2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" filled="f" strokecolor="#2f5496 [2404]" strokeweight="1pt">
                <w10:wrap anchorx="margin"/>
              </v:rect>
            </w:pict>
          </mc:Fallback>
        </mc:AlternateContent>
      </w:r>
      <w:r w:rsidR="000F5844" w:rsidRPr="00683F5A">
        <w:rPr>
          <w:noProof/>
        </w:rPr>
        <mc:AlternateContent>
          <mc:Choice Requires="wps">
            <w:drawing>
              <wp:anchor distT="0" distB="0" distL="114300" distR="114300" simplePos="0" relativeHeight="251740160" behindDoc="0" locked="0" layoutInCell="1" allowOverlap="1" wp14:anchorId="08B8E079" wp14:editId="3C3FFA4A">
                <wp:simplePos x="0" y="0"/>
                <wp:positionH relativeFrom="margin">
                  <wp:posOffset>2333625</wp:posOffset>
                </wp:positionH>
                <wp:positionV relativeFrom="paragraph">
                  <wp:posOffset>786765</wp:posOffset>
                </wp:positionV>
                <wp:extent cx="1143000" cy="285750"/>
                <wp:effectExtent l="0" t="0" r="19050" b="19050"/>
                <wp:wrapNone/>
                <wp:docPr id="79" name="Rectangle: Rounded Corners 79"/>
                <wp:cNvGraphicFramePr/>
                <a:graphic xmlns:a="http://schemas.openxmlformats.org/drawingml/2006/main">
                  <a:graphicData uri="http://schemas.microsoft.com/office/word/2010/wordprocessingShape">
                    <wps:wsp>
                      <wps:cNvSpPr/>
                      <wps:spPr>
                        <a:xfrm>
                          <a:off x="0" y="0"/>
                          <a:ext cx="114300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FB098A" w14:textId="77777777" w:rsidR="00BF5299" w:rsidRDefault="00BF5299" w:rsidP="00BF5299">
                            <w:pPr>
                              <w:jc w:val="center"/>
                            </w:pPr>
                            <w:r>
                              <w:t xml:space="preserve">Game </w:t>
                            </w:r>
                            <w:proofErr w:type="spellStart"/>
                            <w:r>
                              <w:t>Utils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B8E079" id="Rectangle: Rounded Corners 79" o:spid="_x0000_s1077" style="position:absolute;left:0;text-align:left;margin-left:183.75pt;margin-top:61.95pt;width:90pt;height:22.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" fillcolor="#4472c4 [3204]" strokecolor="#1f3763 [1604]" strokeweight="1pt">
                <v:stroke joinstyle="miter"/>
                <v:textbox>
                  <w:txbxContent>
                    <w:p w14:paraId="0BFB098A" w14:textId="77777777" w:rsidR="00BF5299" w:rsidRDefault="00BF5299" w:rsidP="00BF5299">
                      <w:pPr>
                        <w:jc w:val="center"/>
                      </w:pPr>
                      <w:r>
                        <w:t xml:space="preserve">Game </w:t>
                      </w:r>
                      <w:proofErr w:type="spellStart"/>
                      <w:r>
                        <w:t>Utils</w:t>
                      </w:r>
                      <w:proofErr w:type="spellEnd"/>
                    </w:p>
                  </w:txbxContent>
                </v:textbox>
                <w10:wrap anchorx="margin"/>
              </v:roundrect>
            </w:pict>
          </mc:Fallback>
        </mc:AlternateContent>
      </w:r>
    </w:p>
    <w:p w14:paraId="19BA2374" w14:textId="79776098" w:rsidR="007E6E10" w:rsidRPr="00683F5A" w:rsidRDefault="007E6E10" w:rsidP="007E6E10">
      <w:pPr>
        <w:pStyle w:val="Heading2"/>
        <w:pBdr>
          <w:bottom w:val="single" w:sz="6" w:space="4" w:color="EAECEF"/>
        </w:pBdr>
        <w:spacing w:before="360" w:after="240"/>
        <w:rPr>
          <w:rFonts w:ascii="Times New Roman" w:hAnsi="Times New Roman"/>
          <w:color w:val="24292E"/>
          <w:sz w:val="24"/>
          <w:lang w:val="en-CA" w:eastAsia="en-CA"/>
        </w:rPr>
      </w:pPr>
      <w:bookmarkStart w:id="9" w:name="_Toc496188901"/>
      <w:bookmarkStart w:id="10" w:name="_Toc527373738"/>
      <w:r w:rsidRPr="00683F5A">
        <w:rPr>
          <w:rFonts w:ascii="Times New Roman" w:hAnsi="Times New Roman"/>
          <w:sz w:val="24"/>
        </w:rPr>
        <w:lastRenderedPageBreak/>
        <w:t>Risk Strategy</w:t>
      </w:r>
      <w:r w:rsidR="00285F53" w:rsidRPr="00683F5A">
        <w:rPr>
          <w:rFonts w:ascii="Times New Roman" w:hAnsi="Times New Roman"/>
          <w:sz w:val="24"/>
        </w:rPr>
        <w:t>.</w:t>
      </w:r>
      <w:r w:rsidRPr="00683F5A">
        <w:rPr>
          <w:rFonts w:ascii="Times New Roman" w:hAnsi="Times New Roman"/>
          <w:color w:val="24292E"/>
          <w:sz w:val="24"/>
        </w:rPr>
        <w:t xml:space="preserve"> Modules Description</w:t>
      </w:r>
      <w:bookmarkEnd w:id="9"/>
      <w:bookmarkEnd w:id="10"/>
    </w:p>
    <w:p w14:paraId="14EEDF34" w14:textId="6139513F" w:rsidR="007E6E10" w:rsidRPr="00683F5A" w:rsidRDefault="007E6E10" w:rsidP="00BF5299">
      <w:pPr>
        <w:pStyle w:val="Heading3"/>
        <w:spacing w:before="360" w:after="240"/>
        <w:rPr>
          <w:rFonts w:ascii="Times New Roman" w:hAnsi="Times New Roman"/>
          <w:color w:val="24292E"/>
          <w:sz w:val="24"/>
          <w:szCs w:val="24"/>
        </w:rPr>
      </w:pPr>
      <w:bookmarkStart w:id="11" w:name="_Toc496188902"/>
      <w:bookmarkStart w:id="12" w:name="_Toc527373739"/>
      <w:bookmarkEnd w:id="7"/>
      <w:r w:rsidRPr="00683F5A">
        <w:rPr>
          <w:rFonts w:ascii="Times New Roman" w:hAnsi="Times New Roman"/>
          <w:color w:val="24292E"/>
          <w:sz w:val="24"/>
          <w:szCs w:val="24"/>
        </w:rPr>
        <w:t>Controllers</w:t>
      </w:r>
      <w:bookmarkEnd w:id="11"/>
      <w:bookmarkEnd w:id="12"/>
    </w:p>
    <w:p w14:paraId="2AF57B00" w14:textId="77777777" w:rsidR="007E6E10" w:rsidRPr="00683F5A" w:rsidRDefault="007E6E10" w:rsidP="007E6E10">
      <w:pPr>
        <w:pStyle w:val="NormalWeb"/>
        <w:spacing w:before="0"/>
        <w:rPr>
          <w:color w:val="24292E"/>
        </w:rPr>
      </w:pPr>
      <w:r w:rsidRPr="00683F5A">
        <w:rPr>
          <w:color w:val="24292E"/>
        </w:rPr>
        <w:t>The Controllers folder includes the Game and Map controller modules of the risk game.</w:t>
      </w:r>
    </w:p>
    <w:tbl>
      <w:tblPr>
        <w:tblW w:w="10424" w:type="dxa"/>
        <w:tblCellMar>
          <w:top w:w="15" w:type="dxa"/>
          <w:left w:w="15" w:type="dxa"/>
          <w:bottom w:w="15" w:type="dxa"/>
          <w:right w:w="15" w:type="dxa"/>
        </w:tblCellMar>
        <w:tblLook w:val="04A0" w:firstRow="1" w:lastRow="0" w:firstColumn="1" w:lastColumn="0" w:noHBand="0" w:noVBand="1"/>
      </w:tblPr>
      <w:tblGrid>
        <w:gridCol w:w="3783"/>
        <w:gridCol w:w="6641"/>
      </w:tblGrid>
      <w:tr w:rsidR="00732E87" w:rsidRPr="00683F5A" w14:paraId="6A2D9133" w14:textId="77777777" w:rsidTr="003544BD">
        <w:trPr>
          <w:trHeight w:val="373"/>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7C6FD1" w14:textId="77777777" w:rsidR="007E6E10" w:rsidRPr="00683F5A" w:rsidRDefault="007E6E10">
            <w:pPr>
              <w:spacing w:after="240"/>
              <w:jc w:val="center"/>
              <w:rPr>
                <w:b/>
                <w:bCs/>
                <w:color w:val="24292E"/>
                <w:sz w:val="24"/>
                <w:szCs w:val="24"/>
              </w:rPr>
            </w:pPr>
            <w:proofErr w:type="spellStart"/>
            <w:r w:rsidRPr="00683F5A">
              <w:rPr>
                <w:b/>
                <w:bCs/>
                <w:color w:val="24292E"/>
                <w:sz w:val="24"/>
                <w:szCs w:val="24"/>
              </w:rPr>
              <w:t>File_Name</w:t>
            </w:r>
            <w:proofErr w:type="spellEnd"/>
          </w:p>
        </w:tc>
        <w:tc>
          <w:tcPr>
            <w:tcW w:w="664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DA5CFA" w14:textId="77777777" w:rsidR="007E6E10" w:rsidRPr="00683F5A" w:rsidRDefault="007E6E10">
            <w:pPr>
              <w:spacing w:after="240"/>
              <w:jc w:val="center"/>
              <w:rPr>
                <w:b/>
                <w:bCs/>
                <w:color w:val="24292E"/>
                <w:sz w:val="24"/>
                <w:szCs w:val="24"/>
              </w:rPr>
            </w:pPr>
            <w:r w:rsidRPr="00683F5A">
              <w:rPr>
                <w:b/>
                <w:bCs/>
                <w:color w:val="24292E"/>
                <w:sz w:val="24"/>
                <w:szCs w:val="24"/>
              </w:rPr>
              <w:t>Description</w:t>
            </w:r>
          </w:p>
        </w:tc>
      </w:tr>
      <w:tr w:rsidR="00732E87" w:rsidRPr="00683F5A" w14:paraId="5DF20CC4" w14:textId="77777777" w:rsidTr="003544BD">
        <w:trPr>
          <w:trHeight w:val="366"/>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283C13" w14:textId="77777777" w:rsidR="007E6E10" w:rsidRPr="00683F5A" w:rsidRDefault="003331E5">
            <w:pPr>
              <w:spacing w:after="240"/>
              <w:rPr>
                <w:color w:val="24292E"/>
                <w:sz w:val="24"/>
                <w:szCs w:val="24"/>
              </w:rPr>
            </w:pPr>
            <w:proofErr w:type="spellStart"/>
            <w:r w:rsidRPr="00683F5A">
              <w:rPr>
                <w:color w:val="24292E"/>
                <w:sz w:val="24"/>
                <w:szCs w:val="24"/>
              </w:rPr>
              <w:t>PlayGame</w:t>
            </w:r>
            <w:r w:rsidR="007E6E10" w:rsidRPr="00683F5A">
              <w:rPr>
                <w:color w:val="24292E"/>
                <w:sz w:val="24"/>
                <w:szCs w:val="24"/>
              </w:rPr>
              <w:t>Controller</w:t>
            </w:r>
            <w:proofErr w:type="spellEnd"/>
          </w:p>
        </w:tc>
        <w:tc>
          <w:tcPr>
            <w:tcW w:w="664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9589FB" w14:textId="77777777" w:rsidR="00374F85" w:rsidRPr="00683F5A" w:rsidRDefault="00374F85" w:rsidP="001168F7">
            <w:pPr>
              <w:rPr>
                <w:color w:val="24292E"/>
                <w:sz w:val="24"/>
                <w:szCs w:val="24"/>
              </w:rPr>
            </w:pPr>
            <w:r w:rsidRPr="00683F5A">
              <w:rPr>
                <w:color w:val="24292E"/>
                <w:sz w:val="24"/>
                <w:szCs w:val="24"/>
              </w:rPr>
              <w:t>The class acts as a</w:t>
            </w:r>
            <w:r w:rsidR="00FC2DDE" w:rsidRPr="00683F5A">
              <w:rPr>
                <w:color w:val="24292E"/>
                <w:sz w:val="24"/>
                <w:szCs w:val="24"/>
              </w:rPr>
              <w:t xml:space="preserve"> mediator between the </w:t>
            </w:r>
            <w:proofErr w:type="spellStart"/>
            <w:r w:rsidR="006A72C4" w:rsidRPr="00683F5A">
              <w:rPr>
                <w:sz w:val="24"/>
                <w:szCs w:val="24"/>
                <w:shd w:val="clear" w:color="auto" w:fill="FFFFFF"/>
              </w:rPr>
              <w:t>GameUtils</w:t>
            </w:r>
            <w:proofErr w:type="spellEnd"/>
            <w:r w:rsidR="006A72C4" w:rsidRPr="00683F5A">
              <w:rPr>
                <w:sz w:val="24"/>
                <w:szCs w:val="24"/>
              </w:rPr>
              <w:t xml:space="preserve"> </w:t>
            </w:r>
            <w:r w:rsidRPr="00683F5A">
              <w:rPr>
                <w:color w:val="24292E"/>
                <w:sz w:val="24"/>
                <w:szCs w:val="24"/>
              </w:rPr>
              <w:t xml:space="preserve">class and the </w:t>
            </w:r>
            <w:proofErr w:type="spellStart"/>
            <w:r w:rsidR="00E67057" w:rsidRPr="00683F5A">
              <w:rPr>
                <w:color w:val="24292E"/>
                <w:sz w:val="24"/>
                <w:szCs w:val="24"/>
              </w:rPr>
              <w:t>playgame.fxml</w:t>
            </w:r>
            <w:proofErr w:type="spellEnd"/>
            <w:r w:rsidRPr="00683F5A">
              <w:rPr>
                <w:color w:val="24292E"/>
                <w:sz w:val="24"/>
                <w:szCs w:val="24"/>
              </w:rPr>
              <w:t xml:space="preserve"> file</w:t>
            </w:r>
            <w:r w:rsidR="007E6E10" w:rsidRPr="00683F5A">
              <w:rPr>
                <w:color w:val="24292E"/>
                <w:sz w:val="24"/>
                <w:szCs w:val="24"/>
              </w:rPr>
              <w:t>.</w:t>
            </w:r>
            <w:r w:rsidRPr="00683F5A">
              <w:rPr>
                <w:color w:val="24292E"/>
                <w:sz w:val="24"/>
                <w:szCs w:val="24"/>
              </w:rPr>
              <w:t xml:space="preserve"> It captures all the user action </w:t>
            </w:r>
            <w:proofErr w:type="gramStart"/>
            <w:r w:rsidRPr="00683F5A">
              <w:rPr>
                <w:color w:val="24292E"/>
                <w:sz w:val="24"/>
                <w:szCs w:val="24"/>
              </w:rPr>
              <w:t>like :</w:t>
            </w:r>
            <w:proofErr w:type="gramEnd"/>
          </w:p>
          <w:p w14:paraId="16DB3D60" w14:textId="77777777" w:rsidR="00374F85" w:rsidRPr="00683F5A" w:rsidRDefault="00374F85" w:rsidP="001168F7">
            <w:pPr>
              <w:numPr>
                <w:ilvl w:val="0"/>
                <w:numId w:val="37"/>
              </w:numPr>
              <w:rPr>
                <w:color w:val="24292E"/>
                <w:sz w:val="24"/>
                <w:szCs w:val="24"/>
              </w:rPr>
            </w:pPr>
            <w:r w:rsidRPr="00683F5A">
              <w:rPr>
                <w:color w:val="24292E"/>
                <w:sz w:val="24"/>
                <w:szCs w:val="24"/>
              </w:rPr>
              <w:t>Creation of player</w:t>
            </w:r>
          </w:p>
          <w:p w14:paraId="73CE4185" w14:textId="77777777" w:rsidR="00374F85" w:rsidRPr="00683F5A" w:rsidRDefault="00374F85" w:rsidP="001168F7">
            <w:pPr>
              <w:numPr>
                <w:ilvl w:val="0"/>
                <w:numId w:val="37"/>
              </w:numPr>
              <w:rPr>
                <w:color w:val="24292E"/>
                <w:sz w:val="24"/>
                <w:szCs w:val="24"/>
              </w:rPr>
            </w:pPr>
            <w:r w:rsidRPr="00683F5A">
              <w:rPr>
                <w:color w:val="24292E"/>
                <w:sz w:val="24"/>
                <w:szCs w:val="24"/>
              </w:rPr>
              <w:t>Assigning armies</w:t>
            </w:r>
          </w:p>
          <w:p w14:paraId="4AB48D9E" w14:textId="77777777" w:rsidR="00374F85" w:rsidRPr="00683F5A" w:rsidRDefault="00374F85" w:rsidP="001168F7">
            <w:pPr>
              <w:numPr>
                <w:ilvl w:val="0"/>
                <w:numId w:val="37"/>
              </w:numPr>
              <w:rPr>
                <w:color w:val="24292E"/>
                <w:sz w:val="24"/>
                <w:szCs w:val="24"/>
              </w:rPr>
            </w:pPr>
            <w:r w:rsidRPr="00683F5A">
              <w:rPr>
                <w:color w:val="24292E"/>
                <w:sz w:val="24"/>
                <w:szCs w:val="24"/>
              </w:rPr>
              <w:t>All the three phases of the risk game (Reinforcement, Attack, Fortify)</w:t>
            </w:r>
          </w:p>
          <w:p w14:paraId="0BA9BB72" w14:textId="77777777" w:rsidR="00374F85" w:rsidRPr="00683F5A" w:rsidRDefault="00374F85" w:rsidP="001168F7">
            <w:pPr>
              <w:rPr>
                <w:color w:val="24292E"/>
                <w:sz w:val="24"/>
                <w:szCs w:val="24"/>
              </w:rPr>
            </w:pPr>
            <w:r w:rsidRPr="00683F5A">
              <w:rPr>
                <w:color w:val="24292E"/>
                <w:sz w:val="24"/>
                <w:szCs w:val="24"/>
              </w:rPr>
              <w:t xml:space="preserve"> </w:t>
            </w:r>
            <w:r w:rsidR="00C56372" w:rsidRPr="00683F5A">
              <w:rPr>
                <w:color w:val="24292E"/>
                <w:sz w:val="24"/>
                <w:szCs w:val="24"/>
              </w:rPr>
              <w:t>It</w:t>
            </w:r>
            <w:r w:rsidRPr="00683F5A">
              <w:rPr>
                <w:color w:val="24292E"/>
                <w:sz w:val="24"/>
                <w:szCs w:val="24"/>
              </w:rPr>
              <w:t xml:space="preserve"> updates the </w:t>
            </w:r>
            <w:proofErr w:type="spellStart"/>
            <w:r w:rsidRPr="00683F5A">
              <w:rPr>
                <w:color w:val="24292E"/>
                <w:sz w:val="24"/>
                <w:szCs w:val="24"/>
              </w:rPr>
              <w:t>GameView</w:t>
            </w:r>
            <w:proofErr w:type="spellEnd"/>
            <w:r w:rsidRPr="00683F5A">
              <w:rPr>
                <w:color w:val="24292E"/>
                <w:sz w:val="24"/>
                <w:szCs w:val="24"/>
              </w:rPr>
              <w:t xml:space="preserve"> based on the data ch</w:t>
            </w:r>
            <w:r w:rsidR="00AD099B" w:rsidRPr="00683F5A">
              <w:rPr>
                <w:color w:val="24292E"/>
                <w:sz w:val="24"/>
                <w:szCs w:val="24"/>
              </w:rPr>
              <w:t xml:space="preserve">anged published by the </w:t>
            </w:r>
            <w:proofErr w:type="spellStart"/>
            <w:r w:rsidR="00E069CF" w:rsidRPr="00683F5A">
              <w:rPr>
                <w:sz w:val="24"/>
                <w:szCs w:val="24"/>
                <w:shd w:val="clear" w:color="auto" w:fill="FFFFFF"/>
              </w:rPr>
              <w:t>GameUtil</w:t>
            </w:r>
            <w:r w:rsidR="00693211" w:rsidRPr="00683F5A">
              <w:rPr>
                <w:sz w:val="24"/>
                <w:szCs w:val="24"/>
                <w:shd w:val="clear" w:color="auto" w:fill="FFFFFF"/>
              </w:rPr>
              <w:t>s</w:t>
            </w:r>
            <w:proofErr w:type="spellEnd"/>
            <w:r w:rsidRPr="00683F5A">
              <w:rPr>
                <w:color w:val="24292E"/>
                <w:sz w:val="24"/>
                <w:szCs w:val="24"/>
              </w:rPr>
              <w:t xml:space="preserve"> class.</w:t>
            </w:r>
          </w:p>
          <w:p w14:paraId="0988BE1D" w14:textId="77777777" w:rsidR="007E6E10" w:rsidRPr="00683F5A" w:rsidRDefault="00374F85" w:rsidP="001168F7">
            <w:pPr>
              <w:rPr>
                <w:color w:val="24292E"/>
                <w:sz w:val="24"/>
                <w:szCs w:val="24"/>
              </w:rPr>
            </w:pPr>
            <w:r w:rsidRPr="00683F5A">
              <w:rPr>
                <w:color w:val="24292E"/>
                <w:sz w:val="24"/>
                <w:szCs w:val="24"/>
              </w:rPr>
              <w:t xml:space="preserve">It also serves to all the request issued by the </w:t>
            </w:r>
            <w:proofErr w:type="spellStart"/>
            <w:r w:rsidRPr="00683F5A">
              <w:rPr>
                <w:color w:val="24292E"/>
                <w:sz w:val="24"/>
                <w:szCs w:val="24"/>
              </w:rPr>
              <w:t>GameView</w:t>
            </w:r>
            <w:proofErr w:type="spellEnd"/>
            <w:r w:rsidRPr="00683F5A">
              <w:rPr>
                <w:color w:val="24292E"/>
                <w:sz w:val="24"/>
                <w:szCs w:val="24"/>
              </w:rPr>
              <w:t xml:space="preserve">. </w:t>
            </w:r>
          </w:p>
        </w:tc>
      </w:tr>
      <w:tr w:rsidR="00732E87" w:rsidRPr="00683F5A" w14:paraId="1EFBAFBB" w14:textId="77777777" w:rsidTr="003544BD">
        <w:trPr>
          <w:trHeight w:val="5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E097D1" w14:textId="77777777" w:rsidR="007E6E10" w:rsidRPr="00683F5A" w:rsidRDefault="009D5245">
            <w:pPr>
              <w:spacing w:after="240"/>
              <w:rPr>
                <w:color w:val="24292E"/>
                <w:sz w:val="24"/>
                <w:szCs w:val="24"/>
              </w:rPr>
            </w:pPr>
            <w:proofErr w:type="spellStart"/>
            <w:r w:rsidRPr="00683F5A">
              <w:rPr>
                <w:sz w:val="24"/>
                <w:szCs w:val="24"/>
                <w:shd w:val="clear" w:color="auto" w:fill="FFFFFF"/>
              </w:rPr>
              <w:t>MapRedactorController</w:t>
            </w:r>
            <w:proofErr w:type="spellEnd"/>
          </w:p>
        </w:tc>
        <w:tc>
          <w:tcPr>
            <w:tcW w:w="664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2CF3E2" w14:textId="77777777" w:rsidR="00374F85" w:rsidRPr="00683F5A" w:rsidRDefault="00374F85">
            <w:pPr>
              <w:spacing w:after="240"/>
              <w:rPr>
                <w:color w:val="24292E"/>
                <w:sz w:val="24"/>
                <w:szCs w:val="24"/>
              </w:rPr>
            </w:pPr>
            <w:r w:rsidRPr="00683F5A">
              <w:rPr>
                <w:color w:val="24292E"/>
                <w:sz w:val="24"/>
                <w:szCs w:val="24"/>
              </w:rPr>
              <w:t xml:space="preserve">This class act as a mediator between the </w:t>
            </w:r>
            <w:proofErr w:type="spellStart"/>
            <w:r w:rsidR="00D87098" w:rsidRPr="00683F5A">
              <w:rPr>
                <w:color w:val="24292E"/>
                <w:sz w:val="24"/>
                <w:szCs w:val="24"/>
              </w:rPr>
              <w:t>MapOperations</w:t>
            </w:r>
            <w:proofErr w:type="spellEnd"/>
            <w:r w:rsidRPr="00683F5A">
              <w:rPr>
                <w:color w:val="24292E"/>
                <w:sz w:val="24"/>
                <w:szCs w:val="24"/>
              </w:rPr>
              <w:t xml:space="preserve"> and the </w:t>
            </w:r>
            <w:proofErr w:type="spellStart"/>
            <w:proofErr w:type="gramStart"/>
            <w:r w:rsidR="007561CB" w:rsidRPr="00683F5A">
              <w:rPr>
                <w:color w:val="24292E"/>
                <w:sz w:val="24"/>
                <w:szCs w:val="24"/>
              </w:rPr>
              <w:t>mapeditor.fxml</w:t>
            </w:r>
            <w:proofErr w:type="spellEnd"/>
            <w:proofErr w:type="gramEnd"/>
            <w:r w:rsidRPr="00683F5A">
              <w:rPr>
                <w:color w:val="24292E"/>
                <w:sz w:val="24"/>
                <w:szCs w:val="24"/>
              </w:rPr>
              <w:t>. It captures all the user actions like:</w:t>
            </w:r>
          </w:p>
          <w:p w14:paraId="5F94FF77" w14:textId="77777777" w:rsidR="007E6E10" w:rsidRPr="00683F5A" w:rsidRDefault="00374F85" w:rsidP="00374F85">
            <w:pPr>
              <w:numPr>
                <w:ilvl w:val="0"/>
                <w:numId w:val="38"/>
              </w:numPr>
              <w:spacing w:after="240"/>
              <w:rPr>
                <w:color w:val="24292E"/>
                <w:sz w:val="24"/>
                <w:szCs w:val="24"/>
              </w:rPr>
            </w:pPr>
            <w:r w:rsidRPr="00683F5A">
              <w:rPr>
                <w:color w:val="24292E"/>
                <w:sz w:val="24"/>
                <w:szCs w:val="24"/>
              </w:rPr>
              <w:t>Add/Update/delete Continent/Territory/Adjacent Territories</w:t>
            </w:r>
          </w:p>
          <w:p w14:paraId="72195451" w14:textId="77777777" w:rsidR="00374F85" w:rsidRPr="00683F5A" w:rsidRDefault="00374F85" w:rsidP="00374F85">
            <w:pPr>
              <w:spacing w:after="240"/>
              <w:rPr>
                <w:color w:val="24292E"/>
                <w:sz w:val="24"/>
                <w:szCs w:val="24"/>
              </w:rPr>
            </w:pPr>
            <w:r w:rsidRPr="00683F5A">
              <w:rPr>
                <w:color w:val="24292E"/>
                <w:sz w:val="24"/>
                <w:szCs w:val="24"/>
              </w:rPr>
              <w:t>It update</w:t>
            </w:r>
            <w:r w:rsidR="000B2317" w:rsidRPr="00683F5A">
              <w:rPr>
                <w:color w:val="24292E"/>
                <w:sz w:val="24"/>
                <w:szCs w:val="24"/>
              </w:rPr>
              <w:t>s</w:t>
            </w:r>
            <w:r w:rsidRPr="00683F5A">
              <w:rPr>
                <w:color w:val="24292E"/>
                <w:sz w:val="24"/>
                <w:szCs w:val="24"/>
              </w:rPr>
              <w:t xml:space="preserve"> the </w:t>
            </w:r>
            <w:proofErr w:type="spellStart"/>
            <w:r w:rsidRPr="00683F5A">
              <w:rPr>
                <w:color w:val="24292E"/>
                <w:sz w:val="24"/>
                <w:szCs w:val="24"/>
              </w:rPr>
              <w:t>MapView</w:t>
            </w:r>
            <w:proofErr w:type="spellEnd"/>
            <w:r w:rsidRPr="00683F5A">
              <w:rPr>
                <w:color w:val="24292E"/>
                <w:sz w:val="24"/>
                <w:szCs w:val="24"/>
              </w:rPr>
              <w:t xml:space="preserve"> based on the data changed published by the </w:t>
            </w:r>
            <w:proofErr w:type="spellStart"/>
            <w:r w:rsidR="008A08C5" w:rsidRPr="00683F5A">
              <w:rPr>
                <w:bCs/>
                <w:color w:val="172B4D"/>
                <w:sz w:val="24"/>
                <w:szCs w:val="24"/>
                <w:shd w:val="clear" w:color="auto" w:fill="F4F5F7"/>
              </w:rPr>
              <w:t>MapOperations</w:t>
            </w:r>
            <w:proofErr w:type="spellEnd"/>
            <w:r w:rsidRPr="00683F5A">
              <w:rPr>
                <w:color w:val="24292E"/>
                <w:sz w:val="24"/>
                <w:szCs w:val="24"/>
              </w:rPr>
              <w:t>.</w:t>
            </w:r>
          </w:p>
          <w:p w14:paraId="50C48A55" w14:textId="77777777" w:rsidR="00374F85" w:rsidRPr="00683F5A" w:rsidRDefault="00374F85" w:rsidP="00374F85">
            <w:pPr>
              <w:spacing w:after="240"/>
              <w:rPr>
                <w:color w:val="24292E"/>
                <w:sz w:val="24"/>
                <w:szCs w:val="24"/>
              </w:rPr>
            </w:pPr>
            <w:r w:rsidRPr="00683F5A">
              <w:rPr>
                <w:color w:val="24292E"/>
                <w:sz w:val="24"/>
                <w:szCs w:val="24"/>
              </w:rPr>
              <w:t xml:space="preserve">It also serves to all the request issue by the </w:t>
            </w:r>
            <w:proofErr w:type="spellStart"/>
            <w:r w:rsidRPr="00683F5A">
              <w:rPr>
                <w:color w:val="24292E"/>
                <w:sz w:val="24"/>
                <w:szCs w:val="24"/>
              </w:rPr>
              <w:t>MapView</w:t>
            </w:r>
            <w:proofErr w:type="spellEnd"/>
          </w:p>
        </w:tc>
      </w:tr>
      <w:tr w:rsidR="0022647F" w:rsidRPr="00683F5A" w14:paraId="6D49FEDC" w14:textId="77777777" w:rsidTr="003544BD">
        <w:trPr>
          <w:trHeight w:val="5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38914C09" w14:textId="77777777" w:rsidR="0022647F" w:rsidRPr="00683F5A" w:rsidRDefault="00D549A0">
            <w:pPr>
              <w:spacing w:after="240"/>
              <w:rPr>
                <w:sz w:val="24"/>
                <w:szCs w:val="24"/>
                <w:shd w:val="pct15" w:color="auto" w:fill="FFFFFF"/>
              </w:rPr>
            </w:pPr>
            <w:hyperlink r:id="rId12" w:history="1">
              <w:r w:rsidR="00102A1A" w:rsidRPr="00683F5A">
                <w:rPr>
                  <w:rStyle w:val="Hyperlink"/>
                  <w:color w:val="auto"/>
                  <w:sz w:val="24"/>
                  <w:szCs w:val="24"/>
                  <w:u w:val="none"/>
                  <w:shd w:val="pct15" w:color="auto" w:fill="FFFFFF"/>
                </w:rPr>
                <w:t>MapRedactorSplashController.java</w:t>
              </w:r>
            </w:hyperlink>
          </w:p>
        </w:tc>
        <w:tc>
          <w:tcPr>
            <w:tcW w:w="664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391ECA77" w14:textId="77777777" w:rsidR="00783BBA" w:rsidRPr="00683F5A" w:rsidRDefault="00783BBA" w:rsidP="008943AC">
            <w:pPr>
              <w:spacing w:after="240" w:line="240" w:lineRule="auto"/>
              <w:rPr>
                <w:color w:val="24292E"/>
                <w:sz w:val="24"/>
                <w:szCs w:val="24"/>
              </w:rPr>
            </w:pPr>
            <w:r w:rsidRPr="00683F5A">
              <w:rPr>
                <w:color w:val="24292E"/>
                <w:sz w:val="24"/>
                <w:szCs w:val="24"/>
              </w:rPr>
              <w:t xml:space="preserve">This class controls the user action from </w:t>
            </w:r>
            <w:proofErr w:type="spellStart"/>
            <w:proofErr w:type="gramStart"/>
            <w:r w:rsidRPr="00683F5A">
              <w:rPr>
                <w:color w:val="24292E"/>
                <w:sz w:val="24"/>
                <w:szCs w:val="24"/>
              </w:rPr>
              <w:t>mapeditorsplash.fxml</w:t>
            </w:r>
            <w:proofErr w:type="spellEnd"/>
            <w:proofErr w:type="gramEnd"/>
            <w:r w:rsidRPr="00683F5A">
              <w:rPr>
                <w:color w:val="24292E"/>
                <w:sz w:val="24"/>
                <w:szCs w:val="24"/>
              </w:rPr>
              <w:t xml:space="preserve"> and calls new controller to open appropriate pane of </w:t>
            </w:r>
            <w:proofErr w:type="spellStart"/>
            <w:r w:rsidRPr="00683F5A">
              <w:rPr>
                <w:color w:val="24292E"/>
                <w:sz w:val="24"/>
                <w:szCs w:val="24"/>
              </w:rPr>
              <w:t>javaFX</w:t>
            </w:r>
            <w:proofErr w:type="spellEnd"/>
            <w:r w:rsidRPr="00683F5A">
              <w:rPr>
                <w:color w:val="24292E"/>
                <w:sz w:val="24"/>
                <w:szCs w:val="24"/>
              </w:rPr>
              <w:t xml:space="preserve">. </w:t>
            </w:r>
            <w:proofErr w:type="spellStart"/>
            <w:r w:rsidRPr="00683F5A">
              <w:rPr>
                <w:color w:val="24292E"/>
                <w:sz w:val="24"/>
                <w:szCs w:val="24"/>
              </w:rPr>
              <w:t>i.e</w:t>
            </w:r>
            <w:proofErr w:type="spellEnd"/>
            <w:r w:rsidRPr="00683F5A">
              <w:rPr>
                <w:color w:val="24292E"/>
                <w:sz w:val="24"/>
                <w:szCs w:val="24"/>
              </w:rPr>
              <w:t xml:space="preserve"> Based on editing existing map or creating new map</w:t>
            </w:r>
          </w:p>
        </w:tc>
      </w:tr>
      <w:tr w:rsidR="00FE045E" w:rsidRPr="00683F5A" w14:paraId="1E5E5F8D" w14:textId="77777777" w:rsidTr="003544BD">
        <w:trPr>
          <w:trHeight w:val="5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4AC330A3" w14:textId="77777777" w:rsidR="00FE045E" w:rsidRPr="00683F5A" w:rsidRDefault="00D549A0">
            <w:pPr>
              <w:spacing w:after="240"/>
              <w:rPr>
                <w:sz w:val="24"/>
                <w:szCs w:val="24"/>
              </w:rPr>
            </w:pPr>
            <w:hyperlink r:id="rId13" w:history="1">
              <w:r w:rsidR="00FE045E" w:rsidRPr="00683F5A">
                <w:rPr>
                  <w:rStyle w:val="Hyperlink"/>
                  <w:color w:val="auto"/>
                  <w:sz w:val="24"/>
                  <w:szCs w:val="24"/>
                  <w:shd w:val="clear" w:color="auto" w:fill="FFFFFF"/>
                </w:rPr>
                <w:t>SplashController.java</w:t>
              </w:r>
            </w:hyperlink>
          </w:p>
        </w:tc>
        <w:tc>
          <w:tcPr>
            <w:tcW w:w="664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3D2DBAA7" w14:textId="77777777" w:rsidR="00FE045E" w:rsidRPr="00683F5A" w:rsidRDefault="00CC0C3F">
            <w:pPr>
              <w:spacing w:after="240"/>
              <w:rPr>
                <w:color w:val="24292E"/>
                <w:sz w:val="24"/>
                <w:szCs w:val="24"/>
              </w:rPr>
            </w:pPr>
            <w:r w:rsidRPr="00683F5A">
              <w:rPr>
                <w:color w:val="24292E"/>
                <w:sz w:val="24"/>
                <w:szCs w:val="24"/>
              </w:rPr>
              <w:t xml:space="preserve">This class handles the user action </w:t>
            </w:r>
            <w:proofErr w:type="spellStart"/>
            <w:r w:rsidRPr="00683F5A">
              <w:rPr>
                <w:color w:val="24292E"/>
                <w:sz w:val="24"/>
                <w:szCs w:val="24"/>
              </w:rPr>
              <w:t>frorm</w:t>
            </w:r>
            <w:proofErr w:type="spellEnd"/>
            <w:r w:rsidRPr="00683F5A">
              <w:rPr>
                <w:color w:val="24292E"/>
                <w:sz w:val="24"/>
                <w:szCs w:val="24"/>
              </w:rPr>
              <w:t xml:space="preserve"> main screen such as opening map editor splash screen or opening new game screen.</w:t>
            </w:r>
          </w:p>
        </w:tc>
      </w:tr>
    </w:tbl>
    <w:p w14:paraId="2584779F" w14:textId="77777777" w:rsidR="003544BD" w:rsidRPr="00683F5A" w:rsidRDefault="003544BD" w:rsidP="003544BD">
      <w:pPr>
        <w:pStyle w:val="Heading3"/>
        <w:numPr>
          <w:ilvl w:val="0"/>
          <w:numId w:val="0"/>
        </w:numPr>
        <w:spacing w:before="360" w:after="240"/>
        <w:rPr>
          <w:rFonts w:ascii="Times New Roman" w:hAnsi="Times New Roman"/>
          <w:color w:val="24292E"/>
          <w:sz w:val="24"/>
          <w:szCs w:val="24"/>
        </w:rPr>
      </w:pPr>
    </w:p>
    <w:p w14:paraId="65EDC89B" w14:textId="77777777" w:rsidR="003544BD" w:rsidRPr="00683F5A" w:rsidRDefault="003544BD" w:rsidP="003544BD"/>
    <w:p w14:paraId="6E35C4D6" w14:textId="77777777" w:rsidR="003544BD" w:rsidRPr="00683F5A" w:rsidRDefault="003544BD" w:rsidP="003544BD"/>
    <w:p w14:paraId="1FCD407A" w14:textId="77777777" w:rsidR="003544BD" w:rsidRPr="00683F5A" w:rsidRDefault="003544BD" w:rsidP="003544BD"/>
    <w:p w14:paraId="202F502E" w14:textId="77777777" w:rsidR="003544BD" w:rsidRPr="00683F5A" w:rsidRDefault="003544BD" w:rsidP="003544BD"/>
    <w:p w14:paraId="5223AF9B" w14:textId="77777777" w:rsidR="007E6E10" w:rsidRPr="00683F5A" w:rsidRDefault="00AF400C" w:rsidP="007E6E10">
      <w:pPr>
        <w:pStyle w:val="Heading3"/>
        <w:spacing w:before="360" w:after="240"/>
        <w:rPr>
          <w:rFonts w:ascii="Times New Roman" w:hAnsi="Times New Roman"/>
          <w:color w:val="24292E"/>
          <w:sz w:val="24"/>
          <w:szCs w:val="24"/>
        </w:rPr>
      </w:pPr>
      <w:bookmarkStart w:id="13" w:name="_Toc527373740"/>
      <w:r w:rsidRPr="00683F5A">
        <w:rPr>
          <w:rFonts w:ascii="Times New Roman" w:hAnsi="Times New Roman"/>
          <w:color w:val="24292E"/>
          <w:sz w:val="24"/>
          <w:szCs w:val="24"/>
        </w:rPr>
        <w:lastRenderedPageBreak/>
        <w:t>Models</w:t>
      </w:r>
      <w:bookmarkEnd w:id="13"/>
    </w:p>
    <w:p w14:paraId="3E149E4E" w14:textId="77777777" w:rsidR="007E6E10" w:rsidRPr="00683F5A" w:rsidRDefault="00374F85" w:rsidP="007E6E10">
      <w:pPr>
        <w:pStyle w:val="NormalWeb"/>
        <w:spacing w:before="0"/>
        <w:rPr>
          <w:color w:val="24292E"/>
        </w:rPr>
      </w:pPr>
      <w:r w:rsidRPr="00683F5A">
        <w:rPr>
          <w:color w:val="24292E"/>
        </w:rPr>
        <w:t xml:space="preserve">The </w:t>
      </w:r>
      <w:proofErr w:type="gramStart"/>
      <w:r w:rsidR="00F21516" w:rsidRPr="00683F5A">
        <w:rPr>
          <w:color w:val="24292E"/>
        </w:rPr>
        <w:t>models</w:t>
      </w:r>
      <w:proofErr w:type="gramEnd"/>
      <w:r w:rsidR="007E6E10" w:rsidRPr="00683F5A">
        <w:rPr>
          <w:color w:val="24292E"/>
        </w:rPr>
        <w:t xml:space="preserve"> folder includes all the </w:t>
      </w:r>
      <w:r w:rsidRPr="00683F5A">
        <w:rPr>
          <w:color w:val="24292E"/>
        </w:rPr>
        <w:t>entities used in the game</w:t>
      </w:r>
      <w:r w:rsidR="007E6E10" w:rsidRPr="00683F5A">
        <w:rPr>
          <w:color w:val="24292E"/>
        </w:rPr>
        <w:t>.</w:t>
      </w:r>
    </w:p>
    <w:tbl>
      <w:tblPr>
        <w:tblW w:w="10680" w:type="dxa"/>
        <w:tblCellMar>
          <w:top w:w="15" w:type="dxa"/>
          <w:left w:w="15" w:type="dxa"/>
          <w:bottom w:w="15" w:type="dxa"/>
          <w:right w:w="15" w:type="dxa"/>
        </w:tblCellMar>
        <w:tblLook w:val="04A0" w:firstRow="1" w:lastRow="0" w:firstColumn="1" w:lastColumn="0" w:noHBand="0" w:noVBand="1"/>
      </w:tblPr>
      <w:tblGrid>
        <w:gridCol w:w="1797"/>
        <w:gridCol w:w="8883"/>
      </w:tblGrid>
      <w:tr w:rsidR="00374F85" w:rsidRPr="00683F5A" w14:paraId="364F376B" w14:textId="77777777" w:rsidTr="007E6E10">
        <w:trPr>
          <w:trHeight w:val="464"/>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09FDBD" w14:textId="77777777" w:rsidR="007E6E10" w:rsidRPr="00683F5A" w:rsidRDefault="00623CFB" w:rsidP="001168F7">
            <w:pPr>
              <w:jc w:val="center"/>
              <w:rPr>
                <w:b/>
                <w:bCs/>
                <w:color w:val="24292E"/>
                <w:sz w:val="24"/>
                <w:szCs w:val="24"/>
              </w:rPr>
            </w:pPr>
            <w:r w:rsidRPr="00683F5A">
              <w:rPr>
                <w:b/>
                <w:bCs/>
                <w:color w:val="24292E"/>
                <w:sz w:val="24"/>
                <w:szCs w:val="24"/>
              </w:rPr>
              <w:t xml:space="preserve">File </w:t>
            </w:r>
            <w:r w:rsidR="007E6E10" w:rsidRPr="00683F5A">
              <w:rPr>
                <w:b/>
                <w:bCs/>
                <w:color w:val="24292E"/>
                <w:sz w:val="24"/>
                <w:szCs w:val="24"/>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58089C" w14:textId="77777777" w:rsidR="007E6E10" w:rsidRPr="00683F5A" w:rsidRDefault="007E6E10" w:rsidP="001168F7">
            <w:pPr>
              <w:jc w:val="center"/>
              <w:rPr>
                <w:b/>
                <w:bCs/>
                <w:color w:val="24292E"/>
                <w:sz w:val="24"/>
                <w:szCs w:val="24"/>
              </w:rPr>
            </w:pPr>
            <w:r w:rsidRPr="00683F5A">
              <w:rPr>
                <w:b/>
                <w:bCs/>
                <w:color w:val="24292E"/>
                <w:sz w:val="24"/>
                <w:szCs w:val="24"/>
              </w:rPr>
              <w:t>Description</w:t>
            </w:r>
          </w:p>
        </w:tc>
      </w:tr>
      <w:tr w:rsidR="00374F85" w:rsidRPr="00683F5A" w14:paraId="67958900" w14:textId="77777777" w:rsidTr="007E6E10">
        <w:trPr>
          <w:trHeight w:val="456"/>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0DC955" w14:textId="77777777" w:rsidR="007E6E10" w:rsidRPr="00683F5A" w:rsidRDefault="00374F85" w:rsidP="001168F7">
            <w:pPr>
              <w:rPr>
                <w:color w:val="24292E"/>
                <w:sz w:val="24"/>
                <w:szCs w:val="24"/>
              </w:rPr>
            </w:pPr>
            <w:r w:rsidRPr="00683F5A">
              <w:rPr>
                <w:color w:val="24292E"/>
                <w:sz w:val="24"/>
                <w:szCs w:val="24"/>
              </w:rPr>
              <w:t>Map</w:t>
            </w:r>
            <w:r w:rsidR="00A247CF" w:rsidRPr="00683F5A">
              <w:rPr>
                <w:color w:val="24292E"/>
                <w:sz w:val="24"/>
                <w:szCs w:val="24"/>
              </w:rPr>
              <w:t>.java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3F183F7" w14:textId="77777777" w:rsidR="00374F85" w:rsidRPr="00683F5A" w:rsidRDefault="00374F85" w:rsidP="001168F7">
            <w:pPr>
              <w:rPr>
                <w:color w:val="24292E"/>
                <w:sz w:val="24"/>
                <w:szCs w:val="24"/>
              </w:rPr>
            </w:pPr>
            <w:r w:rsidRPr="00683F5A">
              <w:rPr>
                <w:color w:val="24292E"/>
                <w:sz w:val="24"/>
                <w:szCs w:val="24"/>
              </w:rPr>
              <w:t>It contains all the information of the Map file like: author, name</w:t>
            </w:r>
          </w:p>
          <w:p w14:paraId="43607C83" w14:textId="77777777" w:rsidR="007E6E10" w:rsidRPr="00683F5A" w:rsidRDefault="00374F85" w:rsidP="001168F7">
            <w:pPr>
              <w:rPr>
                <w:color w:val="24292E"/>
                <w:sz w:val="24"/>
                <w:szCs w:val="24"/>
              </w:rPr>
            </w:pPr>
            <w:r w:rsidRPr="00683F5A">
              <w:rPr>
                <w:color w:val="24292E"/>
                <w:sz w:val="24"/>
                <w:szCs w:val="24"/>
              </w:rPr>
              <w:t xml:space="preserve">It contains a list </w:t>
            </w:r>
            <w:proofErr w:type="gramStart"/>
            <w:r w:rsidRPr="00683F5A">
              <w:rPr>
                <w:color w:val="24292E"/>
                <w:sz w:val="24"/>
                <w:szCs w:val="24"/>
              </w:rPr>
              <w:t>of  the</w:t>
            </w:r>
            <w:proofErr w:type="gramEnd"/>
            <w:r w:rsidRPr="00683F5A">
              <w:rPr>
                <w:color w:val="24292E"/>
                <w:sz w:val="24"/>
                <w:szCs w:val="24"/>
              </w:rPr>
              <w:t xml:space="preserve"> continents that forms a map</w:t>
            </w:r>
          </w:p>
        </w:tc>
      </w:tr>
      <w:tr w:rsidR="00374F85" w:rsidRPr="00683F5A" w14:paraId="5ADC8BFE" w14:textId="77777777" w:rsidTr="007E6E10">
        <w:trPr>
          <w:trHeight w:val="464"/>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EB5B5EA" w14:textId="77777777" w:rsidR="007E6E10" w:rsidRPr="00683F5A" w:rsidRDefault="00374F85" w:rsidP="001168F7">
            <w:pPr>
              <w:rPr>
                <w:color w:val="24292E"/>
                <w:sz w:val="24"/>
                <w:szCs w:val="24"/>
              </w:rPr>
            </w:pPr>
            <w:r w:rsidRPr="00683F5A">
              <w:rPr>
                <w:color w:val="24292E"/>
                <w:sz w:val="24"/>
                <w:szCs w:val="24"/>
              </w:rPr>
              <w:t>Continent</w:t>
            </w:r>
            <w:r w:rsidR="00A247CF" w:rsidRPr="00683F5A">
              <w:rPr>
                <w:color w:val="24292E"/>
                <w:sz w:val="24"/>
                <w:szCs w:val="24"/>
              </w:rPr>
              <w:t>.java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C10C7F2" w14:textId="77777777" w:rsidR="007E6E10" w:rsidRPr="00683F5A" w:rsidRDefault="00374F85" w:rsidP="001168F7">
            <w:pPr>
              <w:rPr>
                <w:color w:val="24292E"/>
                <w:sz w:val="24"/>
                <w:szCs w:val="24"/>
              </w:rPr>
            </w:pPr>
            <w:r w:rsidRPr="00683F5A">
              <w:rPr>
                <w:color w:val="24292E"/>
                <w:sz w:val="24"/>
                <w:szCs w:val="24"/>
              </w:rPr>
              <w:t xml:space="preserve">It contains all the information related to the continent </w:t>
            </w:r>
            <w:proofErr w:type="gramStart"/>
            <w:r w:rsidRPr="00683F5A">
              <w:rPr>
                <w:color w:val="24292E"/>
                <w:sz w:val="24"/>
                <w:szCs w:val="24"/>
              </w:rPr>
              <w:t>like ,</w:t>
            </w:r>
            <w:proofErr w:type="gramEnd"/>
            <w:r w:rsidRPr="00683F5A">
              <w:rPr>
                <w:color w:val="24292E"/>
                <w:sz w:val="24"/>
                <w:szCs w:val="24"/>
              </w:rPr>
              <w:t xml:space="preserve"> name , control value</w:t>
            </w:r>
          </w:p>
          <w:p w14:paraId="3AD36528" w14:textId="77777777" w:rsidR="00374F85" w:rsidRPr="00683F5A" w:rsidRDefault="00374F85" w:rsidP="001168F7">
            <w:pPr>
              <w:rPr>
                <w:color w:val="24292E"/>
                <w:sz w:val="24"/>
                <w:szCs w:val="24"/>
              </w:rPr>
            </w:pPr>
            <w:r w:rsidRPr="00683F5A">
              <w:rPr>
                <w:color w:val="24292E"/>
                <w:sz w:val="24"/>
                <w:szCs w:val="24"/>
              </w:rPr>
              <w:t xml:space="preserve">It </w:t>
            </w:r>
            <w:proofErr w:type="gramStart"/>
            <w:r w:rsidRPr="00683F5A">
              <w:rPr>
                <w:color w:val="24292E"/>
                <w:sz w:val="24"/>
                <w:szCs w:val="24"/>
              </w:rPr>
              <w:t>contain</w:t>
            </w:r>
            <w:proofErr w:type="gramEnd"/>
            <w:r w:rsidRPr="00683F5A">
              <w:rPr>
                <w:color w:val="24292E"/>
                <w:sz w:val="24"/>
                <w:szCs w:val="24"/>
              </w:rPr>
              <w:t xml:space="preserve"> a list of all the territories that belong to a continent.</w:t>
            </w:r>
          </w:p>
        </w:tc>
      </w:tr>
      <w:tr w:rsidR="00374F85" w:rsidRPr="00683F5A" w14:paraId="095CB7B7" w14:textId="77777777" w:rsidTr="007E6E10">
        <w:trPr>
          <w:trHeight w:val="456"/>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9F36EA8" w14:textId="77777777" w:rsidR="007E6E10" w:rsidRPr="00683F5A" w:rsidRDefault="00374F85" w:rsidP="001168F7">
            <w:pPr>
              <w:rPr>
                <w:color w:val="24292E"/>
                <w:sz w:val="24"/>
                <w:szCs w:val="24"/>
              </w:rPr>
            </w:pPr>
            <w:r w:rsidRPr="00683F5A">
              <w:rPr>
                <w:color w:val="24292E"/>
                <w:sz w:val="24"/>
                <w:szCs w:val="24"/>
              </w:rPr>
              <w:t>Territory</w:t>
            </w:r>
            <w:r w:rsidR="00A247CF" w:rsidRPr="00683F5A">
              <w:rPr>
                <w:color w:val="24292E"/>
                <w:sz w:val="24"/>
                <w:szCs w:val="24"/>
              </w:rPr>
              <w:t>.java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E905A2" w14:textId="77777777" w:rsidR="007E6E10" w:rsidRPr="00683F5A" w:rsidRDefault="00374F85" w:rsidP="001168F7">
            <w:pPr>
              <w:rPr>
                <w:color w:val="24292E"/>
                <w:sz w:val="24"/>
                <w:szCs w:val="24"/>
              </w:rPr>
            </w:pPr>
            <w:r w:rsidRPr="00683F5A">
              <w:rPr>
                <w:color w:val="24292E"/>
                <w:sz w:val="24"/>
                <w:szCs w:val="24"/>
              </w:rPr>
              <w:t xml:space="preserve">It contains all the information related to the territory </w:t>
            </w:r>
            <w:proofErr w:type="gramStart"/>
            <w:r w:rsidRPr="00683F5A">
              <w:rPr>
                <w:color w:val="24292E"/>
                <w:sz w:val="24"/>
                <w:szCs w:val="24"/>
              </w:rPr>
              <w:t>like ,</w:t>
            </w:r>
            <w:proofErr w:type="gramEnd"/>
            <w:r w:rsidRPr="00683F5A">
              <w:rPr>
                <w:color w:val="24292E"/>
                <w:sz w:val="24"/>
                <w:szCs w:val="24"/>
              </w:rPr>
              <w:t xml:space="preserve"> name, x/y coordinates </w:t>
            </w:r>
          </w:p>
          <w:p w14:paraId="088A198E" w14:textId="77777777" w:rsidR="00374F85" w:rsidRPr="00683F5A" w:rsidRDefault="00374F85" w:rsidP="001168F7">
            <w:pPr>
              <w:rPr>
                <w:color w:val="24292E"/>
                <w:sz w:val="24"/>
                <w:szCs w:val="24"/>
              </w:rPr>
            </w:pPr>
            <w:r w:rsidRPr="00683F5A">
              <w:rPr>
                <w:color w:val="24292E"/>
                <w:sz w:val="24"/>
                <w:szCs w:val="24"/>
              </w:rPr>
              <w:t xml:space="preserve">It also maintains a </w:t>
            </w:r>
            <w:r w:rsidR="00432DAD" w:rsidRPr="00683F5A">
              <w:rPr>
                <w:color w:val="24292E"/>
                <w:sz w:val="24"/>
                <w:szCs w:val="24"/>
              </w:rPr>
              <w:t>reference</w:t>
            </w:r>
            <w:r w:rsidRPr="00683F5A">
              <w:rPr>
                <w:color w:val="24292E"/>
                <w:sz w:val="24"/>
                <w:szCs w:val="24"/>
              </w:rPr>
              <w:t xml:space="preserve"> to which continent the territory belongs</w:t>
            </w:r>
          </w:p>
          <w:p w14:paraId="3503203F" w14:textId="77777777" w:rsidR="00374F85" w:rsidRPr="00683F5A" w:rsidRDefault="00374F85" w:rsidP="001168F7">
            <w:pPr>
              <w:rPr>
                <w:color w:val="24292E"/>
                <w:sz w:val="24"/>
                <w:szCs w:val="24"/>
              </w:rPr>
            </w:pPr>
            <w:r w:rsidRPr="00683F5A">
              <w:rPr>
                <w:color w:val="24292E"/>
                <w:sz w:val="24"/>
                <w:szCs w:val="24"/>
              </w:rPr>
              <w:t>It also maintains a list of all the adjacent territory of this territory.</w:t>
            </w:r>
          </w:p>
          <w:p w14:paraId="53F8EB8D" w14:textId="77777777" w:rsidR="00374F85" w:rsidRPr="00683F5A" w:rsidRDefault="00374F85" w:rsidP="001168F7">
            <w:pPr>
              <w:rPr>
                <w:color w:val="24292E"/>
                <w:sz w:val="24"/>
                <w:szCs w:val="24"/>
              </w:rPr>
            </w:pPr>
            <w:r w:rsidRPr="00683F5A">
              <w:rPr>
                <w:color w:val="24292E"/>
                <w:sz w:val="24"/>
                <w:szCs w:val="24"/>
              </w:rPr>
              <w:t>It contains the count of armies currently residing on the territory</w:t>
            </w:r>
          </w:p>
          <w:p w14:paraId="0F7151D3" w14:textId="77777777" w:rsidR="00374F85" w:rsidRPr="00683F5A" w:rsidRDefault="00374F85" w:rsidP="001168F7">
            <w:pPr>
              <w:rPr>
                <w:color w:val="24292E"/>
                <w:sz w:val="24"/>
                <w:szCs w:val="24"/>
              </w:rPr>
            </w:pPr>
            <w:r w:rsidRPr="00683F5A">
              <w:rPr>
                <w:color w:val="24292E"/>
                <w:sz w:val="24"/>
                <w:szCs w:val="24"/>
              </w:rPr>
              <w:t xml:space="preserve">It </w:t>
            </w:r>
            <w:r w:rsidR="008E368F" w:rsidRPr="00683F5A">
              <w:rPr>
                <w:color w:val="24292E"/>
                <w:sz w:val="24"/>
                <w:szCs w:val="24"/>
              </w:rPr>
              <w:t>contains</w:t>
            </w:r>
            <w:r w:rsidRPr="00683F5A">
              <w:rPr>
                <w:color w:val="24292E"/>
                <w:sz w:val="24"/>
                <w:szCs w:val="24"/>
              </w:rPr>
              <w:t xml:space="preserve"> a </w:t>
            </w:r>
            <w:r w:rsidR="00432DAD" w:rsidRPr="00683F5A">
              <w:rPr>
                <w:color w:val="24292E"/>
                <w:sz w:val="24"/>
                <w:szCs w:val="24"/>
              </w:rPr>
              <w:t>reference</w:t>
            </w:r>
            <w:r w:rsidRPr="00683F5A">
              <w:rPr>
                <w:color w:val="24292E"/>
                <w:sz w:val="24"/>
                <w:szCs w:val="24"/>
              </w:rPr>
              <w:t xml:space="preserve"> to the player, indicating which player holds the territory.</w:t>
            </w:r>
          </w:p>
        </w:tc>
      </w:tr>
      <w:tr w:rsidR="00374F85" w:rsidRPr="00683F5A" w14:paraId="125F561D" w14:textId="77777777" w:rsidTr="007E6E10">
        <w:trPr>
          <w:trHeight w:val="456"/>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5009377" w14:textId="77777777" w:rsidR="00374F85" w:rsidRPr="00683F5A" w:rsidRDefault="00374F85" w:rsidP="001168F7">
            <w:pPr>
              <w:rPr>
                <w:color w:val="24292E"/>
                <w:sz w:val="24"/>
                <w:szCs w:val="24"/>
              </w:rPr>
            </w:pPr>
            <w:r w:rsidRPr="00683F5A">
              <w:rPr>
                <w:color w:val="24292E"/>
                <w:sz w:val="24"/>
                <w:szCs w:val="24"/>
              </w:rPr>
              <w:t>Player</w:t>
            </w:r>
            <w:r w:rsidR="00A247CF" w:rsidRPr="00683F5A">
              <w:rPr>
                <w:color w:val="24292E"/>
                <w:sz w:val="24"/>
                <w:szCs w:val="24"/>
              </w:rPr>
              <w:t>.java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226079C" w14:textId="77777777" w:rsidR="000634BB" w:rsidRPr="00683F5A" w:rsidRDefault="00374F85" w:rsidP="001168F7">
            <w:pPr>
              <w:rPr>
                <w:color w:val="24292E"/>
                <w:sz w:val="24"/>
                <w:szCs w:val="24"/>
              </w:rPr>
            </w:pPr>
            <w:r w:rsidRPr="00683F5A">
              <w:rPr>
                <w:color w:val="24292E"/>
                <w:sz w:val="24"/>
                <w:szCs w:val="24"/>
              </w:rPr>
              <w:t>It contains all the information related to a player</w:t>
            </w:r>
            <w:r w:rsidR="000634BB" w:rsidRPr="00683F5A">
              <w:rPr>
                <w:color w:val="24292E"/>
                <w:sz w:val="24"/>
                <w:szCs w:val="24"/>
              </w:rPr>
              <w:t>, like player name, list of territory assigned to the player.</w:t>
            </w:r>
          </w:p>
          <w:p w14:paraId="47FEBB2C" w14:textId="77777777" w:rsidR="000634BB" w:rsidRPr="00683F5A" w:rsidRDefault="000634BB" w:rsidP="001168F7">
            <w:pPr>
              <w:rPr>
                <w:color w:val="24292E"/>
                <w:sz w:val="24"/>
                <w:szCs w:val="24"/>
              </w:rPr>
            </w:pPr>
            <w:r w:rsidRPr="00683F5A">
              <w:rPr>
                <w:color w:val="24292E"/>
                <w:sz w:val="24"/>
                <w:szCs w:val="24"/>
              </w:rPr>
              <w:t>It contains the number of armies associated with the player.</w:t>
            </w:r>
          </w:p>
        </w:tc>
      </w:tr>
    </w:tbl>
    <w:p w14:paraId="6E7742D1" w14:textId="77777777" w:rsidR="007E6E10" w:rsidRPr="00683F5A" w:rsidRDefault="000634BB" w:rsidP="007E6E10">
      <w:pPr>
        <w:pStyle w:val="Heading3"/>
        <w:spacing w:before="360" w:after="240"/>
        <w:rPr>
          <w:rFonts w:ascii="Times New Roman" w:hAnsi="Times New Roman"/>
          <w:color w:val="24292E"/>
          <w:sz w:val="24"/>
          <w:szCs w:val="24"/>
        </w:rPr>
      </w:pPr>
      <w:bookmarkStart w:id="14" w:name="_Toc496188904"/>
      <w:bookmarkStart w:id="15" w:name="_Toc527373741"/>
      <w:r w:rsidRPr="00683F5A">
        <w:rPr>
          <w:rFonts w:ascii="Times New Roman" w:hAnsi="Times New Roman"/>
          <w:color w:val="24292E"/>
          <w:sz w:val="24"/>
          <w:szCs w:val="24"/>
        </w:rPr>
        <w:t>1.3 Utility</w:t>
      </w:r>
      <w:bookmarkEnd w:id="14"/>
      <w:bookmarkEnd w:id="15"/>
    </w:p>
    <w:p w14:paraId="704B332D" w14:textId="77777777" w:rsidR="007E6E10" w:rsidRPr="00683F5A" w:rsidRDefault="007E6E10" w:rsidP="007E6E10">
      <w:pPr>
        <w:pStyle w:val="NormalWeb"/>
        <w:spacing w:before="0"/>
        <w:rPr>
          <w:color w:val="24292E"/>
        </w:rPr>
      </w:pPr>
      <w:r w:rsidRPr="00683F5A">
        <w:rPr>
          <w:color w:val="24292E"/>
        </w:rPr>
        <w:t xml:space="preserve">The </w:t>
      </w:r>
      <w:proofErr w:type="spellStart"/>
      <w:r w:rsidR="00864893" w:rsidRPr="00683F5A">
        <w:rPr>
          <w:color w:val="24292E"/>
        </w:rPr>
        <w:t>maputils</w:t>
      </w:r>
      <w:proofErr w:type="spellEnd"/>
      <w:r w:rsidRPr="00683F5A">
        <w:rPr>
          <w:color w:val="24292E"/>
        </w:rPr>
        <w:t xml:space="preserve"> folder includes all the elements used in the map file.</w:t>
      </w:r>
    </w:p>
    <w:tbl>
      <w:tblPr>
        <w:tblW w:w="10593" w:type="dxa"/>
        <w:tblCellMar>
          <w:top w:w="15" w:type="dxa"/>
          <w:left w:w="15" w:type="dxa"/>
          <w:bottom w:w="15" w:type="dxa"/>
          <w:right w:w="15" w:type="dxa"/>
        </w:tblCellMar>
        <w:tblLook w:val="04A0" w:firstRow="1" w:lastRow="0" w:firstColumn="1" w:lastColumn="0" w:noHBand="0" w:noVBand="1"/>
      </w:tblPr>
      <w:tblGrid>
        <w:gridCol w:w="2557"/>
        <w:gridCol w:w="8036"/>
      </w:tblGrid>
      <w:tr w:rsidR="000634BB" w:rsidRPr="00683F5A" w14:paraId="389DE060" w14:textId="77777777" w:rsidTr="007E6E10">
        <w:trPr>
          <w:trHeight w:val="497"/>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F72AE1" w14:textId="77777777" w:rsidR="007E6E10" w:rsidRPr="00683F5A" w:rsidRDefault="00C828B8" w:rsidP="001168F7">
            <w:pPr>
              <w:jc w:val="center"/>
              <w:rPr>
                <w:b/>
                <w:bCs/>
                <w:sz w:val="24"/>
                <w:szCs w:val="24"/>
              </w:rPr>
            </w:pPr>
            <w:r w:rsidRPr="00683F5A">
              <w:rPr>
                <w:b/>
                <w:bCs/>
                <w:sz w:val="24"/>
                <w:szCs w:val="24"/>
              </w:rPr>
              <w:t xml:space="preserve">File </w:t>
            </w:r>
            <w:r w:rsidR="007E6E10" w:rsidRPr="00683F5A">
              <w:rPr>
                <w:b/>
                <w:bCs/>
                <w:sz w:val="24"/>
                <w:szCs w:val="24"/>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34B203" w14:textId="77777777" w:rsidR="007E6E10" w:rsidRPr="00683F5A" w:rsidRDefault="007E6E10" w:rsidP="001168F7">
            <w:pPr>
              <w:jc w:val="center"/>
              <w:rPr>
                <w:b/>
                <w:bCs/>
                <w:sz w:val="24"/>
                <w:szCs w:val="24"/>
              </w:rPr>
            </w:pPr>
            <w:r w:rsidRPr="00683F5A">
              <w:rPr>
                <w:b/>
                <w:bCs/>
                <w:sz w:val="24"/>
                <w:szCs w:val="24"/>
              </w:rPr>
              <w:t>Description</w:t>
            </w:r>
          </w:p>
        </w:tc>
      </w:tr>
      <w:tr w:rsidR="000634BB" w:rsidRPr="00683F5A" w14:paraId="279CB138" w14:textId="77777777" w:rsidTr="007E6E10">
        <w:trPr>
          <w:trHeight w:val="48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BB5A110" w14:textId="77777777" w:rsidR="007E6E10" w:rsidRPr="00683F5A" w:rsidRDefault="00D549A0" w:rsidP="001168F7">
            <w:pPr>
              <w:rPr>
                <w:sz w:val="24"/>
                <w:szCs w:val="24"/>
              </w:rPr>
            </w:pPr>
            <w:hyperlink r:id="rId14" w:history="1">
              <w:r w:rsidR="007F664A" w:rsidRPr="00683F5A">
                <w:rPr>
                  <w:rStyle w:val="Hyperlink"/>
                  <w:color w:val="auto"/>
                  <w:sz w:val="24"/>
                  <w:szCs w:val="24"/>
                  <w:u w:val="none"/>
                  <w:shd w:val="clear" w:color="auto" w:fill="FFFFFF"/>
                </w:rPr>
                <w:t>MapReader.java</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1F0A2A7" w14:textId="77777777" w:rsidR="007E6E10" w:rsidRPr="00683F5A" w:rsidRDefault="000634BB" w:rsidP="001168F7">
            <w:pPr>
              <w:rPr>
                <w:sz w:val="24"/>
                <w:szCs w:val="24"/>
              </w:rPr>
            </w:pPr>
            <w:r w:rsidRPr="00683F5A">
              <w:rPr>
                <w:sz w:val="24"/>
                <w:szCs w:val="24"/>
              </w:rPr>
              <w:t>This class is responsible for reading the Conquest map file format and parsing in to Map object. It also checks for the validity of the data of the map file.</w:t>
            </w:r>
          </w:p>
        </w:tc>
      </w:tr>
      <w:tr w:rsidR="000634BB" w:rsidRPr="00683F5A" w14:paraId="462196FF" w14:textId="77777777" w:rsidTr="007E6E10">
        <w:trPr>
          <w:trHeight w:val="497"/>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476EEF" w14:textId="77777777" w:rsidR="007E6E10" w:rsidRPr="00683F5A" w:rsidRDefault="00D549A0" w:rsidP="001168F7">
            <w:pPr>
              <w:rPr>
                <w:sz w:val="24"/>
                <w:szCs w:val="24"/>
              </w:rPr>
            </w:pPr>
            <w:hyperlink r:id="rId15" w:history="1">
              <w:r w:rsidR="00A041CB" w:rsidRPr="00683F5A">
                <w:rPr>
                  <w:rStyle w:val="Hyperlink"/>
                  <w:color w:val="auto"/>
                  <w:sz w:val="24"/>
                  <w:szCs w:val="24"/>
                  <w:u w:val="none"/>
                  <w:shd w:val="clear" w:color="auto" w:fill="FFFFFF"/>
                </w:rPr>
                <w:t>MapWriter.java</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77AC80" w14:textId="77777777" w:rsidR="007E6E10" w:rsidRPr="00683F5A" w:rsidRDefault="000634BB" w:rsidP="001168F7">
            <w:pPr>
              <w:rPr>
                <w:sz w:val="24"/>
                <w:szCs w:val="24"/>
              </w:rPr>
            </w:pPr>
            <w:r w:rsidRPr="00683F5A">
              <w:rPr>
                <w:sz w:val="24"/>
                <w:szCs w:val="24"/>
              </w:rPr>
              <w:t>This class is responsible for writing the Map object to the file in the same format as read from the conquest file</w:t>
            </w:r>
          </w:p>
        </w:tc>
      </w:tr>
      <w:tr w:rsidR="000634BB" w:rsidRPr="00683F5A" w14:paraId="4127CBCA" w14:textId="77777777" w:rsidTr="007E6E10">
        <w:trPr>
          <w:trHeight w:val="48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AA8F14" w14:textId="77777777" w:rsidR="007E6E10" w:rsidRPr="00683F5A" w:rsidRDefault="00D549A0" w:rsidP="001168F7">
            <w:pPr>
              <w:rPr>
                <w:sz w:val="24"/>
                <w:szCs w:val="24"/>
              </w:rPr>
            </w:pPr>
            <w:hyperlink r:id="rId16" w:history="1">
              <w:r w:rsidR="000344D0" w:rsidRPr="00683F5A">
                <w:rPr>
                  <w:rStyle w:val="Hyperlink"/>
                  <w:color w:val="auto"/>
                  <w:sz w:val="24"/>
                  <w:szCs w:val="24"/>
                  <w:u w:val="none"/>
                  <w:shd w:val="clear" w:color="auto" w:fill="FFFFFF"/>
                </w:rPr>
                <w:t>CommonMapUtil.java</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73FAEF5" w14:textId="77777777" w:rsidR="007E6E10" w:rsidRPr="00683F5A" w:rsidRDefault="000634BB" w:rsidP="001168F7">
            <w:pPr>
              <w:rPr>
                <w:sz w:val="24"/>
                <w:szCs w:val="24"/>
              </w:rPr>
            </w:pPr>
            <w:r w:rsidRPr="00683F5A">
              <w:rPr>
                <w:sz w:val="24"/>
                <w:szCs w:val="24"/>
              </w:rPr>
              <w:t>Contains all the utility method like: pushing data to console, saving map object, opening a dialogue box.</w:t>
            </w:r>
          </w:p>
        </w:tc>
      </w:tr>
      <w:tr w:rsidR="006B0F78" w:rsidRPr="00683F5A" w14:paraId="0D018B34" w14:textId="77777777" w:rsidTr="007E6E10">
        <w:trPr>
          <w:trHeight w:val="48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2EC1D59B" w14:textId="77777777" w:rsidR="006B0F78" w:rsidRPr="00683F5A" w:rsidRDefault="00D549A0" w:rsidP="006B0F78">
            <w:pPr>
              <w:rPr>
                <w:sz w:val="24"/>
                <w:szCs w:val="24"/>
              </w:rPr>
            </w:pPr>
            <w:hyperlink r:id="rId17" w:history="1">
              <w:r w:rsidR="007D03F2" w:rsidRPr="00683F5A">
                <w:rPr>
                  <w:rStyle w:val="Hyperlink"/>
                  <w:color w:val="auto"/>
                  <w:sz w:val="24"/>
                  <w:szCs w:val="24"/>
                  <w:u w:val="none"/>
                  <w:shd w:val="clear" w:color="auto" w:fill="FFFFFF"/>
                </w:rPr>
                <w:t>GameUtils.java</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D2C7140" w14:textId="77777777" w:rsidR="006B0F78" w:rsidRPr="00683F5A" w:rsidRDefault="006B0F78" w:rsidP="006B0F78">
            <w:pPr>
              <w:rPr>
                <w:sz w:val="24"/>
                <w:szCs w:val="24"/>
              </w:rPr>
            </w:pPr>
            <w:r w:rsidRPr="00683F5A">
              <w:rPr>
                <w:sz w:val="24"/>
                <w:szCs w:val="24"/>
              </w:rPr>
              <w:t xml:space="preserve">This class represents the Game Model like creating players, assigning territory to the player, calculating the reinforcement armies, get the continents are </w:t>
            </w:r>
            <w:proofErr w:type="spellStart"/>
            <w:r w:rsidRPr="00683F5A">
              <w:rPr>
                <w:sz w:val="24"/>
                <w:szCs w:val="24"/>
              </w:rPr>
              <w:t>owend</w:t>
            </w:r>
            <w:proofErr w:type="spellEnd"/>
            <w:r w:rsidRPr="00683F5A">
              <w:rPr>
                <w:sz w:val="24"/>
                <w:szCs w:val="24"/>
              </w:rPr>
              <w:t xml:space="preserve"> by the players.</w:t>
            </w:r>
          </w:p>
        </w:tc>
      </w:tr>
      <w:tr w:rsidR="006B0F78" w:rsidRPr="00683F5A" w14:paraId="03D67D8A" w14:textId="77777777" w:rsidTr="007E6E10">
        <w:trPr>
          <w:trHeight w:val="48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F461366" w14:textId="77777777" w:rsidR="006B0F78" w:rsidRPr="00683F5A" w:rsidRDefault="00D549A0" w:rsidP="006B0F78">
            <w:pPr>
              <w:rPr>
                <w:sz w:val="24"/>
                <w:szCs w:val="24"/>
              </w:rPr>
            </w:pPr>
            <w:hyperlink r:id="rId18" w:history="1">
              <w:r w:rsidR="00325687" w:rsidRPr="00683F5A">
                <w:rPr>
                  <w:rStyle w:val="Hyperlink"/>
                  <w:color w:val="auto"/>
                  <w:sz w:val="24"/>
                  <w:szCs w:val="24"/>
                  <w:u w:val="none"/>
                  <w:shd w:val="clear" w:color="auto" w:fill="FFFFFF"/>
                </w:rPr>
                <w:t>MapOperations.java</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E62EACD" w14:textId="77777777" w:rsidR="006B0F78" w:rsidRPr="00683F5A" w:rsidRDefault="006B0F78" w:rsidP="006B0F78">
            <w:pPr>
              <w:rPr>
                <w:sz w:val="24"/>
                <w:szCs w:val="24"/>
              </w:rPr>
            </w:pPr>
            <w:r w:rsidRPr="00683F5A">
              <w:rPr>
                <w:sz w:val="24"/>
                <w:szCs w:val="24"/>
              </w:rPr>
              <w:t xml:space="preserve">This class represents the Map model and perform operation </w:t>
            </w:r>
            <w:proofErr w:type="gramStart"/>
            <w:r w:rsidRPr="00683F5A">
              <w:rPr>
                <w:sz w:val="24"/>
                <w:szCs w:val="24"/>
              </w:rPr>
              <w:t>like ,</w:t>
            </w:r>
            <w:proofErr w:type="gramEnd"/>
            <w:r w:rsidRPr="00683F5A">
              <w:rPr>
                <w:sz w:val="24"/>
                <w:szCs w:val="24"/>
              </w:rPr>
              <w:t xml:space="preserve"> add/update/delete territory, add/update/delete continent.</w:t>
            </w:r>
          </w:p>
        </w:tc>
      </w:tr>
    </w:tbl>
    <w:p w14:paraId="569ABA0C" w14:textId="77777777" w:rsidR="00185AFE" w:rsidRPr="00683F5A" w:rsidRDefault="00185AFE" w:rsidP="00185AFE">
      <w:pPr>
        <w:pStyle w:val="Heading3"/>
        <w:spacing w:before="360" w:after="240"/>
        <w:rPr>
          <w:rFonts w:ascii="Times New Roman" w:hAnsi="Times New Roman"/>
          <w:color w:val="24292E"/>
          <w:sz w:val="24"/>
          <w:szCs w:val="24"/>
        </w:rPr>
      </w:pPr>
      <w:bookmarkStart w:id="16" w:name="_Toc496188907"/>
      <w:bookmarkStart w:id="17" w:name="_Toc527373742"/>
      <w:r w:rsidRPr="00683F5A">
        <w:rPr>
          <w:rFonts w:ascii="Times New Roman" w:hAnsi="Times New Roman"/>
          <w:color w:val="24292E"/>
          <w:sz w:val="24"/>
          <w:szCs w:val="24"/>
        </w:rPr>
        <w:lastRenderedPageBreak/>
        <w:t>Main</w:t>
      </w:r>
      <w:bookmarkEnd w:id="16"/>
      <w:bookmarkEnd w:id="17"/>
    </w:p>
    <w:p w14:paraId="08E050EE" w14:textId="77777777" w:rsidR="00185AFE" w:rsidRPr="00683F5A" w:rsidRDefault="00185AFE" w:rsidP="00185AFE">
      <w:pPr>
        <w:pStyle w:val="NormalWeb"/>
        <w:spacing w:before="0"/>
        <w:rPr>
          <w:color w:val="24292E"/>
        </w:rPr>
      </w:pPr>
      <w:r w:rsidRPr="00683F5A">
        <w:rPr>
          <w:color w:val="24292E"/>
        </w:rPr>
        <w:t>The Main folder includes all the phases in the risk game</w:t>
      </w:r>
    </w:p>
    <w:tbl>
      <w:tblPr>
        <w:tblW w:w="10632" w:type="dxa"/>
        <w:tblCellMar>
          <w:top w:w="15" w:type="dxa"/>
          <w:left w:w="15" w:type="dxa"/>
          <w:bottom w:w="15" w:type="dxa"/>
          <w:right w:w="15" w:type="dxa"/>
        </w:tblCellMar>
        <w:tblLook w:val="04A0" w:firstRow="1" w:lastRow="0" w:firstColumn="1" w:lastColumn="0" w:noHBand="0" w:noVBand="1"/>
      </w:tblPr>
      <w:tblGrid>
        <w:gridCol w:w="3517"/>
        <w:gridCol w:w="7115"/>
      </w:tblGrid>
      <w:tr w:rsidR="00185AFE" w:rsidRPr="00683F5A" w14:paraId="24DE8F83" w14:textId="77777777" w:rsidTr="0022751B">
        <w:trPr>
          <w:trHeight w:val="138"/>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8D6386" w14:textId="77777777" w:rsidR="00185AFE" w:rsidRPr="00683F5A" w:rsidRDefault="00185AFE" w:rsidP="001168F7">
            <w:pPr>
              <w:jc w:val="center"/>
              <w:rPr>
                <w:b/>
                <w:bCs/>
                <w:color w:val="24292E"/>
                <w:sz w:val="24"/>
                <w:szCs w:val="24"/>
              </w:rPr>
            </w:pPr>
            <w:proofErr w:type="spellStart"/>
            <w:r w:rsidRPr="00683F5A">
              <w:rPr>
                <w:b/>
                <w:bCs/>
                <w:color w:val="24292E"/>
                <w:sz w:val="24"/>
                <w:szCs w:val="24"/>
              </w:rPr>
              <w:t>File_Name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2FD3D5" w14:textId="77777777" w:rsidR="00185AFE" w:rsidRPr="00683F5A" w:rsidRDefault="00185AFE" w:rsidP="001168F7">
            <w:pPr>
              <w:jc w:val="center"/>
              <w:rPr>
                <w:b/>
                <w:bCs/>
                <w:color w:val="24292E"/>
                <w:sz w:val="24"/>
                <w:szCs w:val="24"/>
              </w:rPr>
            </w:pPr>
            <w:r w:rsidRPr="00683F5A">
              <w:rPr>
                <w:b/>
                <w:bCs/>
                <w:color w:val="24292E"/>
                <w:sz w:val="24"/>
                <w:szCs w:val="24"/>
              </w:rPr>
              <w:t>Description</w:t>
            </w:r>
          </w:p>
        </w:tc>
      </w:tr>
      <w:tr w:rsidR="00185AFE" w:rsidRPr="00683F5A" w14:paraId="132D7BFB" w14:textId="77777777" w:rsidTr="0022751B">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9345542" w14:textId="77777777" w:rsidR="00185AFE" w:rsidRPr="00683F5A" w:rsidRDefault="00185AFE" w:rsidP="001168F7">
            <w:pPr>
              <w:rPr>
                <w:color w:val="24292E"/>
                <w:sz w:val="24"/>
                <w:szCs w:val="24"/>
              </w:rPr>
            </w:pPr>
            <w:r w:rsidRPr="00683F5A">
              <w:rPr>
                <w:color w:val="24292E"/>
                <w:sz w:val="24"/>
                <w:szCs w:val="24"/>
              </w:rPr>
              <w:t>Main</w:t>
            </w:r>
            <w:r w:rsidR="00B17031" w:rsidRPr="00683F5A">
              <w:rPr>
                <w:color w:val="24292E"/>
                <w:sz w:val="24"/>
                <w:szCs w:val="24"/>
              </w:rPr>
              <w:t>.java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37B76F16" w14:textId="77777777" w:rsidR="00185AFE" w:rsidRPr="00683F5A" w:rsidRDefault="00185AFE" w:rsidP="001168F7">
            <w:pPr>
              <w:rPr>
                <w:color w:val="24292E"/>
                <w:sz w:val="24"/>
                <w:szCs w:val="24"/>
              </w:rPr>
            </w:pPr>
            <w:r w:rsidRPr="00683F5A">
              <w:rPr>
                <w:color w:val="24292E"/>
                <w:sz w:val="24"/>
                <w:szCs w:val="24"/>
              </w:rPr>
              <w:t>Main entry point for the application</w:t>
            </w:r>
          </w:p>
        </w:tc>
      </w:tr>
      <w:tr w:rsidR="00185AFE" w:rsidRPr="00683F5A" w14:paraId="5A8B2846" w14:textId="77777777" w:rsidTr="0022751B">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2FA0F9E" w14:textId="77777777" w:rsidR="00185AFE" w:rsidRPr="00683F5A" w:rsidRDefault="00185AFE" w:rsidP="001168F7">
            <w:pPr>
              <w:rPr>
                <w:color w:val="24292E"/>
                <w:sz w:val="24"/>
                <w:szCs w:val="24"/>
              </w:rPr>
            </w:pPr>
            <w:r w:rsidRPr="00683F5A">
              <w:rPr>
                <w:color w:val="24292E"/>
                <w:sz w:val="24"/>
                <w:szCs w:val="24"/>
              </w:rPr>
              <w:t>MapEditor</w:t>
            </w:r>
            <w:r w:rsidR="00B17031" w:rsidRPr="00683F5A">
              <w:rPr>
                <w:color w:val="24292E"/>
                <w:sz w:val="24"/>
                <w:szCs w:val="24"/>
              </w:rPr>
              <w:t>.java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E360C85" w14:textId="77777777" w:rsidR="00185AFE" w:rsidRPr="00683F5A" w:rsidRDefault="00185AFE" w:rsidP="001168F7">
            <w:pPr>
              <w:rPr>
                <w:color w:val="24292E"/>
                <w:sz w:val="24"/>
                <w:szCs w:val="24"/>
              </w:rPr>
            </w:pPr>
            <w:r w:rsidRPr="00683F5A">
              <w:rPr>
                <w:color w:val="24292E"/>
                <w:sz w:val="24"/>
                <w:szCs w:val="24"/>
              </w:rPr>
              <w:t>Help to load the map editor screen</w:t>
            </w:r>
          </w:p>
        </w:tc>
      </w:tr>
    </w:tbl>
    <w:p w14:paraId="2794FD18" w14:textId="77777777" w:rsidR="00160CF3" w:rsidRPr="00683F5A" w:rsidRDefault="00160CF3" w:rsidP="00160CF3">
      <w:pPr>
        <w:pStyle w:val="Heading3"/>
        <w:spacing w:before="360" w:after="240"/>
        <w:rPr>
          <w:rFonts w:ascii="Times New Roman" w:hAnsi="Times New Roman"/>
          <w:color w:val="24292E"/>
          <w:sz w:val="24"/>
          <w:szCs w:val="24"/>
        </w:rPr>
      </w:pPr>
      <w:bookmarkStart w:id="18" w:name="_Toc496188908"/>
      <w:bookmarkStart w:id="19" w:name="_Toc527373743"/>
      <w:r w:rsidRPr="00683F5A">
        <w:rPr>
          <w:rFonts w:ascii="Times New Roman" w:hAnsi="Times New Roman"/>
          <w:color w:val="24292E"/>
          <w:sz w:val="24"/>
          <w:szCs w:val="24"/>
        </w:rPr>
        <w:t>Exception</w:t>
      </w:r>
      <w:bookmarkEnd w:id="18"/>
      <w:bookmarkEnd w:id="19"/>
    </w:p>
    <w:p w14:paraId="19BE3845" w14:textId="77777777" w:rsidR="00160CF3" w:rsidRPr="00683F5A" w:rsidRDefault="00160CF3" w:rsidP="00160CF3">
      <w:pPr>
        <w:pStyle w:val="NormalWeb"/>
        <w:spacing w:before="0"/>
        <w:rPr>
          <w:color w:val="24292E"/>
        </w:rPr>
      </w:pPr>
      <w:r w:rsidRPr="00683F5A">
        <w:rPr>
          <w:color w:val="24292E"/>
        </w:rPr>
        <w:t>The Exception folder includes all the phases in the risk game</w:t>
      </w:r>
    </w:p>
    <w:tbl>
      <w:tblPr>
        <w:tblW w:w="10632" w:type="dxa"/>
        <w:tblCellMar>
          <w:top w:w="15" w:type="dxa"/>
          <w:left w:w="15" w:type="dxa"/>
          <w:bottom w:w="15" w:type="dxa"/>
          <w:right w:w="15" w:type="dxa"/>
        </w:tblCellMar>
        <w:tblLook w:val="04A0" w:firstRow="1" w:lastRow="0" w:firstColumn="1" w:lastColumn="0" w:noHBand="0" w:noVBand="1"/>
      </w:tblPr>
      <w:tblGrid>
        <w:gridCol w:w="3129"/>
        <w:gridCol w:w="7503"/>
      </w:tblGrid>
      <w:tr w:rsidR="00160CF3" w:rsidRPr="00683F5A" w14:paraId="27E22DE4" w14:textId="77777777" w:rsidTr="0022751B">
        <w:trPr>
          <w:trHeight w:val="138"/>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816B89" w14:textId="77777777" w:rsidR="00160CF3" w:rsidRPr="00683F5A" w:rsidRDefault="00160CF3" w:rsidP="001168F7">
            <w:pPr>
              <w:jc w:val="center"/>
              <w:rPr>
                <w:b/>
                <w:bCs/>
                <w:color w:val="24292E"/>
                <w:sz w:val="24"/>
                <w:szCs w:val="24"/>
              </w:rPr>
            </w:pPr>
            <w:proofErr w:type="spellStart"/>
            <w:r w:rsidRPr="00683F5A">
              <w:rPr>
                <w:b/>
                <w:bCs/>
                <w:color w:val="24292E"/>
                <w:sz w:val="24"/>
                <w:szCs w:val="24"/>
              </w:rPr>
              <w:t>File_Name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0730A6" w14:textId="77777777" w:rsidR="00160CF3" w:rsidRPr="00683F5A" w:rsidRDefault="00160CF3" w:rsidP="001168F7">
            <w:pPr>
              <w:jc w:val="center"/>
              <w:rPr>
                <w:b/>
                <w:bCs/>
                <w:color w:val="24292E"/>
                <w:sz w:val="24"/>
                <w:szCs w:val="24"/>
              </w:rPr>
            </w:pPr>
            <w:r w:rsidRPr="00683F5A">
              <w:rPr>
                <w:b/>
                <w:bCs/>
                <w:color w:val="24292E"/>
                <w:sz w:val="24"/>
                <w:szCs w:val="24"/>
              </w:rPr>
              <w:t>Description</w:t>
            </w:r>
          </w:p>
        </w:tc>
      </w:tr>
      <w:tr w:rsidR="00160CF3" w:rsidRPr="00683F5A" w14:paraId="6BEBA075" w14:textId="77777777" w:rsidTr="0022751B">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0758A6" w14:textId="77777777" w:rsidR="00160CF3" w:rsidRPr="00683F5A" w:rsidRDefault="00160CF3" w:rsidP="001168F7">
            <w:pPr>
              <w:rPr>
                <w:color w:val="24292E"/>
                <w:sz w:val="24"/>
                <w:szCs w:val="24"/>
              </w:rPr>
            </w:pPr>
            <w:proofErr w:type="spellStart"/>
            <w:r w:rsidRPr="00683F5A">
              <w:rPr>
                <w:color w:val="24292E"/>
                <w:sz w:val="24"/>
                <w:szCs w:val="24"/>
              </w:rPr>
              <w:t>InvalidMapException</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E0A375" w14:textId="77777777" w:rsidR="00160CF3" w:rsidRPr="00683F5A" w:rsidRDefault="00160CF3" w:rsidP="001168F7">
            <w:pPr>
              <w:rPr>
                <w:color w:val="24292E"/>
                <w:sz w:val="24"/>
                <w:szCs w:val="24"/>
              </w:rPr>
            </w:pPr>
            <w:r w:rsidRPr="00683F5A">
              <w:rPr>
                <w:color w:val="24292E"/>
                <w:sz w:val="24"/>
                <w:szCs w:val="24"/>
              </w:rPr>
              <w:t>Custom exception class to manage exception of the game.</w:t>
            </w:r>
          </w:p>
        </w:tc>
      </w:tr>
    </w:tbl>
    <w:p w14:paraId="4977AA5B" w14:textId="77777777" w:rsidR="003B7E06" w:rsidRPr="00683F5A" w:rsidRDefault="003B7E06" w:rsidP="003B7E06">
      <w:pPr>
        <w:pStyle w:val="Heading2"/>
        <w:pBdr>
          <w:bottom w:val="single" w:sz="6" w:space="4" w:color="EAECEF"/>
        </w:pBdr>
        <w:spacing w:before="360" w:after="240"/>
        <w:rPr>
          <w:rFonts w:ascii="Times New Roman" w:hAnsi="Times New Roman"/>
          <w:sz w:val="24"/>
          <w:szCs w:val="24"/>
        </w:rPr>
      </w:pPr>
      <w:bookmarkStart w:id="20" w:name="_Toc496188909"/>
      <w:bookmarkStart w:id="21" w:name="_Toc527373744"/>
      <w:r w:rsidRPr="00683F5A">
        <w:rPr>
          <w:rFonts w:ascii="Times New Roman" w:hAnsi="Times New Roman"/>
          <w:sz w:val="24"/>
          <w:szCs w:val="24"/>
        </w:rPr>
        <w:t>Technologies and Tools used:</w:t>
      </w:r>
      <w:bookmarkEnd w:id="20"/>
      <w:bookmarkEnd w:id="21"/>
    </w:p>
    <w:p w14:paraId="0ECF36A9" w14:textId="77777777" w:rsidR="003B7E06" w:rsidRPr="00683F5A" w:rsidRDefault="001168F7" w:rsidP="003B7E06">
      <w:pPr>
        <w:pStyle w:val="Heading3"/>
        <w:spacing w:before="360" w:after="240"/>
        <w:rPr>
          <w:rFonts w:ascii="Times New Roman" w:hAnsi="Times New Roman"/>
          <w:color w:val="24292E"/>
          <w:sz w:val="24"/>
          <w:szCs w:val="24"/>
        </w:rPr>
      </w:pPr>
      <w:bookmarkStart w:id="22" w:name="_Toc496188910"/>
      <w:bookmarkStart w:id="23" w:name="_Toc527373745"/>
      <w:bookmarkEnd w:id="22"/>
      <w:r w:rsidRPr="00683F5A">
        <w:rPr>
          <w:rFonts w:ascii="Times New Roman" w:hAnsi="Times New Roman"/>
          <w:color w:val="24292E"/>
          <w:sz w:val="24"/>
          <w:szCs w:val="24"/>
        </w:rPr>
        <w:t xml:space="preserve">Tools and technology used </w:t>
      </w:r>
      <w:r w:rsidR="00FD7B45" w:rsidRPr="00683F5A">
        <w:rPr>
          <w:rFonts w:ascii="Times New Roman" w:hAnsi="Times New Roman"/>
          <w:color w:val="24292E"/>
          <w:sz w:val="24"/>
          <w:szCs w:val="24"/>
        </w:rPr>
        <w:t>for the development of the game.</w:t>
      </w:r>
      <w:bookmarkEnd w:id="23"/>
    </w:p>
    <w:tbl>
      <w:tblPr>
        <w:tblW w:w="10632" w:type="dxa"/>
        <w:tblCellMar>
          <w:top w:w="15" w:type="dxa"/>
          <w:left w:w="15" w:type="dxa"/>
          <w:bottom w:w="15" w:type="dxa"/>
          <w:right w:w="15" w:type="dxa"/>
        </w:tblCellMar>
        <w:tblLook w:val="04A0" w:firstRow="1" w:lastRow="0" w:firstColumn="1" w:lastColumn="0" w:noHBand="0" w:noVBand="1"/>
      </w:tblPr>
      <w:tblGrid>
        <w:gridCol w:w="1834"/>
        <w:gridCol w:w="8798"/>
      </w:tblGrid>
      <w:tr w:rsidR="00131B84" w:rsidRPr="00683F5A" w14:paraId="3E24AFCA" w14:textId="77777777" w:rsidTr="0022751B">
        <w:trPr>
          <w:trHeight w:val="138"/>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709D74" w14:textId="77777777" w:rsidR="003B7E06" w:rsidRPr="00683F5A" w:rsidRDefault="003B7E06" w:rsidP="001168F7">
            <w:pPr>
              <w:jc w:val="center"/>
              <w:rPr>
                <w:b/>
                <w:bCs/>
                <w:color w:val="24292E"/>
                <w:sz w:val="24"/>
                <w:szCs w:val="24"/>
              </w:rPr>
            </w:pPr>
            <w:r w:rsidRPr="00683F5A">
              <w:rPr>
                <w:b/>
                <w:bCs/>
                <w:color w:val="24292E"/>
                <w:sz w:val="24"/>
                <w:szCs w:val="24"/>
              </w:rPr>
              <w:t>Technology and Tools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553D7E" w14:textId="77777777" w:rsidR="003B7E06" w:rsidRPr="00683F5A" w:rsidRDefault="003B7E06" w:rsidP="001168F7">
            <w:pPr>
              <w:jc w:val="center"/>
              <w:rPr>
                <w:b/>
                <w:bCs/>
                <w:color w:val="24292E"/>
                <w:sz w:val="24"/>
                <w:szCs w:val="24"/>
              </w:rPr>
            </w:pPr>
            <w:r w:rsidRPr="00683F5A">
              <w:rPr>
                <w:b/>
                <w:bCs/>
                <w:color w:val="24292E"/>
                <w:sz w:val="24"/>
                <w:szCs w:val="24"/>
              </w:rPr>
              <w:t>Description</w:t>
            </w:r>
          </w:p>
        </w:tc>
      </w:tr>
      <w:tr w:rsidR="00131B84" w:rsidRPr="00683F5A" w14:paraId="157647EF" w14:textId="77777777" w:rsidTr="0022751B">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78A7E3" w14:textId="77777777" w:rsidR="003B7E06" w:rsidRPr="00683F5A" w:rsidRDefault="003B7E06" w:rsidP="001168F7">
            <w:pPr>
              <w:rPr>
                <w:color w:val="24292E"/>
                <w:sz w:val="24"/>
                <w:szCs w:val="24"/>
              </w:rPr>
            </w:pPr>
            <w:r w:rsidRPr="00683F5A">
              <w:rPr>
                <w:color w:val="24292E"/>
                <w:sz w:val="24"/>
                <w:szCs w:val="24"/>
              </w:rPr>
              <w:t>Eclipse</w:t>
            </w:r>
            <w:r w:rsidR="008469F6" w:rsidRPr="00683F5A">
              <w:rPr>
                <w:color w:val="24292E"/>
                <w:sz w:val="24"/>
                <w:szCs w:val="24"/>
              </w:rPr>
              <w:t xml:space="preserve"> Photon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CD63B0" w14:textId="77777777" w:rsidR="003B7E06" w:rsidRPr="00683F5A" w:rsidRDefault="003B7E06" w:rsidP="001168F7">
            <w:pPr>
              <w:rPr>
                <w:color w:val="24292E"/>
                <w:sz w:val="24"/>
                <w:szCs w:val="24"/>
              </w:rPr>
            </w:pPr>
            <w:r w:rsidRPr="00683F5A">
              <w:rPr>
                <w:color w:val="24292E"/>
                <w:sz w:val="24"/>
                <w:szCs w:val="24"/>
              </w:rPr>
              <w:t>IDE for the game development</w:t>
            </w:r>
          </w:p>
        </w:tc>
      </w:tr>
      <w:tr w:rsidR="00131B84" w:rsidRPr="00683F5A" w14:paraId="1AB9764B" w14:textId="77777777" w:rsidTr="0022751B">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75B24C00" w14:textId="77777777" w:rsidR="003B7E06" w:rsidRPr="00683F5A" w:rsidRDefault="003B7E06" w:rsidP="001168F7">
            <w:pPr>
              <w:rPr>
                <w:color w:val="24292E"/>
                <w:sz w:val="24"/>
                <w:szCs w:val="24"/>
              </w:rPr>
            </w:pPr>
            <w:r w:rsidRPr="00683F5A">
              <w:rPr>
                <w:color w:val="24292E"/>
                <w:sz w:val="24"/>
                <w:szCs w:val="24"/>
              </w:rPr>
              <w:t>Maven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41A9455" w14:textId="77777777" w:rsidR="003B7E06" w:rsidRPr="00683F5A" w:rsidRDefault="003B7E06" w:rsidP="001168F7">
            <w:pPr>
              <w:rPr>
                <w:color w:val="24292E"/>
                <w:sz w:val="24"/>
                <w:szCs w:val="24"/>
              </w:rPr>
            </w:pPr>
            <w:r w:rsidRPr="00683F5A">
              <w:rPr>
                <w:color w:val="24292E"/>
                <w:sz w:val="24"/>
                <w:szCs w:val="24"/>
              </w:rPr>
              <w:t xml:space="preserve">Maven as a build automation tool to manage all project dependencies. </w:t>
            </w:r>
          </w:p>
        </w:tc>
      </w:tr>
      <w:tr w:rsidR="00131B84" w:rsidRPr="00683F5A" w14:paraId="4E070BD0" w14:textId="77777777" w:rsidTr="0022751B">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7FBE6EC" w14:textId="77777777" w:rsidR="003B7E06" w:rsidRPr="00683F5A" w:rsidRDefault="003B7E06" w:rsidP="001168F7">
            <w:pPr>
              <w:rPr>
                <w:color w:val="24292E"/>
                <w:sz w:val="24"/>
                <w:szCs w:val="24"/>
              </w:rPr>
            </w:pPr>
            <w:proofErr w:type="spellStart"/>
            <w:r w:rsidRPr="00683F5A">
              <w:rPr>
                <w:color w:val="24292E"/>
                <w:sz w:val="24"/>
                <w:szCs w:val="24"/>
              </w:rPr>
              <w:t>JavaFx</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75D6D71B" w14:textId="77777777" w:rsidR="003B7E06" w:rsidRPr="00683F5A" w:rsidRDefault="0011734F" w:rsidP="001168F7">
            <w:pPr>
              <w:rPr>
                <w:color w:val="24292E"/>
                <w:sz w:val="24"/>
                <w:szCs w:val="24"/>
              </w:rPr>
            </w:pPr>
            <w:r w:rsidRPr="00683F5A">
              <w:rPr>
                <w:color w:val="24292E"/>
                <w:sz w:val="24"/>
                <w:szCs w:val="24"/>
              </w:rPr>
              <w:t xml:space="preserve">Library to control </w:t>
            </w:r>
            <w:r w:rsidR="003B7E06" w:rsidRPr="00683F5A">
              <w:rPr>
                <w:color w:val="24292E"/>
                <w:sz w:val="24"/>
                <w:szCs w:val="24"/>
              </w:rPr>
              <w:t>the UI components of the Risk Game</w:t>
            </w:r>
          </w:p>
        </w:tc>
      </w:tr>
      <w:tr w:rsidR="00131B84" w:rsidRPr="00683F5A" w14:paraId="110E9D35" w14:textId="77777777" w:rsidTr="0022751B">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7F5CFEB4" w14:textId="77777777" w:rsidR="003B7E06" w:rsidRPr="00683F5A" w:rsidRDefault="003B7E06" w:rsidP="001168F7">
            <w:pPr>
              <w:rPr>
                <w:color w:val="24292E"/>
                <w:sz w:val="24"/>
                <w:szCs w:val="24"/>
              </w:rPr>
            </w:pPr>
            <w:r w:rsidRPr="00683F5A">
              <w:rPr>
                <w:color w:val="24292E"/>
                <w:sz w:val="24"/>
                <w:szCs w:val="24"/>
              </w:rPr>
              <w:t xml:space="preserve">FXML Editor </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2DA43EEC" w14:textId="77777777" w:rsidR="003B7E06" w:rsidRPr="00683F5A" w:rsidRDefault="003B7E06" w:rsidP="001168F7">
            <w:pPr>
              <w:rPr>
                <w:color w:val="24292E"/>
                <w:sz w:val="24"/>
                <w:szCs w:val="24"/>
              </w:rPr>
            </w:pPr>
            <w:r w:rsidRPr="00683F5A">
              <w:rPr>
                <w:color w:val="24292E"/>
                <w:sz w:val="24"/>
                <w:szCs w:val="24"/>
              </w:rPr>
              <w:t xml:space="preserve">To generate the </w:t>
            </w:r>
            <w:r w:rsidR="0011734F" w:rsidRPr="00683F5A">
              <w:rPr>
                <w:color w:val="24292E"/>
                <w:sz w:val="24"/>
                <w:szCs w:val="24"/>
              </w:rPr>
              <w:t>UI components for the Risk Game</w:t>
            </w:r>
          </w:p>
        </w:tc>
      </w:tr>
      <w:tr w:rsidR="00131B84" w:rsidRPr="00683F5A" w14:paraId="42F36FF4" w14:textId="77777777" w:rsidTr="0022751B">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78B1B9F1" w14:textId="77777777" w:rsidR="00EE1497" w:rsidRPr="00683F5A" w:rsidRDefault="00EE1497" w:rsidP="001168F7">
            <w:pPr>
              <w:rPr>
                <w:color w:val="24292E"/>
                <w:sz w:val="24"/>
                <w:szCs w:val="24"/>
              </w:rPr>
            </w:pPr>
            <w:r w:rsidRPr="00683F5A">
              <w:rPr>
                <w:color w:val="24292E"/>
                <w:sz w:val="24"/>
                <w:szCs w:val="24"/>
              </w:rPr>
              <w:t>Junit 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5373B86" w14:textId="77777777" w:rsidR="00595193" w:rsidRPr="00683F5A" w:rsidRDefault="00EE1497" w:rsidP="001168F7">
            <w:pPr>
              <w:rPr>
                <w:color w:val="24292E"/>
                <w:sz w:val="24"/>
                <w:szCs w:val="24"/>
              </w:rPr>
            </w:pPr>
            <w:r w:rsidRPr="00683F5A">
              <w:rPr>
                <w:color w:val="24292E"/>
                <w:sz w:val="24"/>
                <w:szCs w:val="24"/>
              </w:rPr>
              <w:t>Junit 4 for writing test cases</w:t>
            </w:r>
          </w:p>
        </w:tc>
      </w:tr>
      <w:tr w:rsidR="00131B84" w:rsidRPr="00683F5A" w14:paraId="41F20914" w14:textId="77777777" w:rsidTr="0022751B">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101AA92D" w14:textId="77777777" w:rsidR="00595193" w:rsidRPr="00683F5A" w:rsidRDefault="00595193" w:rsidP="001168F7">
            <w:pPr>
              <w:rPr>
                <w:color w:val="24292E"/>
                <w:sz w:val="24"/>
                <w:szCs w:val="24"/>
              </w:rPr>
            </w:pPr>
            <w:r w:rsidRPr="00683F5A">
              <w:rPr>
                <w:color w:val="24292E"/>
                <w:sz w:val="24"/>
                <w:szCs w:val="24"/>
              </w:rPr>
              <w:t>Scene Builder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69D8EC67" w14:textId="190DBDF0" w:rsidR="00595193" w:rsidRPr="00683F5A" w:rsidRDefault="00131B84" w:rsidP="001168F7">
            <w:pPr>
              <w:rPr>
                <w:color w:val="24292E"/>
                <w:sz w:val="24"/>
                <w:szCs w:val="24"/>
              </w:rPr>
            </w:pPr>
            <w:r w:rsidRPr="00683F5A">
              <w:rPr>
                <w:color w:val="24292E"/>
                <w:sz w:val="24"/>
                <w:szCs w:val="24"/>
              </w:rPr>
              <w:t>It is an open source JavaFX ecosystem u</w:t>
            </w:r>
            <w:r w:rsidR="00477974" w:rsidRPr="00683F5A">
              <w:rPr>
                <w:color w:val="24292E"/>
                <w:sz w:val="24"/>
                <w:szCs w:val="24"/>
              </w:rPr>
              <w:t>sed</w:t>
            </w:r>
            <w:r w:rsidR="00595193" w:rsidRPr="00683F5A">
              <w:rPr>
                <w:color w:val="24292E"/>
                <w:sz w:val="24"/>
                <w:szCs w:val="24"/>
              </w:rPr>
              <w:t xml:space="preserve"> to design the UI of the game and gives an overall skeleton of events (e.g. button click, mouse drag...) to be implemented in controller</w:t>
            </w:r>
            <w:r w:rsidR="008C5F55" w:rsidRPr="00683F5A">
              <w:rPr>
                <w:color w:val="24292E"/>
                <w:sz w:val="24"/>
                <w:szCs w:val="24"/>
              </w:rPr>
              <w:t>.</w:t>
            </w:r>
            <w:r w:rsidR="00683F5A" w:rsidRPr="00683F5A">
              <w:rPr>
                <w:color w:val="24292E"/>
                <w:sz w:val="24"/>
                <w:szCs w:val="24"/>
              </w:rPr>
              <w:t xml:space="preserve"> Separation of design and logic files allows for team members to quickly and easily focus on their specific layer of application development.</w:t>
            </w:r>
          </w:p>
        </w:tc>
      </w:tr>
    </w:tbl>
    <w:p w14:paraId="7D53200D" w14:textId="77777777" w:rsidR="003B7E06" w:rsidRPr="00683F5A" w:rsidRDefault="003B7E06" w:rsidP="003B7E06">
      <w:pPr>
        <w:rPr>
          <w:sz w:val="24"/>
          <w:szCs w:val="24"/>
        </w:rPr>
      </w:pPr>
    </w:p>
    <w:p w14:paraId="7901801D" w14:textId="77777777" w:rsidR="003B7E06" w:rsidRPr="00683F5A" w:rsidRDefault="003B7E06" w:rsidP="003B7E06">
      <w:pPr>
        <w:ind w:left="720"/>
        <w:rPr>
          <w:sz w:val="24"/>
          <w:szCs w:val="24"/>
        </w:rPr>
      </w:pPr>
    </w:p>
    <w:sectPr w:rsidR="003B7E06" w:rsidRPr="00683F5A">
      <w:headerReference w:type="default" r:id="rId19"/>
      <w:footerReference w:type="default" r:id="rId20"/>
      <w:headerReference w:type="first" r:id="rId21"/>
      <w:footerReference w:type="firs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4CEBDD" w14:textId="77777777" w:rsidR="00D549A0" w:rsidRDefault="00D549A0">
      <w:r>
        <w:separator/>
      </w:r>
    </w:p>
  </w:endnote>
  <w:endnote w:type="continuationSeparator" w:id="0">
    <w:p w14:paraId="7998B06C" w14:textId="77777777" w:rsidR="00D549A0" w:rsidRDefault="00D54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4D"/>
    <w:family w:val="swiss"/>
    <w:notTrueType/>
    <w:pitch w:val="variable"/>
    <w:sig w:usb0="00000003" w:usb1="00000000" w:usb2="00000000" w:usb3="00000000" w:csb0="00000001" w:csb1="00000000"/>
  </w:font>
  <w:font w:name="Book Antiqua">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738B51" w14:textId="77777777" w:rsidR="008561D0" w:rsidRDefault="008561D0" w:rsidP="00F3444E">
    <w:pPr>
      <w:tabs>
        <w:tab w:val="right" w:pos="9580"/>
      </w:tabs>
      <w:spacing w:line="200"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CE3F3" w14:textId="77777777" w:rsidR="00985196" w:rsidRDefault="009851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BC4A9" w14:textId="77777777" w:rsidR="00985196" w:rsidRDefault="009851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D0420D" w14:textId="77777777" w:rsidR="00D549A0" w:rsidRDefault="00D549A0">
      <w:r>
        <w:separator/>
      </w:r>
    </w:p>
  </w:footnote>
  <w:footnote w:type="continuationSeparator" w:id="0">
    <w:p w14:paraId="3CA8F5B9" w14:textId="77777777" w:rsidR="00D549A0" w:rsidRDefault="00D549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DA7A66" w14:textId="77777777" w:rsidR="008561D0" w:rsidRDefault="008561D0">
    <w:pPr>
      <w:spacing w:line="200" w:lineRule="exac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AE2743" w14:textId="77777777" w:rsidR="00985196" w:rsidRDefault="009851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1A005" w14:textId="77777777" w:rsidR="00985196" w:rsidRDefault="009851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1AC2AF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1734BE4"/>
    <w:multiLevelType w:val="hybridMultilevel"/>
    <w:tmpl w:val="7E34FF8A"/>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A7F48A0"/>
    <w:multiLevelType w:val="hybridMultilevel"/>
    <w:tmpl w:val="C406D5F6"/>
    <w:lvl w:ilvl="0" w:tplc="10090001">
      <w:start w:val="1"/>
      <w:numFmt w:val="bullet"/>
      <w:lvlText w:val=""/>
      <w:lvlJc w:val="left"/>
      <w:pPr>
        <w:ind w:left="1080" w:hanging="360"/>
      </w:pPr>
      <w:rPr>
        <w:rFonts w:ascii="Symbol" w:hAnsi="Symbol" w:hint="default"/>
      </w:rPr>
    </w:lvl>
    <w:lvl w:ilvl="1" w:tplc="1009000B">
      <w:start w:val="1"/>
      <w:numFmt w:val="bullet"/>
      <w:lvlText w:val=""/>
      <w:lvlJc w:val="left"/>
      <w:pPr>
        <w:ind w:left="1800" w:hanging="360"/>
      </w:pPr>
      <w:rPr>
        <w:rFonts w:ascii="Wingdings" w:hAnsi="Wingdings"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0DA17D31"/>
    <w:multiLevelType w:val="hybridMultilevel"/>
    <w:tmpl w:val="06A2D1E4"/>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C8132B8"/>
    <w:multiLevelType w:val="hybridMultilevel"/>
    <w:tmpl w:val="CD0AB3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1627F5"/>
    <w:multiLevelType w:val="hybridMultilevel"/>
    <w:tmpl w:val="3FF88A84"/>
    <w:lvl w:ilvl="0" w:tplc="10090001">
      <w:start w:val="1"/>
      <w:numFmt w:val="bullet"/>
      <w:lvlText w:val=""/>
      <w:lvlJc w:val="left"/>
      <w:pPr>
        <w:ind w:left="778" w:hanging="360"/>
      </w:pPr>
      <w:rPr>
        <w:rFonts w:ascii="Symbol" w:hAnsi="Symbol" w:hint="default"/>
      </w:rPr>
    </w:lvl>
    <w:lvl w:ilvl="1" w:tplc="10090003" w:tentative="1">
      <w:start w:val="1"/>
      <w:numFmt w:val="bullet"/>
      <w:lvlText w:val="o"/>
      <w:lvlJc w:val="left"/>
      <w:pPr>
        <w:ind w:left="1498" w:hanging="360"/>
      </w:pPr>
      <w:rPr>
        <w:rFonts w:ascii="Courier New" w:hAnsi="Courier New" w:cs="Courier New" w:hint="default"/>
      </w:rPr>
    </w:lvl>
    <w:lvl w:ilvl="2" w:tplc="10090005" w:tentative="1">
      <w:start w:val="1"/>
      <w:numFmt w:val="bullet"/>
      <w:lvlText w:val=""/>
      <w:lvlJc w:val="left"/>
      <w:pPr>
        <w:ind w:left="2218" w:hanging="360"/>
      </w:pPr>
      <w:rPr>
        <w:rFonts w:ascii="Wingdings" w:hAnsi="Wingdings" w:hint="default"/>
      </w:rPr>
    </w:lvl>
    <w:lvl w:ilvl="3" w:tplc="10090001" w:tentative="1">
      <w:start w:val="1"/>
      <w:numFmt w:val="bullet"/>
      <w:lvlText w:val=""/>
      <w:lvlJc w:val="left"/>
      <w:pPr>
        <w:ind w:left="2938" w:hanging="360"/>
      </w:pPr>
      <w:rPr>
        <w:rFonts w:ascii="Symbol" w:hAnsi="Symbol" w:hint="default"/>
      </w:rPr>
    </w:lvl>
    <w:lvl w:ilvl="4" w:tplc="10090003" w:tentative="1">
      <w:start w:val="1"/>
      <w:numFmt w:val="bullet"/>
      <w:lvlText w:val="o"/>
      <w:lvlJc w:val="left"/>
      <w:pPr>
        <w:ind w:left="3658" w:hanging="360"/>
      </w:pPr>
      <w:rPr>
        <w:rFonts w:ascii="Courier New" w:hAnsi="Courier New" w:cs="Courier New" w:hint="default"/>
      </w:rPr>
    </w:lvl>
    <w:lvl w:ilvl="5" w:tplc="10090005" w:tentative="1">
      <w:start w:val="1"/>
      <w:numFmt w:val="bullet"/>
      <w:lvlText w:val=""/>
      <w:lvlJc w:val="left"/>
      <w:pPr>
        <w:ind w:left="4378" w:hanging="360"/>
      </w:pPr>
      <w:rPr>
        <w:rFonts w:ascii="Wingdings" w:hAnsi="Wingdings" w:hint="default"/>
      </w:rPr>
    </w:lvl>
    <w:lvl w:ilvl="6" w:tplc="10090001" w:tentative="1">
      <w:start w:val="1"/>
      <w:numFmt w:val="bullet"/>
      <w:lvlText w:val=""/>
      <w:lvlJc w:val="left"/>
      <w:pPr>
        <w:ind w:left="5098" w:hanging="360"/>
      </w:pPr>
      <w:rPr>
        <w:rFonts w:ascii="Symbol" w:hAnsi="Symbol" w:hint="default"/>
      </w:rPr>
    </w:lvl>
    <w:lvl w:ilvl="7" w:tplc="10090003" w:tentative="1">
      <w:start w:val="1"/>
      <w:numFmt w:val="bullet"/>
      <w:lvlText w:val="o"/>
      <w:lvlJc w:val="left"/>
      <w:pPr>
        <w:ind w:left="5818" w:hanging="360"/>
      </w:pPr>
      <w:rPr>
        <w:rFonts w:ascii="Courier New" w:hAnsi="Courier New" w:cs="Courier New" w:hint="default"/>
      </w:rPr>
    </w:lvl>
    <w:lvl w:ilvl="8" w:tplc="10090005" w:tentative="1">
      <w:start w:val="1"/>
      <w:numFmt w:val="bullet"/>
      <w:lvlText w:val=""/>
      <w:lvlJc w:val="left"/>
      <w:pPr>
        <w:ind w:left="6538" w:hanging="360"/>
      </w:pPr>
      <w:rPr>
        <w:rFonts w:ascii="Wingdings" w:hAnsi="Wingdings" w:hint="default"/>
      </w:rPr>
    </w:lvl>
  </w:abstractNum>
  <w:abstractNum w:abstractNumId="10" w15:restartNumberingAfterBreak="0">
    <w:nsid w:val="218354E5"/>
    <w:multiLevelType w:val="hybridMultilevel"/>
    <w:tmpl w:val="5BD68C0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67E6D78"/>
    <w:multiLevelType w:val="hybridMultilevel"/>
    <w:tmpl w:val="BBF09CE0"/>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3"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724276C"/>
    <w:multiLevelType w:val="hybridMultilevel"/>
    <w:tmpl w:val="3C68C4D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373C337A"/>
    <w:multiLevelType w:val="hybridMultilevel"/>
    <w:tmpl w:val="1ECAB308"/>
    <w:lvl w:ilvl="0" w:tplc="E6747DA6">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3EEB6E58"/>
    <w:multiLevelType w:val="hybridMultilevel"/>
    <w:tmpl w:val="0BB68348"/>
    <w:lvl w:ilvl="0" w:tplc="E6747DA6">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4CC1084"/>
    <w:multiLevelType w:val="hybridMultilevel"/>
    <w:tmpl w:val="A0E60AC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3" w15:restartNumberingAfterBreak="0">
    <w:nsid w:val="44D866A9"/>
    <w:multiLevelType w:val="hybridMultilevel"/>
    <w:tmpl w:val="515CB0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6753A16"/>
    <w:multiLevelType w:val="hybridMultilevel"/>
    <w:tmpl w:val="52248D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89C4560"/>
    <w:multiLevelType w:val="hybridMultilevel"/>
    <w:tmpl w:val="7A8A7F5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6"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1961E3D"/>
    <w:multiLevelType w:val="hybridMultilevel"/>
    <w:tmpl w:val="81C03D7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47858E6"/>
    <w:multiLevelType w:val="hybridMultilevel"/>
    <w:tmpl w:val="65329EE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6945397E"/>
    <w:multiLevelType w:val="hybridMultilevel"/>
    <w:tmpl w:val="9D30CB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C84615B"/>
    <w:multiLevelType w:val="hybridMultilevel"/>
    <w:tmpl w:val="49D29170"/>
    <w:lvl w:ilvl="0" w:tplc="1009000F">
      <w:start w:val="1"/>
      <w:numFmt w:val="decimal"/>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EB722CD"/>
    <w:multiLevelType w:val="hybridMultilevel"/>
    <w:tmpl w:val="8DD49D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4EC594E"/>
    <w:multiLevelType w:val="hybridMultilevel"/>
    <w:tmpl w:val="E0D28A28"/>
    <w:lvl w:ilvl="0" w:tplc="1009000B">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66C5CCC"/>
    <w:multiLevelType w:val="hybridMultilevel"/>
    <w:tmpl w:val="9344077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0" w15:restartNumberingAfterBreak="0">
    <w:nsid w:val="78053285"/>
    <w:multiLevelType w:val="multilevel"/>
    <w:tmpl w:val="C9E012A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1" w15:restartNumberingAfterBreak="0">
    <w:nsid w:val="788E254B"/>
    <w:multiLevelType w:val="hybridMultilevel"/>
    <w:tmpl w:val="D15403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A642B06"/>
    <w:multiLevelType w:val="hybridMultilevel"/>
    <w:tmpl w:val="5C86E72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6"/>
  </w:num>
  <w:num w:numId="3">
    <w:abstractNumId w:val="43"/>
  </w:num>
  <w:num w:numId="4">
    <w:abstractNumId w:val="29"/>
  </w:num>
  <w:num w:numId="5">
    <w:abstractNumId w:val="27"/>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38"/>
  </w:num>
  <w:num w:numId="9">
    <w:abstractNumId w:val="4"/>
  </w:num>
  <w:num w:numId="10">
    <w:abstractNumId w:val="17"/>
  </w:num>
  <w:num w:numId="11">
    <w:abstractNumId w:val="15"/>
  </w:num>
  <w:num w:numId="12">
    <w:abstractNumId w:val="36"/>
  </w:num>
  <w:num w:numId="13">
    <w:abstractNumId w:val="14"/>
  </w:num>
  <w:num w:numId="14">
    <w:abstractNumId w:val="7"/>
  </w:num>
  <w:num w:numId="15">
    <w:abstractNumId w:val="35"/>
  </w:num>
  <w:num w:numId="16">
    <w:abstractNumId w:val="26"/>
  </w:num>
  <w:num w:numId="17">
    <w:abstractNumId w:val="11"/>
  </w:num>
  <w:num w:numId="18">
    <w:abstractNumId w:val="2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13"/>
  </w:num>
  <w:num w:numId="21">
    <w:abstractNumId w:val="33"/>
  </w:num>
  <w:num w:numId="22">
    <w:abstractNumId w:val="34"/>
  </w:num>
  <w:num w:numId="23">
    <w:abstractNumId w:val="25"/>
  </w:num>
  <w:num w:numId="24">
    <w:abstractNumId w:val="10"/>
  </w:num>
  <w:num w:numId="25">
    <w:abstractNumId w:val="3"/>
  </w:num>
  <w:num w:numId="26">
    <w:abstractNumId w:val="6"/>
  </w:num>
  <w:num w:numId="27">
    <w:abstractNumId w:val="23"/>
  </w:num>
  <w:num w:numId="28">
    <w:abstractNumId w:val="41"/>
  </w:num>
  <w:num w:numId="29">
    <w:abstractNumId w:val="18"/>
  </w:num>
  <w:num w:numId="30">
    <w:abstractNumId w:val="39"/>
  </w:num>
  <w:num w:numId="31">
    <w:abstractNumId w:val="30"/>
  </w:num>
  <w:num w:numId="32">
    <w:abstractNumId w:val="28"/>
  </w:num>
  <w:num w:numId="33">
    <w:abstractNumId w:val="24"/>
  </w:num>
  <w:num w:numId="34">
    <w:abstractNumId w:val="8"/>
  </w:num>
  <w:num w:numId="35">
    <w:abstractNumId w:val="12"/>
  </w:num>
  <w:num w:numId="36">
    <w:abstractNumId w:val="42"/>
  </w:num>
  <w:num w:numId="37">
    <w:abstractNumId w:val="31"/>
  </w:num>
  <w:num w:numId="38">
    <w:abstractNumId w:val="9"/>
  </w:num>
  <w:num w:numId="39">
    <w:abstractNumId w:val="32"/>
  </w:num>
  <w:num w:numId="40">
    <w:abstractNumId w:val="5"/>
  </w:num>
  <w:num w:numId="41">
    <w:abstractNumId w:val="37"/>
  </w:num>
  <w:num w:numId="42">
    <w:abstractNumId w:val="22"/>
  </w:num>
  <w:num w:numId="43">
    <w:abstractNumId w:val="20"/>
  </w:num>
  <w:num w:numId="44">
    <w:abstractNumId w:val="19"/>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eaeaea,#969696,#b2b2b2"/>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555"/>
    <w:rsid w:val="00000B87"/>
    <w:rsid w:val="0001541C"/>
    <w:rsid w:val="000313D1"/>
    <w:rsid w:val="000344D0"/>
    <w:rsid w:val="00037C83"/>
    <w:rsid w:val="00042CEB"/>
    <w:rsid w:val="00051C46"/>
    <w:rsid w:val="000627D4"/>
    <w:rsid w:val="000634BB"/>
    <w:rsid w:val="00066A1A"/>
    <w:rsid w:val="000751CB"/>
    <w:rsid w:val="000801FE"/>
    <w:rsid w:val="00082F98"/>
    <w:rsid w:val="00090040"/>
    <w:rsid w:val="000B2317"/>
    <w:rsid w:val="000B69DF"/>
    <w:rsid w:val="000C154D"/>
    <w:rsid w:val="000C2FAB"/>
    <w:rsid w:val="000C6602"/>
    <w:rsid w:val="000D43C0"/>
    <w:rsid w:val="000D582B"/>
    <w:rsid w:val="000E5D9B"/>
    <w:rsid w:val="000F1B36"/>
    <w:rsid w:val="000F5844"/>
    <w:rsid w:val="0010111D"/>
    <w:rsid w:val="00102A1A"/>
    <w:rsid w:val="001168F7"/>
    <w:rsid w:val="00116A94"/>
    <w:rsid w:val="0011734F"/>
    <w:rsid w:val="00131B84"/>
    <w:rsid w:val="00132546"/>
    <w:rsid w:val="0015368A"/>
    <w:rsid w:val="00160CF3"/>
    <w:rsid w:val="001635E5"/>
    <w:rsid w:val="001721FF"/>
    <w:rsid w:val="00177801"/>
    <w:rsid w:val="001852B5"/>
    <w:rsid w:val="00185AFE"/>
    <w:rsid w:val="0019364D"/>
    <w:rsid w:val="00196498"/>
    <w:rsid w:val="001A6797"/>
    <w:rsid w:val="001C7507"/>
    <w:rsid w:val="001E014C"/>
    <w:rsid w:val="001F3E81"/>
    <w:rsid w:val="001F7172"/>
    <w:rsid w:val="00201C3B"/>
    <w:rsid w:val="0020479C"/>
    <w:rsid w:val="0022647F"/>
    <w:rsid w:val="0022751B"/>
    <w:rsid w:val="00252BEE"/>
    <w:rsid w:val="00265271"/>
    <w:rsid w:val="00265905"/>
    <w:rsid w:val="00280424"/>
    <w:rsid w:val="00281099"/>
    <w:rsid w:val="00281ECC"/>
    <w:rsid w:val="00285F53"/>
    <w:rsid w:val="00291E27"/>
    <w:rsid w:val="00294AC0"/>
    <w:rsid w:val="002A62C0"/>
    <w:rsid w:val="002B03FB"/>
    <w:rsid w:val="002B6643"/>
    <w:rsid w:val="002B7C17"/>
    <w:rsid w:val="002C40B5"/>
    <w:rsid w:val="002C519B"/>
    <w:rsid w:val="002D111E"/>
    <w:rsid w:val="002D3DE2"/>
    <w:rsid w:val="002F3CF5"/>
    <w:rsid w:val="003007A1"/>
    <w:rsid w:val="003064C0"/>
    <w:rsid w:val="00306554"/>
    <w:rsid w:val="00312970"/>
    <w:rsid w:val="00313158"/>
    <w:rsid w:val="00313806"/>
    <w:rsid w:val="003203C1"/>
    <w:rsid w:val="00325687"/>
    <w:rsid w:val="0032580B"/>
    <w:rsid w:val="003331E5"/>
    <w:rsid w:val="00335BC4"/>
    <w:rsid w:val="0034019B"/>
    <w:rsid w:val="003452CB"/>
    <w:rsid w:val="00350601"/>
    <w:rsid w:val="003534D4"/>
    <w:rsid w:val="00353657"/>
    <w:rsid w:val="003544BD"/>
    <w:rsid w:val="00361797"/>
    <w:rsid w:val="003670EC"/>
    <w:rsid w:val="00374F85"/>
    <w:rsid w:val="003758AD"/>
    <w:rsid w:val="0038299F"/>
    <w:rsid w:val="00386891"/>
    <w:rsid w:val="00387C2B"/>
    <w:rsid w:val="00393967"/>
    <w:rsid w:val="003A429E"/>
    <w:rsid w:val="003B7E06"/>
    <w:rsid w:val="003C597D"/>
    <w:rsid w:val="003D1798"/>
    <w:rsid w:val="003D4378"/>
    <w:rsid w:val="003D7547"/>
    <w:rsid w:val="00407E35"/>
    <w:rsid w:val="0041104B"/>
    <w:rsid w:val="00414DBF"/>
    <w:rsid w:val="0042211E"/>
    <w:rsid w:val="00432DAD"/>
    <w:rsid w:val="00435DC9"/>
    <w:rsid w:val="0044775B"/>
    <w:rsid w:val="0045020A"/>
    <w:rsid w:val="004555CA"/>
    <w:rsid w:val="00470C1E"/>
    <w:rsid w:val="00472E26"/>
    <w:rsid w:val="00472FD7"/>
    <w:rsid w:val="00473670"/>
    <w:rsid w:val="0047600E"/>
    <w:rsid w:val="004771E4"/>
    <w:rsid w:val="00477974"/>
    <w:rsid w:val="00484196"/>
    <w:rsid w:val="00494D97"/>
    <w:rsid w:val="004B31ED"/>
    <w:rsid w:val="004B5BDB"/>
    <w:rsid w:val="004C1CF2"/>
    <w:rsid w:val="004E19D0"/>
    <w:rsid w:val="004E64A1"/>
    <w:rsid w:val="004F0DD8"/>
    <w:rsid w:val="00531FF5"/>
    <w:rsid w:val="00533555"/>
    <w:rsid w:val="00537848"/>
    <w:rsid w:val="005450A5"/>
    <w:rsid w:val="00547381"/>
    <w:rsid w:val="00563581"/>
    <w:rsid w:val="00595193"/>
    <w:rsid w:val="005A03A1"/>
    <w:rsid w:val="005B4D0B"/>
    <w:rsid w:val="005B58EF"/>
    <w:rsid w:val="005C5311"/>
    <w:rsid w:val="005D55FE"/>
    <w:rsid w:val="005F7ABB"/>
    <w:rsid w:val="00613539"/>
    <w:rsid w:val="006203E1"/>
    <w:rsid w:val="00623CFB"/>
    <w:rsid w:val="006376A8"/>
    <w:rsid w:val="0066672A"/>
    <w:rsid w:val="00673C4D"/>
    <w:rsid w:val="00675755"/>
    <w:rsid w:val="00683F5A"/>
    <w:rsid w:val="00693211"/>
    <w:rsid w:val="00695F45"/>
    <w:rsid w:val="006A72C4"/>
    <w:rsid w:val="006B0F78"/>
    <w:rsid w:val="006B1368"/>
    <w:rsid w:val="006C11A2"/>
    <w:rsid w:val="006C26A9"/>
    <w:rsid w:val="006E494E"/>
    <w:rsid w:val="006F1D8F"/>
    <w:rsid w:val="00730BC6"/>
    <w:rsid w:val="00732E87"/>
    <w:rsid w:val="00734F09"/>
    <w:rsid w:val="007356CC"/>
    <w:rsid w:val="007477D6"/>
    <w:rsid w:val="007561CB"/>
    <w:rsid w:val="00760BE8"/>
    <w:rsid w:val="0076266D"/>
    <w:rsid w:val="00765333"/>
    <w:rsid w:val="00773BE7"/>
    <w:rsid w:val="00774438"/>
    <w:rsid w:val="00783BBA"/>
    <w:rsid w:val="00790775"/>
    <w:rsid w:val="0079089C"/>
    <w:rsid w:val="007B0637"/>
    <w:rsid w:val="007B383F"/>
    <w:rsid w:val="007B5FAD"/>
    <w:rsid w:val="007C4F83"/>
    <w:rsid w:val="007D03F2"/>
    <w:rsid w:val="007D0AB1"/>
    <w:rsid w:val="007D2F3C"/>
    <w:rsid w:val="007D2F7C"/>
    <w:rsid w:val="007E6E10"/>
    <w:rsid w:val="007F664A"/>
    <w:rsid w:val="00806559"/>
    <w:rsid w:val="008237AF"/>
    <w:rsid w:val="008469F6"/>
    <w:rsid w:val="0085610B"/>
    <w:rsid w:val="008561D0"/>
    <w:rsid w:val="00864893"/>
    <w:rsid w:val="00886C75"/>
    <w:rsid w:val="00887C07"/>
    <w:rsid w:val="008943AC"/>
    <w:rsid w:val="0089499D"/>
    <w:rsid w:val="008A0271"/>
    <w:rsid w:val="008A08C5"/>
    <w:rsid w:val="008B3F8D"/>
    <w:rsid w:val="008C0A0B"/>
    <w:rsid w:val="008C12A9"/>
    <w:rsid w:val="008C5F55"/>
    <w:rsid w:val="008C6433"/>
    <w:rsid w:val="008D0D6B"/>
    <w:rsid w:val="008D1738"/>
    <w:rsid w:val="008D1E06"/>
    <w:rsid w:val="008E0A72"/>
    <w:rsid w:val="008E368F"/>
    <w:rsid w:val="008E5F71"/>
    <w:rsid w:val="008F605E"/>
    <w:rsid w:val="008F64D1"/>
    <w:rsid w:val="009040E7"/>
    <w:rsid w:val="009127BA"/>
    <w:rsid w:val="00915D2B"/>
    <w:rsid w:val="0095036D"/>
    <w:rsid w:val="009553F1"/>
    <w:rsid w:val="0098022E"/>
    <w:rsid w:val="00980319"/>
    <w:rsid w:val="00985196"/>
    <w:rsid w:val="009B49D2"/>
    <w:rsid w:val="009B6728"/>
    <w:rsid w:val="009C5E67"/>
    <w:rsid w:val="009D3F8F"/>
    <w:rsid w:val="009D5245"/>
    <w:rsid w:val="009E1E31"/>
    <w:rsid w:val="009F7D25"/>
    <w:rsid w:val="00A041CB"/>
    <w:rsid w:val="00A13337"/>
    <w:rsid w:val="00A16047"/>
    <w:rsid w:val="00A239CE"/>
    <w:rsid w:val="00A247CF"/>
    <w:rsid w:val="00A2730F"/>
    <w:rsid w:val="00A312E0"/>
    <w:rsid w:val="00A3638D"/>
    <w:rsid w:val="00A565AF"/>
    <w:rsid w:val="00A91041"/>
    <w:rsid w:val="00AA3FEA"/>
    <w:rsid w:val="00AB56E7"/>
    <w:rsid w:val="00AD093D"/>
    <w:rsid w:val="00AD099B"/>
    <w:rsid w:val="00AD2C32"/>
    <w:rsid w:val="00AE42C1"/>
    <w:rsid w:val="00AF31E4"/>
    <w:rsid w:val="00AF400C"/>
    <w:rsid w:val="00B0626D"/>
    <w:rsid w:val="00B07792"/>
    <w:rsid w:val="00B125C6"/>
    <w:rsid w:val="00B17031"/>
    <w:rsid w:val="00B2344E"/>
    <w:rsid w:val="00B309B9"/>
    <w:rsid w:val="00B408B8"/>
    <w:rsid w:val="00B41819"/>
    <w:rsid w:val="00B41DFB"/>
    <w:rsid w:val="00B52BC5"/>
    <w:rsid w:val="00B55AD1"/>
    <w:rsid w:val="00B56016"/>
    <w:rsid w:val="00B60DCD"/>
    <w:rsid w:val="00B6225B"/>
    <w:rsid w:val="00B65410"/>
    <w:rsid w:val="00B7021A"/>
    <w:rsid w:val="00B713E3"/>
    <w:rsid w:val="00B8767F"/>
    <w:rsid w:val="00B90EFD"/>
    <w:rsid w:val="00BA0388"/>
    <w:rsid w:val="00BB0922"/>
    <w:rsid w:val="00BB0E0A"/>
    <w:rsid w:val="00BB4A2A"/>
    <w:rsid w:val="00BC03B5"/>
    <w:rsid w:val="00BD002F"/>
    <w:rsid w:val="00BD11E1"/>
    <w:rsid w:val="00BF5299"/>
    <w:rsid w:val="00C007E3"/>
    <w:rsid w:val="00C118AD"/>
    <w:rsid w:val="00C21139"/>
    <w:rsid w:val="00C3110F"/>
    <w:rsid w:val="00C33B8C"/>
    <w:rsid w:val="00C47032"/>
    <w:rsid w:val="00C5074F"/>
    <w:rsid w:val="00C53684"/>
    <w:rsid w:val="00C56372"/>
    <w:rsid w:val="00C64972"/>
    <w:rsid w:val="00C82017"/>
    <w:rsid w:val="00C828B8"/>
    <w:rsid w:val="00C93A0B"/>
    <w:rsid w:val="00CA7E5C"/>
    <w:rsid w:val="00CB7F53"/>
    <w:rsid w:val="00CC0C3F"/>
    <w:rsid w:val="00CD3CC9"/>
    <w:rsid w:val="00CD4BDD"/>
    <w:rsid w:val="00CF57A9"/>
    <w:rsid w:val="00D10807"/>
    <w:rsid w:val="00D23919"/>
    <w:rsid w:val="00D549A0"/>
    <w:rsid w:val="00D642D7"/>
    <w:rsid w:val="00D677FF"/>
    <w:rsid w:val="00D67909"/>
    <w:rsid w:val="00D73123"/>
    <w:rsid w:val="00D75387"/>
    <w:rsid w:val="00D84907"/>
    <w:rsid w:val="00D87098"/>
    <w:rsid w:val="00D90A43"/>
    <w:rsid w:val="00DA0477"/>
    <w:rsid w:val="00DA538F"/>
    <w:rsid w:val="00DB0302"/>
    <w:rsid w:val="00DB7CCA"/>
    <w:rsid w:val="00DC1914"/>
    <w:rsid w:val="00DC2FDE"/>
    <w:rsid w:val="00DD6D20"/>
    <w:rsid w:val="00DE0311"/>
    <w:rsid w:val="00DF2912"/>
    <w:rsid w:val="00DF4A58"/>
    <w:rsid w:val="00E069CF"/>
    <w:rsid w:val="00E10478"/>
    <w:rsid w:val="00E148E4"/>
    <w:rsid w:val="00E3743D"/>
    <w:rsid w:val="00E37EE9"/>
    <w:rsid w:val="00E5386D"/>
    <w:rsid w:val="00E57881"/>
    <w:rsid w:val="00E633C3"/>
    <w:rsid w:val="00E67057"/>
    <w:rsid w:val="00E676FB"/>
    <w:rsid w:val="00E73ED3"/>
    <w:rsid w:val="00E916EE"/>
    <w:rsid w:val="00EA411F"/>
    <w:rsid w:val="00EC15E8"/>
    <w:rsid w:val="00EE1497"/>
    <w:rsid w:val="00F05924"/>
    <w:rsid w:val="00F16BB3"/>
    <w:rsid w:val="00F20B6A"/>
    <w:rsid w:val="00F214C9"/>
    <w:rsid w:val="00F21516"/>
    <w:rsid w:val="00F3444E"/>
    <w:rsid w:val="00F35ADB"/>
    <w:rsid w:val="00F50F7A"/>
    <w:rsid w:val="00F65612"/>
    <w:rsid w:val="00F65695"/>
    <w:rsid w:val="00F659B5"/>
    <w:rsid w:val="00F72236"/>
    <w:rsid w:val="00F72C7D"/>
    <w:rsid w:val="00F76BD3"/>
    <w:rsid w:val="00F8036D"/>
    <w:rsid w:val="00F829C1"/>
    <w:rsid w:val="00F86A3B"/>
    <w:rsid w:val="00FA2833"/>
    <w:rsid w:val="00FB591D"/>
    <w:rsid w:val="00FC2DDE"/>
    <w:rsid w:val="00FD00BB"/>
    <w:rsid w:val="00FD7B45"/>
    <w:rsid w:val="00FE045E"/>
    <w:rsid w:val="00FF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aeaea,#969696,#b2b2b2"/>
    </o:shapedefaults>
    <o:shapelayout v:ext="edit">
      <o:idmap v:ext="edit" data="1"/>
    </o:shapelayout>
  </w:shapeDefaults>
  <w:decimalSymbol w:val="."/>
  <w:listSeparator w:val=","/>
  <w14:docId w14:val="7DC39A1A"/>
  <w15:chartTrackingRefBased/>
  <w15:docId w15:val="{79D9F285-CC39-4854-9BB8-476C3B553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5"/>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533555"/>
    <w:pPr>
      <w:spacing w:after="120"/>
      <w:ind w:left="720"/>
    </w:pPr>
    <w:rPr>
      <w:color w:val="0000FF"/>
    </w:rPr>
  </w:style>
  <w:style w:type="character" w:styleId="Hyperlink">
    <w:name w:val="Hyperlink"/>
    <w:uiPriority w:val="99"/>
    <w:rPr>
      <w:color w:val="0000FF"/>
      <w:u w:val="single"/>
    </w:rPr>
  </w:style>
  <w:style w:type="character" w:styleId="Strong">
    <w:name w:val="Strong"/>
    <w:qFormat/>
    <w:rPr>
      <w:b/>
    </w:rPr>
  </w:style>
  <w:style w:type="character" w:styleId="FollowedHyperlink">
    <w:name w:val="FollowedHyperlink"/>
    <w:rPr>
      <w:color w:val="800080"/>
      <w:u w:val="single"/>
    </w:rPr>
  </w:style>
  <w:style w:type="paragraph" w:styleId="NormalWeb">
    <w:name w:val="Normal (Web)"/>
    <w:basedOn w:val="Normal"/>
    <w:uiPriority w:val="99"/>
    <w:rsid w:val="00473670"/>
    <w:pPr>
      <w:widowControl/>
      <w:spacing w:before="120" w:after="240" w:line="360" w:lineRule="atLeast"/>
    </w:pPr>
    <w:rPr>
      <w:color w:val="000000"/>
      <w:sz w:val="24"/>
      <w:szCs w:val="24"/>
    </w:rPr>
  </w:style>
  <w:style w:type="table" w:styleId="TableGrid">
    <w:name w:val="Table Grid"/>
    <w:basedOn w:val="TableNormal"/>
    <w:rsid w:val="008561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E1497"/>
    <w:pPr>
      <w:keepLines/>
      <w:widowControl/>
      <w:numPr>
        <w:numId w:val="0"/>
      </w:numPr>
      <w:spacing w:before="240" w:after="0" w:line="259" w:lineRule="auto"/>
      <w:outlineLvl w:val="9"/>
    </w:pPr>
    <w:rPr>
      <w:rFonts w:ascii="Calibri Light" w:hAnsi="Calibri Light"/>
      <w:b w:val="0"/>
      <w:color w:val="2F5496"/>
      <w:sz w:val="32"/>
      <w:szCs w:val="32"/>
    </w:rPr>
  </w:style>
  <w:style w:type="character" w:styleId="SubtleEmphasis">
    <w:name w:val="Subtle Emphasis"/>
    <w:uiPriority w:val="19"/>
    <w:qFormat/>
    <w:rsid w:val="00B56016"/>
    <w:rPr>
      <w:i/>
      <w:iCs/>
      <w:color w:val="404040"/>
    </w:rPr>
  </w:style>
  <w:style w:type="character" w:styleId="BookTitle">
    <w:name w:val="Book Title"/>
    <w:uiPriority w:val="33"/>
    <w:qFormat/>
    <w:rsid w:val="008F64D1"/>
    <w:rPr>
      <w:b/>
      <w:bCs/>
      <w:i/>
      <w:iCs/>
      <w:spacing w:val="5"/>
    </w:rPr>
  </w:style>
  <w:style w:type="character" w:styleId="Emphasis">
    <w:name w:val="Emphasis"/>
    <w:qFormat/>
    <w:rsid w:val="0045020A"/>
    <w:rPr>
      <w:i/>
      <w:iCs/>
    </w:rPr>
  </w:style>
  <w:style w:type="paragraph" w:styleId="BalloonText">
    <w:name w:val="Balloon Text"/>
    <w:basedOn w:val="Normal"/>
    <w:link w:val="BalloonTextChar"/>
    <w:rsid w:val="00116A9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116A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566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itbucket.org/niravjdn/risksoen6441/src/master/src/main/java/com/risk6441/controller/SplashController.java" TargetMode="External"/><Relationship Id="rId18" Type="http://schemas.openxmlformats.org/officeDocument/2006/relationships/hyperlink" Target="https://bitbucket.org/niravjdn/risksoen6441/src/master/src/main/java/com/risk6441/maputils/MapOperations.java"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bitbucket.org/niravjdn/risksoen6441/src/master/src/main/java/com/risk6441/controller/MapRedactorSplashController.java" TargetMode="External"/><Relationship Id="rId17" Type="http://schemas.openxmlformats.org/officeDocument/2006/relationships/hyperlink" Target="https://bitbucket.org/niravjdn/risksoen6441/src/master/src/main/java/com/risk6441/maputils/GameUtils.java" TargetMode="External"/><Relationship Id="rId2" Type="http://schemas.openxmlformats.org/officeDocument/2006/relationships/numbering" Target="numbering.xml"/><Relationship Id="rId16" Type="http://schemas.openxmlformats.org/officeDocument/2006/relationships/hyperlink" Target="https://bitbucket.org/niravjdn/risksoen6441/src/master/src/main/java/com/risk6441/maputils/CommonMapUtil.java"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itbucket.org/niravjdn/risksoen6441/src/master/src/main/java/com/risk6441/maputils/MapWriter.java"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bitbucket.org/niravjdn/risksoen6441/src/master/src/main/java/com/risk6441/maputils/MapReader.java" TargetMode="External"/><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doris\LOCALS~1\Temp\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D78E4-DE60-4C9D-885A-A4E7A8420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rup_sad</Template>
  <TotalTime>1344</TotalTime>
  <Pages>7</Pages>
  <Words>1163</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USDA/ARS</Company>
  <LinksUpToDate>false</LinksUpToDate>
  <CharactersWithSpaces>7778</CharactersWithSpaces>
  <SharedDoc>false</SharedDoc>
  <HLinks>
    <vt:vector size="102" baseType="variant">
      <vt:variant>
        <vt:i4>2031641</vt:i4>
      </vt:variant>
      <vt:variant>
        <vt:i4>81</vt:i4>
      </vt:variant>
      <vt:variant>
        <vt:i4>0</vt:i4>
      </vt:variant>
      <vt:variant>
        <vt:i4>5</vt:i4>
      </vt:variant>
      <vt:variant>
        <vt:lpwstr>https://bitbucket.org/niravjdn/risksoen6441/src/master/src/main/java/com/risk6441/maputils/MapOperations.java</vt:lpwstr>
      </vt:variant>
      <vt:variant>
        <vt:lpwstr/>
      </vt:variant>
      <vt:variant>
        <vt:i4>851976</vt:i4>
      </vt:variant>
      <vt:variant>
        <vt:i4>78</vt:i4>
      </vt:variant>
      <vt:variant>
        <vt:i4>0</vt:i4>
      </vt:variant>
      <vt:variant>
        <vt:i4>5</vt:i4>
      </vt:variant>
      <vt:variant>
        <vt:lpwstr>https://bitbucket.org/niravjdn/risksoen6441/src/master/src/main/java/com/risk6441/maputils/GameUtils.java</vt:lpwstr>
      </vt:variant>
      <vt:variant>
        <vt:lpwstr/>
      </vt:variant>
      <vt:variant>
        <vt:i4>786437</vt:i4>
      </vt:variant>
      <vt:variant>
        <vt:i4>75</vt:i4>
      </vt:variant>
      <vt:variant>
        <vt:i4>0</vt:i4>
      </vt:variant>
      <vt:variant>
        <vt:i4>5</vt:i4>
      </vt:variant>
      <vt:variant>
        <vt:lpwstr>https://bitbucket.org/niravjdn/risksoen6441/src/master/src/main/java/com/risk6441/maputils/CommonMapUtil.java</vt:lpwstr>
      </vt:variant>
      <vt:variant>
        <vt:lpwstr/>
      </vt:variant>
      <vt:variant>
        <vt:i4>65550</vt:i4>
      </vt:variant>
      <vt:variant>
        <vt:i4>72</vt:i4>
      </vt:variant>
      <vt:variant>
        <vt:i4>0</vt:i4>
      </vt:variant>
      <vt:variant>
        <vt:i4>5</vt:i4>
      </vt:variant>
      <vt:variant>
        <vt:lpwstr>https://bitbucket.org/niravjdn/risksoen6441/src/master/src/main/java/com/risk6441/maputils/MapWriter.java</vt:lpwstr>
      </vt:variant>
      <vt:variant>
        <vt:lpwstr/>
      </vt:variant>
      <vt:variant>
        <vt:i4>393219</vt:i4>
      </vt:variant>
      <vt:variant>
        <vt:i4>69</vt:i4>
      </vt:variant>
      <vt:variant>
        <vt:i4>0</vt:i4>
      </vt:variant>
      <vt:variant>
        <vt:i4>5</vt:i4>
      </vt:variant>
      <vt:variant>
        <vt:lpwstr>https://bitbucket.org/niravjdn/risksoen6441/src/master/src/main/java/com/risk6441/maputils/MapReader.java</vt:lpwstr>
      </vt:variant>
      <vt:variant>
        <vt:lpwstr/>
      </vt:variant>
      <vt:variant>
        <vt:i4>2359335</vt:i4>
      </vt:variant>
      <vt:variant>
        <vt:i4>66</vt:i4>
      </vt:variant>
      <vt:variant>
        <vt:i4>0</vt:i4>
      </vt:variant>
      <vt:variant>
        <vt:i4>5</vt:i4>
      </vt:variant>
      <vt:variant>
        <vt:lpwstr>https://bitbucket.org/niravjdn/risksoen6441/src/master/src/main/java/com/risk6441/controller/SplashController.java</vt:lpwstr>
      </vt:variant>
      <vt:variant>
        <vt:lpwstr/>
      </vt:variant>
      <vt:variant>
        <vt:i4>6</vt:i4>
      </vt:variant>
      <vt:variant>
        <vt:i4>63</vt:i4>
      </vt:variant>
      <vt:variant>
        <vt:i4>0</vt:i4>
      </vt:variant>
      <vt:variant>
        <vt:i4>5</vt:i4>
      </vt:variant>
      <vt:variant>
        <vt:lpwstr>https://bitbucket.org/niravjdn/risksoen6441/src/master/src/main/java/com/risk6441/controller/MapRedactorSplashController.java</vt:lpwstr>
      </vt:variant>
      <vt:variant>
        <vt:lpwstr/>
      </vt:variant>
      <vt:variant>
        <vt:i4>1114162</vt:i4>
      </vt:variant>
      <vt:variant>
        <vt:i4>56</vt:i4>
      </vt:variant>
      <vt:variant>
        <vt:i4>0</vt:i4>
      </vt:variant>
      <vt:variant>
        <vt:i4>5</vt:i4>
      </vt:variant>
      <vt:variant>
        <vt:lpwstr/>
      </vt:variant>
      <vt:variant>
        <vt:lpwstr>_Toc527373745</vt:lpwstr>
      </vt:variant>
      <vt:variant>
        <vt:i4>1114162</vt:i4>
      </vt:variant>
      <vt:variant>
        <vt:i4>50</vt:i4>
      </vt:variant>
      <vt:variant>
        <vt:i4>0</vt:i4>
      </vt:variant>
      <vt:variant>
        <vt:i4>5</vt:i4>
      </vt:variant>
      <vt:variant>
        <vt:lpwstr/>
      </vt:variant>
      <vt:variant>
        <vt:lpwstr>_Toc527373744</vt:lpwstr>
      </vt:variant>
      <vt:variant>
        <vt:i4>1114162</vt:i4>
      </vt:variant>
      <vt:variant>
        <vt:i4>44</vt:i4>
      </vt:variant>
      <vt:variant>
        <vt:i4>0</vt:i4>
      </vt:variant>
      <vt:variant>
        <vt:i4>5</vt:i4>
      </vt:variant>
      <vt:variant>
        <vt:lpwstr/>
      </vt:variant>
      <vt:variant>
        <vt:lpwstr>_Toc527373743</vt:lpwstr>
      </vt:variant>
      <vt:variant>
        <vt:i4>1114162</vt:i4>
      </vt:variant>
      <vt:variant>
        <vt:i4>38</vt:i4>
      </vt:variant>
      <vt:variant>
        <vt:i4>0</vt:i4>
      </vt:variant>
      <vt:variant>
        <vt:i4>5</vt:i4>
      </vt:variant>
      <vt:variant>
        <vt:lpwstr/>
      </vt:variant>
      <vt:variant>
        <vt:lpwstr>_Toc527373742</vt:lpwstr>
      </vt:variant>
      <vt:variant>
        <vt:i4>1114162</vt:i4>
      </vt:variant>
      <vt:variant>
        <vt:i4>32</vt:i4>
      </vt:variant>
      <vt:variant>
        <vt:i4>0</vt:i4>
      </vt:variant>
      <vt:variant>
        <vt:i4>5</vt:i4>
      </vt:variant>
      <vt:variant>
        <vt:lpwstr/>
      </vt:variant>
      <vt:variant>
        <vt:lpwstr>_Toc527373741</vt:lpwstr>
      </vt:variant>
      <vt:variant>
        <vt:i4>1114162</vt:i4>
      </vt:variant>
      <vt:variant>
        <vt:i4>26</vt:i4>
      </vt:variant>
      <vt:variant>
        <vt:i4>0</vt:i4>
      </vt:variant>
      <vt:variant>
        <vt:i4>5</vt:i4>
      </vt:variant>
      <vt:variant>
        <vt:lpwstr/>
      </vt:variant>
      <vt:variant>
        <vt:lpwstr>_Toc527373740</vt:lpwstr>
      </vt:variant>
      <vt:variant>
        <vt:i4>1441842</vt:i4>
      </vt:variant>
      <vt:variant>
        <vt:i4>20</vt:i4>
      </vt:variant>
      <vt:variant>
        <vt:i4>0</vt:i4>
      </vt:variant>
      <vt:variant>
        <vt:i4>5</vt:i4>
      </vt:variant>
      <vt:variant>
        <vt:lpwstr/>
      </vt:variant>
      <vt:variant>
        <vt:lpwstr>_Toc527373739</vt:lpwstr>
      </vt:variant>
      <vt:variant>
        <vt:i4>1441842</vt:i4>
      </vt:variant>
      <vt:variant>
        <vt:i4>14</vt:i4>
      </vt:variant>
      <vt:variant>
        <vt:i4>0</vt:i4>
      </vt:variant>
      <vt:variant>
        <vt:i4>5</vt:i4>
      </vt:variant>
      <vt:variant>
        <vt:lpwstr/>
      </vt:variant>
      <vt:variant>
        <vt:lpwstr>_Toc527373738</vt:lpwstr>
      </vt:variant>
      <vt:variant>
        <vt:i4>1441842</vt:i4>
      </vt:variant>
      <vt:variant>
        <vt:i4>8</vt:i4>
      </vt:variant>
      <vt:variant>
        <vt:i4>0</vt:i4>
      </vt:variant>
      <vt:variant>
        <vt:i4>5</vt:i4>
      </vt:variant>
      <vt:variant>
        <vt:lpwstr/>
      </vt:variant>
      <vt:variant>
        <vt:lpwstr>_Toc527373737</vt:lpwstr>
      </vt:variant>
      <vt:variant>
        <vt:i4>1441842</vt:i4>
      </vt:variant>
      <vt:variant>
        <vt:i4>2</vt:i4>
      </vt:variant>
      <vt:variant>
        <vt:i4>0</vt:i4>
      </vt:variant>
      <vt:variant>
        <vt:i4>5</vt:i4>
      </vt:variant>
      <vt:variant>
        <vt:lpwstr/>
      </vt:variant>
      <vt:variant>
        <vt:lpwstr>_Toc527373736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Conservation Planning Support System</dc:subject>
  <dc:creator>Gerardo Armendáriz</dc:creator>
  <cp:keywords/>
  <dc:description/>
  <cp:lastModifiedBy>Charles Jebalitherson Augustin Moses</cp:lastModifiedBy>
  <cp:revision>35</cp:revision>
  <cp:lastPrinted>2018-11-04T22:39:00Z</cp:lastPrinted>
  <dcterms:created xsi:type="dcterms:W3CDTF">2018-10-17T16:02:00Z</dcterms:created>
  <dcterms:modified xsi:type="dcterms:W3CDTF">2018-11-30T06:34:00Z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