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F803D3">
      <w:pPr>
        <w:spacing w:line="276" w:lineRule="auto"/>
      </w:pPr>
    </w:p>
    <w:p w14:paraId="2ED32F1E" w14:textId="77777777" w:rsidR="008561D0" w:rsidRPr="00683F5A" w:rsidRDefault="008561D0" w:rsidP="00F803D3">
      <w:pPr>
        <w:spacing w:line="276" w:lineRule="auto"/>
      </w:pPr>
    </w:p>
    <w:p w14:paraId="76C36D62" w14:textId="77777777" w:rsidR="008561D0" w:rsidRPr="00683F5A" w:rsidRDefault="008561D0" w:rsidP="00F803D3">
      <w:pPr>
        <w:spacing w:line="276" w:lineRule="auto"/>
      </w:pPr>
    </w:p>
    <w:p w14:paraId="4C44BA7F" w14:textId="77777777" w:rsidR="008561D0" w:rsidRPr="00683F5A" w:rsidRDefault="008561D0" w:rsidP="00F803D3">
      <w:pPr>
        <w:spacing w:line="276" w:lineRule="auto"/>
      </w:pPr>
    </w:p>
    <w:p w14:paraId="03B36871" w14:textId="77777777" w:rsidR="008561D0" w:rsidRPr="00683F5A" w:rsidRDefault="008561D0" w:rsidP="00F803D3">
      <w:pPr>
        <w:spacing w:line="276" w:lineRule="auto"/>
      </w:pPr>
    </w:p>
    <w:p w14:paraId="14BA6369" w14:textId="116B48F0" w:rsidR="008561D0" w:rsidRPr="00683F5A" w:rsidRDefault="00B7021A" w:rsidP="00F803D3">
      <w:pPr>
        <w:spacing w:line="276" w:lineRule="auto"/>
        <w:ind w:left="820"/>
      </w:pPr>
      <w:r w:rsidRPr="00683F5A">
        <w:rPr>
          <w:noProof/>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F803D3">
      <w:pPr>
        <w:spacing w:before="9" w:line="276" w:lineRule="auto"/>
      </w:pPr>
    </w:p>
    <w:p w14:paraId="6E6F9041" w14:textId="77777777" w:rsidR="008561D0" w:rsidRPr="00683F5A" w:rsidRDefault="008561D0" w:rsidP="00F803D3">
      <w:pPr>
        <w:spacing w:line="276" w:lineRule="auto"/>
      </w:pPr>
    </w:p>
    <w:p w14:paraId="48FE04F9" w14:textId="77777777" w:rsidR="008561D0" w:rsidRPr="00683F5A" w:rsidRDefault="008561D0" w:rsidP="00F803D3">
      <w:pPr>
        <w:spacing w:line="276" w:lineRule="auto"/>
      </w:pPr>
    </w:p>
    <w:p w14:paraId="5411ABEF" w14:textId="77777777" w:rsidR="008561D0" w:rsidRPr="00683F5A" w:rsidRDefault="008561D0" w:rsidP="00F803D3">
      <w:pPr>
        <w:spacing w:line="276" w:lineRule="auto"/>
        <w:rPr>
          <w:b/>
        </w:rPr>
      </w:pPr>
    </w:p>
    <w:p w14:paraId="44FDC3BE" w14:textId="77777777" w:rsidR="008561D0" w:rsidRPr="00351DAA" w:rsidRDefault="008561D0" w:rsidP="00351DAA">
      <w:pPr>
        <w:spacing w:line="276" w:lineRule="auto"/>
        <w:jc w:val="center"/>
        <w:rPr>
          <w:b/>
          <w:sz w:val="28"/>
          <w:szCs w:val="28"/>
        </w:rPr>
      </w:pPr>
      <w:r w:rsidRPr="00351DAA">
        <w:rPr>
          <w:b/>
          <w:sz w:val="28"/>
          <w:szCs w:val="28"/>
        </w:rPr>
        <w:t>SOEN 6441 (Advance Programming Practices)</w:t>
      </w:r>
    </w:p>
    <w:p w14:paraId="564B3AA5" w14:textId="77777777" w:rsidR="008561D0" w:rsidRPr="00351DAA" w:rsidRDefault="008561D0" w:rsidP="00351DAA">
      <w:pPr>
        <w:spacing w:line="276" w:lineRule="auto"/>
        <w:jc w:val="center"/>
        <w:rPr>
          <w:b/>
          <w:sz w:val="28"/>
          <w:szCs w:val="28"/>
        </w:rPr>
      </w:pPr>
    </w:p>
    <w:p w14:paraId="1F15B7FE" w14:textId="77777777" w:rsidR="008561D0" w:rsidRPr="00351DAA" w:rsidRDefault="008561D0" w:rsidP="00351DAA">
      <w:pPr>
        <w:spacing w:line="276" w:lineRule="auto"/>
        <w:jc w:val="center"/>
        <w:rPr>
          <w:b/>
          <w:sz w:val="28"/>
          <w:szCs w:val="28"/>
        </w:rPr>
      </w:pPr>
      <w:r w:rsidRPr="00351DAA">
        <w:rPr>
          <w:b/>
          <w:sz w:val="28"/>
          <w:szCs w:val="28"/>
        </w:rPr>
        <w:t xml:space="preserve">Project: Risk: </w:t>
      </w:r>
      <w:r w:rsidR="001721FF" w:rsidRPr="00351DAA">
        <w:rPr>
          <w:b/>
          <w:sz w:val="28"/>
          <w:szCs w:val="28"/>
        </w:rPr>
        <w:t>Strategy</w:t>
      </w:r>
      <w:r w:rsidRPr="00351DAA">
        <w:rPr>
          <w:b/>
          <w:sz w:val="28"/>
          <w:szCs w:val="28"/>
        </w:rPr>
        <w:t xml:space="preserve"> Build 1</w:t>
      </w:r>
    </w:p>
    <w:p w14:paraId="5A10D4EE" w14:textId="66831BFC" w:rsidR="008159E3" w:rsidRPr="00351DAA" w:rsidRDefault="008159E3" w:rsidP="00351DAA">
      <w:pPr>
        <w:spacing w:line="276" w:lineRule="auto"/>
        <w:ind w:left="360"/>
        <w:jc w:val="center"/>
        <w:rPr>
          <w:sz w:val="28"/>
          <w:szCs w:val="28"/>
        </w:rPr>
      </w:pPr>
    </w:p>
    <w:p w14:paraId="7E46E255" w14:textId="4ED59286" w:rsidR="008561D0" w:rsidRPr="00351DAA" w:rsidRDefault="00223C1B" w:rsidP="00351DAA">
      <w:pPr>
        <w:spacing w:line="276" w:lineRule="auto"/>
        <w:jc w:val="center"/>
        <w:rPr>
          <w:sz w:val="28"/>
          <w:szCs w:val="28"/>
        </w:rPr>
      </w:pPr>
      <w:r w:rsidRPr="00351DAA">
        <w:rPr>
          <w:b/>
          <w:sz w:val="28"/>
          <w:szCs w:val="28"/>
        </w:rPr>
        <w:t>S</w:t>
      </w:r>
      <w:r w:rsidRPr="00351DAA">
        <w:rPr>
          <w:b/>
          <w:spacing w:val="-1"/>
          <w:sz w:val="28"/>
          <w:szCs w:val="28"/>
        </w:rPr>
        <w:t>u</w:t>
      </w:r>
      <w:r w:rsidRPr="00351DAA">
        <w:rPr>
          <w:b/>
          <w:sz w:val="28"/>
          <w:szCs w:val="28"/>
        </w:rPr>
        <w:t>bm</w:t>
      </w:r>
      <w:r w:rsidRPr="00351DAA">
        <w:rPr>
          <w:b/>
          <w:spacing w:val="-1"/>
          <w:sz w:val="28"/>
          <w:szCs w:val="28"/>
        </w:rPr>
        <w:t>i</w:t>
      </w:r>
      <w:r w:rsidRPr="00351DAA">
        <w:rPr>
          <w:b/>
          <w:spacing w:val="1"/>
          <w:sz w:val="28"/>
          <w:szCs w:val="28"/>
        </w:rPr>
        <w:t>tt</w:t>
      </w:r>
      <w:r w:rsidRPr="00351DAA">
        <w:rPr>
          <w:b/>
          <w:sz w:val="28"/>
          <w:szCs w:val="28"/>
        </w:rPr>
        <w:t>ed</w:t>
      </w:r>
      <w:r w:rsidRPr="00351DAA">
        <w:rPr>
          <w:b/>
          <w:spacing w:val="-2"/>
          <w:sz w:val="28"/>
          <w:szCs w:val="28"/>
        </w:rPr>
        <w:t xml:space="preserve"> </w:t>
      </w:r>
      <w:r w:rsidRPr="00351DAA">
        <w:rPr>
          <w:b/>
          <w:spacing w:val="1"/>
          <w:sz w:val="28"/>
          <w:szCs w:val="28"/>
        </w:rPr>
        <w:t>t</w:t>
      </w:r>
      <w:r w:rsidRPr="00351DAA">
        <w:rPr>
          <w:b/>
          <w:spacing w:val="-2"/>
          <w:sz w:val="28"/>
          <w:szCs w:val="28"/>
        </w:rPr>
        <w:t>o</w:t>
      </w:r>
      <w:r w:rsidRPr="00351DAA">
        <w:rPr>
          <w:sz w:val="28"/>
          <w:szCs w:val="28"/>
        </w:rPr>
        <w:t>:</w:t>
      </w:r>
      <w:r w:rsidRPr="00351DAA">
        <w:rPr>
          <w:spacing w:val="1"/>
          <w:sz w:val="28"/>
          <w:szCs w:val="28"/>
        </w:rPr>
        <w:t xml:space="preserve"> Dr. Joey Paquet</w:t>
      </w:r>
    </w:p>
    <w:p w14:paraId="3929B14D" w14:textId="77436699" w:rsidR="008561D0" w:rsidRPr="00351DAA" w:rsidRDefault="008561D0" w:rsidP="00351DAA">
      <w:pPr>
        <w:spacing w:line="276" w:lineRule="auto"/>
        <w:jc w:val="center"/>
        <w:rPr>
          <w:sz w:val="28"/>
          <w:szCs w:val="28"/>
        </w:rPr>
      </w:pPr>
    </w:p>
    <w:p w14:paraId="4634DA80" w14:textId="47E210C8" w:rsidR="008561D0" w:rsidRPr="00351DAA" w:rsidRDefault="008561D0" w:rsidP="00351DAA">
      <w:pPr>
        <w:spacing w:line="276" w:lineRule="auto"/>
        <w:jc w:val="center"/>
        <w:rPr>
          <w:b/>
          <w:sz w:val="28"/>
          <w:szCs w:val="28"/>
        </w:rPr>
      </w:pPr>
      <w:r w:rsidRPr="00351DAA">
        <w:rPr>
          <w:b/>
          <w:sz w:val="28"/>
          <w:szCs w:val="28"/>
        </w:rPr>
        <w:t xml:space="preserve">Team </w:t>
      </w:r>
      <w:r w:rsidR="00DA0477" w:rsidRPr="00351DAA">
        <w:rPr>
          <w:b/>
          <w:sz w:val="28"/>
          <w:szCs w:val="28"/>
        </w:rPr>
        <w:t>7</w:t>
      </w:r>
      <w:r w:rsidRPr="00351DAA">
        <w:rPr>
          <w:b/>
          <w:sz w:val="28"/>
          <w:szCs w:val="28"/>
        </w:rPr>
        <w:t>:</w:t>
      </w:r>
    </w:p>
    <w:p w14:paraId="74AF2A74" w14:textId="77777777" w:rsidR="008561D0" w:rsidRPr="00351DAA" w:rsidRDefault="008561D0" w:rsidP="00F803D3">
      <w:pPr>
        <w:spacing w:line="276" w:lineRule="auto"/>
        <w:rPr>
          <w:sz w:val="28"/>
          <w:szCs w:val="28"/>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351DAA">
        <w:trPr>
          <w:trHeight w:val="540"/>
          <w:jc w:val="center"/>
        </w:trPr>
        <w:tc>
          <w:tcPr>
            <w:tcW w:w="4675" w:type="dxa"/>
          </w:tcPr>
          <w:p w14:paraId="157A768A"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16223B1E"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r>
              <w:rPr>
                <w:color w:val="000000"/>
                <w:sz w:val="24"/>
                <w:szCs w:val="24"/>
              </w:rPr>
              <w:t>Nirav Patel</w:t>
            </w:r>
          </w:p>
          <w:p w14:paraId="3A429D1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891D8EC"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7E3B8D7A" w14:textId="6E12908B" w:rsidR="0034126A" w:rsidRDefault="0034126A" w:rsidP="00F803D3">
            <w:pPr>
              <w:pBdr>
                <w:top w:val="nil"/>
                <w:left w:val="nil"/>
                <w:bottom w:val="nil"/>
                <w:right w:val="nil"/>
                <w:between w:val="nil"/>
              </w:pBdr>
              <w:tabs>
                <w:tab w:val="left" w:pos="902"/>
              </w:tabs>
              <w:spacing w:line="276"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351DAA">
        <w:trPr>
          <w:trHeight w:val="868"/>
          <w:jc w:val="center"/>
        </w:trPr>
        <w:tc>
          <w:tcPr>
            <w:tcW w:w="4675" w:type="dxa"/>
          </w:tcPr>
          <w:p w14:paraId="61D7BA1D" w14:textId="77777777" w:rsidR="0034126A" w:rsidRDefault="0034126A" w:rsidP="00F803D3">
            <w:pPr>
              <w:pBdr>
                <w:top w:val="nil"/>
                <w:left w:val="nil"/>
                <w:bottom w:val="nil"/>
                <w:right w:val="nil"/>
                <w:between w:val="nil"/>
              </w:pBdr>
              <w:spacing w:before="5" w:line="276" w:lineRule="auto"/>
              <w:jc w:val="center"/>
              <w:rPr>
                <w:sz w:val="23"/>
                <w:szCs w:val="23"/>
              </w:rPr>
            </w:pPr>
          </w:p>
          <w:p w14:paraId="2C0BD516" w14:textId="77777777" w:rsidR="0034126A" w:rsidRDefault="0034126A" w:rsidP="00F803D3">
            <w:pPr>
              <w:pBdr>
                <w:top w:val="nil"/>
                <w:left w:val="nil"/>
                <w:bottom w:val="nil"/>
                <w:right w:val="nil"/>
                <w:between w:val="nil"/>
              </w:pBdr>
              <w:spacing w:before="5" w:line="276" w:lineRule="auto"/>
              <w:jc w:val="center"/>
              <w:rPr>
                <w:color w:val="000000"/>
                <w:sz w:val="23"/>
                <w:szCs w:val="23"/>
              </w:rPr>
            </w:pPr>
            <w:r>
              <w:rPr>
                <w:sz w:val="23"/>
                <w:szCs w:val="23"/>
              </w:rPr>
              <w:t>Karthik B P</w:t>
            </w:r>
          </w:p>
          <w:p w14:paraId="5CFA6BB5"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p>
        </w:tc>
        <w:tc>
          <w:tcPr>
            <w:tcW w:w="4675" w:type="dxa"/>
          </w:tcPr>
          <w:p w14:paraId="0E02D9DF" w14:textId="77777777" w:rsidR="0034126A" w:rsidRDefault="0034126A" w:rsidP="00F803D3">
            <w:pPr>
              <w:pBdr>
                <w:top w:val="nil"/>
                <w:left w:val="nil"/>
                <w:bottom w:val="nil"/>
                <w:right w:val="nil"/>
                <w:between w:val="nil"/>
              </w:pBdr>
              <w:tabs>
                <w:tab w:val="left" w:pos="922"/>
              </w:tabs>
              <w:spacing w:line="276" w:lineRule="auto"/>
              <w:ind w:right="1847"/>
              <w:jc w:val="center"/>
              <w:rPr>
                <w:sz w:val="24"/>
                <w:szCs w:val="24"/>
              </w:rPr>
            </w:pPr>
            <w:r>
              <w:rPr>
                <w:sz w:val="24"/>
                <w:szCs w:val="24"/>
              </w:rPr>
              <w:t xml:space="preserve"> </w:t>
            </w:r>
          </w:p>
          <w:p w14:paraId="1E6CEEB2" w14:textId="59401E8E" w:rsidR="0034126A" w:rsidRDefault="00B9288D" w:rsidP="00F803D3">
            <w:pPr>
              <w:pBdr>
                <w:top w:val="nil"/>
                <w:left w:val="nil"/>
                <w:bottom w:val="nil"/>
                <w:right w:val="nil"/>
                <w:between w:val="nil"/>
              </w:pBdr>
              <w:tabs>
                <w:tab w:val="left" w:pos="922"/>
              </w:tabs>
              <w:spacing w:line="276" w:lineRule="auto"/>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351DAA">
        <w:trPr>
          <w:trHeight w:val="540"/>
          <w:jc w:val="center"/>
        </w:trPr>
        <w:tc>
          <w:tcPr>
            <w:tcW w:w="4675" w:type="dxa"/>
          </w:tcPr>
          <w:p w14:paraId="32CB8A04"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457A9811"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Krishnan Krishnamoorthy</w:t>
            </w:r>
          </w:p>
          <w:p w14:paraId="0B288B23"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D6E71B7"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010D5592" w14:textId="0BE10362"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351DAA">
        <w:trPr>
          <w:trHeight w:val="540"/>
          <w:jc w:val="center"/>
        </w:trPr>
        <w:tc>
          <w:tcPr>
            <w:tcW w:w="4675" w:type="dxa"/>
          </w:tcPr>
          <w:p w14:paraId="303CEAF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2C0F5DE6"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 xml:space="preserve">Charles </w:t>
            </w:r>
            <w:proofErr w:type="spellStart"/>
            <w:r>
              <w:rPr>
                <w:sz w:val="24"/>
                <w:szCs w:val="24"/>
              </w:rPr>
              <w:t>Jebalitherson</w:t>
            </w:r>
            <w:proofErr w:type="spellEnd"/>
            <w:r>
              <w:rPr>
                <w:sz w:val="24"/>
                <w:szCs w:val="24"/>
              </w:rPr>
              <w:t xml:space="preserve"> Augustin Moses</w:t>
            </w:r>
          </w:p>
          <w:p w14:paraId="64921BAA"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543C442A"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70FDF51"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6F6FB06" w14:textId="524B7941"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351DAA">
        <w:trPr>
          <w:trHeight w:val="540"/>
          <w:jc w:val="center"/>
        </w:trPr>
        <w:tc>
          <w:tcPr>
            <w:tcW w:w="4675" w:type="dxa"/>
          </w:tcPr>
          <w:p w14:paraId="287101EB" w14:textId="77777777" w:rsidR="0034126A" w:rsidRDefault="0034126A" w:rsidP="00F803D3">
            <w:pPr>
              <w:pBdr>
                <w:top w:val="nil"/>
                <w:left w:val="nil"/>
                <w:bottom w:val="nil"/>
                <w:right w:val="nil"/>
                <w:between w:val="nil"/>
              </w:pBdr>
              <w:spacing w:before="10" w:line="276" w:lineRule="auto"/>
              <w:jc w:val="center"/>
              <w:rPr>
                <w:sz w:val="23"/>
                <w:szCs w:val="23"/>
              </w:rPr>
            </w:pPr>
          </w:p>
          <w:p w14:paraId="12636ED0" w14:textId="40B0E2D0" w:rsidR="0034126A" w:rsidRDefault="000D06D7" w:rsidP="00F803D3">
            <w:pPr>
              <w:pBdr>
                <w:top w:val="nil"/>
                <w:left w:val="nil"/>
                <w:bottom w:val="nil"/>
                <w:right w:val="nil"/>
                <w:between w:val="nil"/>
              </w:pBdr>
              <w:spacing w:before="10" w:line="276" w:lineRule="auto"/>
              <w:jc w:val="center"/>
              <w:rPr>
                <w:sz w:val="23"/>
                <w:szCs w:val="23"/>
              </w:rPr>
            </w:pPr>
            <w:r>
              <w:rPr>
                <w:sz w:val="23"/>
                <w:szCs w:val="23"/>
              </w:rPr>
              <w:t xml:space="preserve">Rohan Deepak </w:t>
            </w:r>
            <w:proofErr w:type="spellStart"/>
            <w:r>
              <w:rPr>
                <w:sz w:val="23"/>
                <w:szCs w:val="23"/>
              </w:rPr>
              <w:t>Paspallu</w:t>
            </w:r>
            <w:proofErr w:type="spellEnd"/>
          </w:p>
          <w:p w14:paraId="0B9EDE42" w14:textId="77777777" w:rsidR="0034126A" w:rsidRDefault="0034126A" w:rsidP="00F803D3">
            <w:pPr>
              <w:pBdr>
                <w:top w:val="nil"/>
                <w:left w:val="nil"/>
                <w:bottom w:val="nil"/>
                <w:right w:val="nil"/>
                <w:between w:val="nil"/>
              </w:pBdr>
              <w:spacing w:before="10" w:line="276" w:lineRule="auto"/>
              <w:jc w:val="center"/>
              <w:rPr>
                <w:sz w:val="23"/>
                <w:szCs w:val="23"/>
              </w:rPr>
            </w:pPr>
          </w:p>
        </w:tc>
        <w:tc>
          <w:tcPr>
            <w:tcW w:w="4675" w:type="dxa"/>
          </w:tcPr>
          <w:p w14:paraId="67446CD4" w14:textId="77777777" w:rsidR="002859E9" w:rsidRDefault="002859E9" w:rsidP="00F803D3">
            <w:pPr>
              <w:pBdr>
                <w:top w:val="nil"/>
                <w:left w:val="nil"/>
                <w:bottom w:val="nil"/>
                <w:right w:val="nil"/>
                <w:between w:val="nil"/>
              </w:pBdr>
              <w:spacing w:before="10" w:line="276" w:lineRule="auto"/>
              <w:jc w:val="center"/>
              <w:rPr>
                <w:color w:val="000000"/>
                <w:sz w:val="23"/>
                <w:szCs w:val="23"/>
              </w:rPr>
            </w:pPr>
          </w:p>
          <w:p w14:paraId="68C14265" w14:textId="3477845C" w:rsidR="0034126A" w:rsidRDefault="00B9288D" w:rsidP="00F803D3">
            <w:pPr>
              <w:pBdr>
                <w:top w:val="nil"/>
                <w:left w:val="nil"/>
                <w:bottom w:val="nil"/>
                <w:right w:val="nil"/>
                <w:between w:val="nil"/>
              </w:pBdr>
              <w:spacing w:before="10" w:line="276" w:lineRule="auto"/>
              <w:rPr>
                <w:color w:val="000000"/>
                <w:sz w:val="23"/>
                <w:szCs w:val="23"/>
              </w:rPr>
            </w:pPr>
            <w:r>
              <w:rPr>
                <w:color w:val="000000"/>
                <w:sz w:val="23"/>
                <w:szCs w:val="23"/>
              </w:rPr>
              <w:t xml:space="preserve">                     </w:t>
            </w:r>
            <w:r w:rsidR="002859E9">
              <w:rPr>
                <w:color w:val="000000"/>
                <w:sz w:val="23"/>
                <w:szCs w:val="23"/>
              </w:rPr>
              <w:t>40093648</w:t>
            </w:r>
          </w:p>
        </w:tc>
      </w:tr>
    </w:tbl>
    <w:p w14:paraId="59CB0AB7" w14:textId="77777777" w:rsidR="003007A1" w:rsidRPr="00683F5A" w:rsidRDefault="000B69DF" w:rsidP="00F803D3">
      <w:pPr>
        <w:pStyle w:val="TOCHeading"/>
        <w:spacing w:line="276" w:lineRule="auto"/>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F803D3">
      <w:pPr>
        <w:spacing w:line="276" w:lineRule="auto"/>
      </w:pPr>
    </w:p>
    <w:p w14:paraId="53639B80" w14:textId="77777777" w:rsidR="00281099" w:rsidRPr="00C37F80" w:rsidRDefault="003007A1" w:rsidP="00F803D3">
      <w:pPr>
        <w:pStyle w:val="TOC2"/>
        <w:tabs>
          <w:tab w:val="left" w:pos="1000"/>
        </w:tabs>
        <w:spacing w:line="276" w:lineRule="auto"/>
        <w:rPr>
          <w:rFonts w:eastAsia="MS Mincho"/>
          <w:noProof/>
          <w:sz w:val="36"/>
          <w:szCs w:val="22"/>
          <w:lang w:val="en-CA" w:eastAsia="ja-JP"/>
        </w:rPr>
      </w:pPr>
      <w:r w:rsidRPr="00683F5A">
        <w:rPr>
          <w:sz w:val="24"/>
        </w:rPr>
        <w:fldChar w:fldCharType="begin"/>
      </w:r>
      <w:r w:rsidRPr="00683F5A">
        <w:rPr>
          <w:sz w:val="24"/>
        </w:rPr>
        <w:instrText xml:space="preserve"> TOC \o "1-3" \h \z \u </w:instrText>
      </w:r>
      <w:r w:rsidRPr="00683F5A">
        <w:rPr>
          <w:sz w:val="24"/>
        </w:rPr>
        <w:fldChar w:fldCharType="separate"/>
      </w:r>
      <w:hyperlink w:anchor="_Toc527373736" w:history="1">
        <w:r w:rsidR="00281099" w:rsidRPr="00C37F80">
          <w:rPr>
            <w:rStyle w:val="Hyperlink"/>
            <w:noProof/>
            <w:sz w:val="28"/>
          </w:rPr>
          <w:t>1.1</w:t>
        </w:r>
        <w:r w:rsidR="00281099" w:rsidRPr="00C37F80">
          <w:rPr>
            <w:rFonts w:eastAsia="MS Mincho"/>
            <w:noProof/>
            <w:sz w:val="36"/>
            <w:szCs w:val="22"/>
            <w:lang w:val="en-CA" w:eastAsia="ja-JP"/>
          </w:rPr>
          <w:tab/>
        </w:r>
        <w:r w:rsidR="00281099" w:rsidRPr="00C37F80">
          <w:rPr>
            <w:rStyle w:val="Hyperlink"/>
            <w:noProof/>
            <w:sz w:val="28"/>
          </w:rPr>
          <w:t>Scope</w:t>
        </w:r>
        <w:r w:rsidR="00281099" w:rsidRPr="00C37F80">
          <w:rPr>
            <w:noProof/>
            <w:webHidden/>
            <w:sz w:val="28"/>
          </w:rPr>
          <w:tab/>
        </w:r>
        <w:r w:rsidR="00281099" w:rsidRPr="00C37F80">
          <w:rPr>
            <w:noProof/>
            <w:webHidden/>
            <w:sz w:val="28"/>
          </w:rPr>
          <w:fldChar w:fldCharType="begin"/>
        </w:r>
        <w:r w:rsidR="00281099" w:rsidRPr="00C37F80">
          <w:rPr>
            <w:noProof/>
            <w:webHidden/>
            <w:sz w:val="28"/>
          </w:rPr>
          <w:instrText xml:space="preserve"> PAGEREF _Toc527373736 \h </w:instrText>
        </w:r>
        <w:r w:rsidR="00281099" w:rsidRPr="00C37F80">
          <w:rPr>
            <w:noProof/>
            <w:webHidden/>
            <w:sz w:val="28"/>
          </w:rPr>
        </w:r>
        <w:r w:rsidR="00281099" w:rsidRPr="00C37F80">
          <w:rPr>
            <w:noProof/>
            <w:webHidden/>
            <w:sz w:val="28"/>
          </w:rPr>
          <w:fldChar w:fldCharType="separate"/>
        </w:r>
        <w:r w:rsidR="00281099" w:rsidRPr="00C37F80">
          <w:rPr>
            <w:noProof/>
            <w:webHidden/>
            <w:sz w:val="28"/>
          </w:rPr>
          <w:t>3</w:t>
        </w:r>
        <w:r w:rsidR="00281099" w:rsidRPr="00C37F80">
          <w:rPr>
            <w:noProof/>
            <w:webHidden/>
            <w:sz w:val="28"/>
          </w:rPr>
          <w:fldChar w:fldCharType="end"/>
        </w:r>
      </w:hyperlink>
    </w:p>
    <w:p w14:paraId="2F514F79" w14:textId="77777777" w:rsidR="00281099" w:rsidRPr="00C37F80" w:rsidRDefault="00082A1C" w:rsidP="00F803D3">
      <w:pPr>
        <w:pStyle w:val="TOC2"/>
        <w:tabs>
          <w:tab w:val="left" w:pos="1000"/>
        </w:tabs>
        <w:spacing w:line="276" w:lineRule="auto"/>
        <w:rPr>
          <w:rFonts w:eastAsia="MS Mincho"/>
          <w:noProof/>
          <w:sz w:val="36"/>
          <w:szCs w:val="22"/>
          <w:lang w:val="en-CA" w:eastAsia="ja-JP"/>
        </w:rPr>
      </w:pPr>
      <w:hyperlink w:anchor="_Toc527373737" w:history="1">
        <w:r w:rsidR="00281099" w:rsidRPr="00C37F80">
          <w:rPr>
            <w:rStyle w:val="Hyperlink"/>
            <w:noProof/>
            <w:sz w:val="28"/>
          </w:rPr>
          <w:t>1.2</w:t>
        </w:r>
        <w:r w:rsidR="00281099" w:rsidRPr="00C37F80">
          <w:rPr>
            <w:rFonts w:eastAsia="MS Mincho"/>
            <w:noProof/>
            <w:sz w:val="36"/>
            <w:szCs w:val="22"/>
            <w:lang w:val="en-CA" w:eastAsia="ja-JP"/>
          </w:rPr>
          <w:tab/>
        </w:r>
        <w:r w:rsidR="00281099" w:rsidRPr="00C37F80">
          <w:rPr>
            <w:rStyle w:val="Hyperlink"/>
            <w:noProof/>
            <w:sz w:val="28"/>
          </w:rPr>
          <w:t>Architecture Style</w:t>
        </w:r>
        <w:r w:rsidR="00281099" w:rsidRPr="00C37F80">
          <w:rPr>
            <w:noProof/>
            <w:webHidden/>
            <w:sz w:val="28"/>
          </w:rPr>
          <w:tab/>
        </w:r>
        <w:r w:rsidR="00281099" w:rsidRPr="00C37F80">
          <w:rPr>
            <w:noProof/>
            <w:webHidden/>
            <w:sz w:val="28"/>
          </w:rPr>
          <w:fldChar w:fldCharType="begin"/>
        </w:r>
        <w:r w:rsidR="00281099" w:rsidRPr="00C37F80">
          <w:rPr>
            <w:noProof/>
            <w:webHidden/>
            <w:sz w:val="28"/>
          </w:rPr>
          <w:instrText xml:space="preserve"> PAGEREF _Toc527373737 \h </w:instrText>
        </w:r>
        <w:r w:rsidR="00281099" w:rsidRPr="00C37F80">
          <w:rPr>
            <w:noProof/>
            <w:webHidden/>
            <w:sz w:val="28"/>
          </w:rPr>
        </w:r>
        <w:r w:rsidR="00281099" w:rsidRPr="00C37F80">
          <w:rPr>
            <w:noProof/>
            <w:webHidden/>
            <w:sz w:val="28"/>
          </w:rPr>
          <w:fldChar w:fldCharType="separate"/>
        </w:r>
        <w:r w:rsidR="00281099" w:rsidRPr="00C37F80">
          <w:rPr>
            <w:noProof/>
            <w:webHidden/>
            <w:sz w:val="28"/>
          </w:rPr>
          <w:t>3</w:t>
        </w:r>
        <w:r w:rsidR="00281099" w:rsidRPr="00C37F80">
          <w:rPr>
            <w:noProof/>
            <w:webHidden/>
            <w:sz w:val="28"/>
          </w:rPr>
          <w:fldChar w:fldCharType="end"/>
        </w:r>
      </w:hyperlink>
    </w:p>
    <w:p w14:paraId="5D62A3DB" w14:textId="77777777" w:rsidR="00281099" w:rsidRPr="00C37F80" w:rsidRDefault="00082A1C" w:rsidP="00F803D3">
      <w:pPr>
        <w:pStyle w:val="TOC2"/>
        <w:tabs>
          <w:tab w:val="left" w:pos="1000"/>
        </w:tabs>
        <w:spacing w:line="276" w:lineRule="auto"/>
        <w:rPr>
          <w:rFonts w:eastAsia="MS Mincho"/>
          <w:noProof/>
          <w:sz w:val="36"/>
          <w:szCs w:val="22"/>
          <w:lang w:val="en-CA" w:eastAsia="ja-JP"/>
        </w:rPr>
      </w:pPr>
      <w:hyperlink w:anchor="_Toc527373738" w:history="1">
        <w:r w:rsidR="00281099" w:rsidRPr="00C37F80">
          <w:rPr>
            <w:rStyle w:val="Hyperlink"/>
            <w:noProof/>
            <w:sz w:val="28"/>
            <w:lang w:val="en-CA" w:eastAsia="en-CA"/>
          </w:rPr>
          <w:t>1.3</w:t>
        </w:r>
        <w:r w:rsidR="00281099" w:rsidRPr="00C37F80">
          <w:rPr>
            <w:rFonts w:eastAsia="MS Mincho"/>
            <w:noProof/>
            <w:sz w:val="36"/>
            <w:szCs w:val="22"/>
            <w:lang w:val="en-CA" w:eastAsia="ja-JP"/>
          </w:rPr>
          <w:tab/>
        </w:r>
        <w:r w:rsidR="00281099" w:rsidRPr="00C37F80">
          <w:rPr>
            <w:rStyle w:val="Hyperlink"/>
            <w:noProof/>
            <w:sz w:val="28"/>
          </w:rPr>
          <w:t>Risk Strategy. Modules Description</w:t>
        </w:r>
        <w:r w:rsidR="00281099" w:rsidRPr="00C37F80">
          <w:rPr>
            <w:noProof/>
            <w:webHidden/>
            <w:sz w:val="28"/>
          </w:rPr>
          <w:tab/>
        </w:r>
        <w:r w:rsidR="00281099" w:rsidRPr="00C37F80">
          <w:rPr>
            <w:noProof/>
            <w:webHidden/>
            <w:sz w:val="28"/>
          </w:rPr>
          <w:fldChar w:fldCharType="begin"/>
        </w:r>
        <w:r w:rsidR="00281099" w:rsidRPr="00C37F80">
          <w:rPr>
            <w:noProof/>
            <w:webHidden/>
            <w:sz w:val="28"/>
          </w:rPr>
          <w:instrText xml:space="preserve"> PAGEREF _Toc527373738 \h </w:instrText>
        </w:r>
        <w:r w:rsidR="00281099" w:rsidRPr="00C37F80">
          <w:rPr>
            <w:noProof/>
            <w:webHidden/>
            <w:sz w:val="28"/>
          </w:rPr>
        </w:r>
        <w:r w:rsidR="00281099" w:rsidRPr="00C37F80">
          <w:rPr>
            <w:noProof/>
            <w:webHidden/>
            <w:sz w:val="28"/>
          </w:rPr>
          <w:fldChar w:fldCharType="separate"/>
        </w:r>
        <w:r w:rsidR="00281099" w:rsidRPr="00C37F80">
          <w:rPr>
            <w:noProof/>
            <w:webHidden/>
            <w:sz w:val="28"/>
          </w:rPr>
          <w:t>4</w:t>
        </w:r>
        <w:r w:rsidR="00281099" w:rsidRPr="00C37F80">
          <w:rPr>
            <w:noProof/>
            <w:webHidden/>
            <w:sz w:val="28"/>
          </w:rPr>
          <w:fldChar w:fldCharType="end"/>
        </w:r>
      </w:hyperlink>
    </w:p>
    <w:p w14:paraId="2C34ECAA" w14:textId="77777777" w:rsidR="00281099" w:rsidRPr="00C37F80" w:rsidRDefault="00082A1C" w:rsidP="00F803D3">
      <w:pPr>
        <w:pStyle w:val="TOC3"/>
        <w:spacing w:line="276" w:lineRule="auto"/>
        <w:rPr>
          <w:rFonts w:eastAsia="MS Mincho"/>
          <w:noProof/>
          <w:sz w:val="24"/>
          <w:szCs w:val="24"/>
          <w:lang w:val="en-CA" w:eastAsia="ja-JP"/>
        </w:rPr>
      </w:pPr>
      <w:hyperlink w:anchor="_Toc527373739" w:history="1">
        <w:r w:rsidR="00281099" w:rsidRPr="00C37F80">
          <w:rPr>
            <w:rStyle w:val="Hyperlink"/>
            <w:noProof/>
            <w:sz w:val="24"/>
            <w:szCs w:val="24"/>
          </w:rPr>
          <w:t>1.3.1</w:t>
        </w:r>
        <w:r w:rsidR="00281099" w:rsidRPr="00C37F80">
          <w:rPr>
            <w:rFonts w:eastAsia="MS Mincho"/>
            <w:noProof/>
            <w:sz w:val="24"/>
            <w:szCs w:val="24"/>
            <w:lang w:val="en-CA" w:eastAsia="ja-JP"/>
          </w:rPr>
          <w:tab/>
        </w:r>
        <w:r w:rsidR="00281099" w:rsidRPr="00C37F80">
          <w:rPr>
            <w:rStyle w:val="Hyperlink"/>
            <w:noProof/>
            <w:sz w:val="24"/>
            <w:szCs w:val="24"/>
          </w:rPr>
          <w:t>Controllers</w:t>
        </w:r>
        <w:r w:rsidR="00281099" w:rsidRPr="00C37F80">
          <w:rPr>
            <w:noProof/>
            <w:webHidden/>
            <w:sz w:val="24"/>
            <w:szCs w:val="24"/>
          </w:rPr>
          <w:tab/>
        </w:r>
        <w:r w:rsidR="00281099" w:rsidRPr="00C37F80">
          <w:rPr>
            <w:noProof/>
            <w:webHidden/>
            <w:sz w:val="24"/>
            <w:szCs w:val="24"/>
          </w:rPr>
          <w:fldChar w:fldCharType="begin"/>
        </w:r>
        <w:r w:rsidR="00281099" w:rsidRPr="00C37F80">
          <w:rPr>
            <w:noProof/>
            <w:webHidden/>
            <w:sz w:val="24"/>
            <w:szCs w:val="24"/>
          </w:rPr>
          <w:instrText xml:space="preserve"> PAGEREF _Toc527373739 \h </w:instrText>
        </w:r>
        <w:r w:rsidR="00281099" w:rsidRPr="00C37F80">
          <w:rPr>
            <w:noProof/>
            <w:webHidden/>
            <w:sz w:val="24"/>
            <w:szCs w:val="24"/>
          </w:rPr>
        </w:r>
        <w:r w:rsidR="00281099" w:rsidRPr="00C37F80">
          <w:rPr>
            <w:noProof/>
            <w:webHidden/>
            <w:sz w:val="24"/>
            <w:szCs w:val="24"/>
          </w:rPr>
          <w:fldChar w:fldCharType="separate"/>
        </w:r>
        <w:r w:rsidR="00281099" w:rsidRPr="00C37F80">
          <w:rPr>
            <w:noProof/>
            <w:webHidden/>
            <w:sz w:val="24"/>
            <w:szCs w:val="24"/>
          </w:rPr>
          <w:t>4</w:t>
        </w:r>
        <w:r w:rsidR="00281099" w:rsidRPr="00C37F80">
          <w:rPr>
            <w:noProof/>
            <w:webHidden/>
            <w:sz w:val="24"/>
            <w:szCs w:val="24"/>
          </w:rPr>
          <w:fldChar w:fldCharType="end"/>
        </w:r>
      </w:hyperlink>
    </w:p>
    <w:p w14:paraId="05680303" w14:textId="77777777" w:rsidR="00281099" w:rsidRPr="00C37F80" w:rsidRDefault="00082A1C" w:rsidP="00F803D3">
      <w:pPr>
        <w:pStyle w:val="TOC3"/>
        <w:spacing w:line="276" w:lineRule="auto"/>
        <w:rPr>
          <w:rFonts w:eastAsia="MS Mincho"/>
          <w:noProof/>
          <w:sz w:val="24"/>
          <w:szCs w:val="24"/>
          <w:lang w:val="en-CA" w:eastAsia="ja-JP"/>
        </w:rPr>
      </w:pPr>
      <w:hyperlink w:anchor="_Toc527373740" w:history="1">
        <w:r w:rsidR="00281099" w:rsidRPr="00C37F80">
          <w:rPr>
            <w:rStyle w:val="Hyperlink"/>
            <w:noProof/>
            <w:sz w:val="24"/>
            <w:szCs w:val="24"/>
          </w:rPr>
          <w:t>1.3.2</w:t>
        </w:r>
        <w:r w:rsidR="00281099" w:rsidRPr="00C37F80">
          <w:rPr>
            <w:rFonts w:eastAsia="MS Mincho"/>
            <w:noProof/>
            <w:sz w:val="24"/>
            <w:szCs w:val="24"/>
            <w:lang w:val="en-CA" w:eastAsia="ja-JP"/>
          </w:rPr>
          <w:tab/>
        </w:r>
        <w:r w:rsidR="00281099" w:rsidRPr="00C37F80">
          <w:rPr>
            <w:rStyle w:val="Hyperlink"/>
            <w:noProof/>
            <w:sz w:val="24"/>
            <w:szCs w:val="24"/>
          </w:rPr>
          <w:t>Models</w:t>
        </w:r>
        <w:r w:rsidR="00281099" w:rsidRPr="00C37F80">
          <w:rPr>
            <w:noProof/>
            <w:webHidden/>
            <w:sz w:val="24"/>
            <w:szCs w:val="24"/>
          </w:rPr>
          <w:tab/>
        </w:r>
        <w:r w:rsidR="00281099" w:rsidRPr="00C37F80">
          <w:rPr>
            <w:noProof/>
            <w:webHidden/>
            <w:sz w:val="24"/>
            <w:szCs w:val="24"/>
          </w:rPr>
          <w:fldChar w:fldCharType="begin"/>
        </w:r>
        <w:r w:rsidR="00281099" w:rsidRPr="00C37F80">
          <w:rPr>
            <w:noProof/>
            <w:webHidden/>
            <w:sz w:val="24"/>
            <w:szCs w:val="24"/>
          </w:rPr>
          <w:instrText xml:space="preserve"> PAGEREF _Toc527373740 \h </w:instrText>
        </w:r>
        <w:r w:rsidR="00281099" w:rsidRPr="00C37F80">
          <w:rPr>
            <w:noProof/>
            <w:webHidden/>
            <w:sz w:val="24"/>
            <w:szCs w:val="24"/>
          </w:rPr>
        </w:r>
        <w:r w:rsidR="00281099" w:rsidRPr="00C37F80">
          <w:rPr>
            <w:noProof/>
            <w:webHidden/>
            <w:sz w:val="24"/>
            <w:szCs w:val="24"/>
          </w:rPr>
          <w:fldChar w:fldCharType="separate"/>
        </w:r>
        <w:r w:rsidR="00281099" w:rsidRPr="00C37F80">
          <w:rPr>
            <w:noProof/>
            <w:webHidden/>
            <w:sz w:val="24"/>
            <w:szCs w:val="24"/>
          </w:rPr>
          <w:t>5</w:t>
        </w:r>
        <w:r w:rsidR="00281099" w:rsidRPr="00C37F80">
          <w:rPr>
            <w:noProof/>
            <w:webHidden/>
            <w:sz w:val="24"/>
            <w:szCs w:val="24"/>
          </w:rPr>
          <w:fldChar w:fldCharType="end"/>
        </w:r>
      </w:hyperlink>
    </w:p>
    <w:p w14:paraId="024847FC" w14:textId="77777777" w:rsidR="00281099" w:rsidRPr="00C37F80" w:rsidRDefault="00082A1C" w:rsidP="00F803D3">
      <w:pPr>
        <w:pStyle w:val="TOC3"/>
        <w:spacing w:line="276" w:lineRule="auto"/>
        <w:rPr>
          <w:rFonts w:eastAsia="MS Mincho"/>
          <w:noProof/>
          <w:sz w:val="24"/>
          <w:szCs w:val="24"/>
          <w:lang w:val="en-CA" w:eastAsia="ja-JP"/>
        </w:rPr>
      </w:pPr>
      <w:hyperlink w:anchor="_Toc527373741" w:history="1">
        <w:r w:rsidR="00281099" w:rsidRPr="00C37F80">
          <w:rPr>
            <w:rStyle w:val="Hyperlink"/>
            <w:noProof/>
            <w:sz w:val="24"/>
            <w:szCs w:val="24"/>
          </w:rPr>
          <w:t>1.3.3</w:t>
        </w:r>
        <w:r w:rsidR="00281099" w:rsidRPr="00C37F80">
          <w:rPr>
            <w:rFonts w:eastAsia="MS Mincho"/>
            <w:noProof/>
            <w:sz w:val="24"/>
            <w:szCs w:val="24"/>
            <w:lang w:val="en-CA" w:eastAsia="ja-JP"/>
          </w:rPr>
          <w:tab/>
        </w:r>
        <w:r w:rsidR="00281099" w:rsidRPr="00C37F80">
          <w:rPr>
            <w:rStyle w:val="Hyperlink"/>
            <w:noProof/>
            <w:sz w:val="24"/>
            <w:szCs w:val="24"/>
          </w:rPr>
          <w:t>Utility</w:t>
        </w:r>
        <w:r w:rsidR="00281099" w:rsidRPr="00C37F80">
          <w:rPr>
            <w:noProof/>
            <w:webHidden/>
            <w:sz w:val="24"/>
            <w:szCs w:val="24"/>
          </w:rPr>
          <w:tab/>
        </w:r>
        <w:r w:rsidR="00281099" w:rsidRPr="00C37F80">
          <w:rPr>
            <w:noProof/>
            <w:webHidden/>
            <w:sz w:val="24"/>
            <w:szCs w:val="24"/>
          </w:rPr>
          <w:fldChar w:fldCharType="begin"/>
        </w:r>
        <w:r w:rsidR="00281099" w:rsidRPr="00C37F80">
          <w:rPr>
            <w:noProof/>
            <w:webHidden/>
            <w:sz w:val="24"/>
            <w:szCs w:val="24"/>
          </w:rPr>
          <w:instrText xml:space="preserve"> PAGEREF _Toc527373741 \h </w:instrText>
        </w:r>
        <w:r w:rsidR="00281099" w:rsidRPr="00C37F80">
          <w:rPr>
            <w:noProof/>
            <w:webHidden/>
            <w:sz w:val="24"/>
            <w:szCs w:val="24"/>
          </w:rPr>
        </w:r>
        <w:r w:rsidR="00281099" w:rsidRPr="00C37F80">
          <w:rPr>
            <w:noProof/>
            <w:webHidden/>
            <w:sz w:val="24"/>
            <w:szCs w:val="24"/>
          </w:rPr>
          <w:fldChar w:fldCharType="separate"/>
        </w:r>
        <w:r w:rsidR="00281099" w:rsidRPr="00C37F80">
          <w:rPr>
            <w:noProof/>
            <w:webHidden/>
            <w:sz w:val="24"/>
            <w:szCs w:val="24"/>
          </w:rPr>
          <w:t>5</w:t>
        </w:r>
        <w:r w:rsidR="00281099" w:rsidRPr="00C37F80">
          <w:rPr>
            <w:noProof/>
            <w:webHidden/>
            <w:sz w:val="24"/>
            <w:szCs w:val="24"/>
          </w:rPr>
          <w:fldChar w:fldCharType="end"/>
        </w:r>
      </w:hyperlink>
    </w:p>
    <w:p w14:paraId="29FE435F" w14:textId="77777777" w:rsidR="00281099" w:rsidRPr="00C37F80" w:rsidRDefault="00082A1C" w:rsidP="00F803D3">
      <w:pPr>
        <w:pStyle w:val="TOC3"/>
        <w:spacing w:line="276" w:lineRule="auto"/>
        <w:rPr>
          <w:rFonts w:eastAsia="MS Mincho"/>
          <w:noProof/>
          <w:sz w:val="24"/>
          <w:szCs w:val="24"/>
          <w:lang w:val="en-CA" w:eastAsia="ja-JP"/>
        </w:rPr>
      </w:pPr>
      <w:hyperlink w:anchor="_Toc527373742" w:history="1">
        <w:r w:rsidR="00281099" w:rsidRPr="00C37F80">
          <w:rPr>
            <w:rStyle w:val="Hyperlink"/>
            <w:noProof/>
            <w:sz w:val="24"/>
            <w:szCs w:val="24"/>
          </w:rPr>
          <w:t>1.3.4</w:t>
        </w:r>
        <w:r w:rsidR="00281099" w:rsidRPr="00C37F80">
          <w:rPr>
            <w:rFonts w:eastAsia="MS Mincho"/>
            <w:noProof/>
            <w:sz w:val="24"/>
            <w:szCs w:val="24"/>
            <w:lang w:val="en-CA" w:eastAsia="ja-JP"/>
          </w:rPr>
          <w:tab/>
        </w:r>
        <w:r w:rsidR="00281099" w:rsidRPr="00C37F80">
          <w:rPr>
            <w:rStyle w:val="Hyperlink"/>
            <w:noProof/>
            <w:sz w:val="24"/>
            <w:szCs w:val="24"/>
          </w:rPr>
          <w:t>Main</w:t>
        </w:r>
        <w:r w:rsidR="00281099" w:rsidRPr="00C37F80">
          <w:rPr>
            <w:noProof/>
            <w:webHidden/>
            <w:sz w:val="24"/>
            <w:szCs w:val="24"/>
          </w:rPr>
          <w:tab/>
        </w:r>
        <w:r w:rsidR="00281099" w:rsidRPr="00C37F80">
          <w:rPr>
            <w:noProof/>
            <w:webHidden/>
            <w:sz w:val="24"/>
            <w:szCs w:val="24"/>
          </w:rPr>
          <w:fldChar w:fldCharType="begin"/>
        </w:r>
        <w:r w:rsidR="00281099" w:rsidRPr="00C37F80">
          <w:rPr>
            <w:noProof/>
            <w:webHidden/>
            <w:sz w:val="24"/>
            <w:szCs w:val="24"/>
          </w:rPr>
          <w:instrText xml:space="preserve"> PAGEREF _Toc527373742 \h </w:instrText>
        </w:r>
        <w:r w:rsidR="00281099" w:rsidRPr="00C37F80">
          <w:rPr>
            <w:noProof/>
            <w:webHidden/>
            <w:sz w:val="24"/>
            <w:szCs w:val="24"/>
          </w:rPr>
        </w:r>
        <w:r w:rsidR="00281099" w:rsidRPr="00C37F80">
          <w:rPr>
            <w:noProof/>
            <w:webHidden/>
            <w:sz w:val="24"/>
            <w:szCs w:val="24"/>
          </w:rPr>
          <w:fldChar w:fldCharType="separate"/>
        </w:r>
        <w:r w:rsidR="00281099" w:rsidRPr="00C37F80">
          <w:rPr>
            <w:noProof/>
            <w:webHidden/>
            <w:sz w:val="24"/>
            <w:szCs w:val="24"/>
          </w:rPr>
          <w:t>6</w:t>
        </w:r>
        <w:r w:rsidR="00281099" w:rsidRPr="00C37F80">
          <w:rPr>
            <w:noProof/>
            <w:webHidden/>
            <w:sz w:val="24"/>
            <w:szCs w:val="24"/>
          </w:rPr>
          <w:fldChar w:fldCharType="end"/>
        </w:r>
      </w:hyperlink>
    </w:p>
    <w:p w14:paraId="26EC7321" w14:textId="7FA67F77" w:rsidR="009A288E" w:rsidRDefault="00082A1C" w:rsidP="00F803D3">
      <w:pPr>
        <w:pStyle w:val="TOC3"/>
        <w:spacing w:line="276" w:lineRule="auto"/>
        <w:rPr>
          <w:noProof/>
          <w:sz w:val="24"/>
        </w:rPr>
      </w:pPr>
      <w:hyperlink w:anchor="_Toc527373743" w:history="1">
        <w:r w:rsidR="00281099" w:rsidRPr="00C37F80">
          <w:rPr>
            <w:rStyle w:val="Hyperlink"/>
            <w:noProof/>
            <w:sz w:val="24"/>
            <w:szCs w:val="24"/>
          </w:rPr>
          <w:t>1.3.5</w:t>
        </w:r>
        <w:r w:rsidR="00281099" w:rsidRPr="00C37F80">
          <w:rPr>
            <w:rFonts w:eastAsia="MS Mincho"/>
            <w:noProof/>
            <w:sz w:val="24"/>
            <w:szCs w:val="24"/>
            <w:lang w:val="en-CA" w:eastAsia="ja-JP"/>
          </w:rPr>
          <w:tab/>
        </w:r>
        <w:r w:rsidR="00281099" w:rsidRPr="00C37F80">
          <w:rPr>
            <w:rStyle w:val="Hyperlink"/>
            <w:noProof/>
            <w:sz w:val="24"/>
            <w:szCs w:val="24"/>
          </w:rPr>
          <w:t>Exception</w:t>
        </w:r>
        <w:r w:rsidR="00281099" w:rsidRPr="00C37F80">
          <w:rPr>
            <w:noProof/>
            <w:webHidden/>
            <w:sz w:val="24"/>
            <w:szCs w:val="24"/>
          </w:rPr>
          <w:tab/>
        </w:r>
        <w:r w:rsidR="00281099" w:rsidRPr="00C37F80">
          <w:rPr>
            <w:noProof/>
            <w:webHidden/>
            <w:sz w:val="24"/>
            <w:szCs w:val="24"/>
          </w:rPr>
          <w:fldChar w:fldCharType="begin"/>
        </w:r>
        <w:r w:rsidR="00281099" w:rsidRPr="00C37F80">
          <w:rPr>
            <w:noProof/>
            <w:webHidden/>
            <w:sz w:val="24"/>
            <w:szCs w:val="24"/>
          </w:rPr>
          <w:instrText xml:space="preserve"> PAGEREF _Toc527373743 \h </w:instrText>
        </w:r>
        <w:r w:rsidR="00281099" w:rsidRPr="00C37F80">
          <w:rPr>
            <w:noProof/>
            <w:webHidden/>
            <w:sz w:val="24"/>
            <w:szCs w:val="24"/>
          </w:rPr>
        </w:r>
        <w:r w:rsidR="00281099" w:rsidRPr="00C37F80">
          <w:rPr>
            <w:noProof/>
            <w:webHidden/>
            <w:sz w:val="24"/>
            <w:szCs w:val="24"/>
          </w:rPr>
          <w:fldChar w:fldCharType="separate"/>
        </w:r>
        <w:r w:rsidR="00281099" w:rsidRPr="00C37F80">
          <w:rPr>
            <w:noProof/>
            <w:webHidden/>
            <w:sz w:val="24"/>
            <w:szCs w:val="24"/>
          </w:rPr>
          <w:t>6</w:t>
        </w:r>
        <w:r w:rsidR="00281099" w:rsidRPr="00C37F80">
          <w:rPr>
            <w:noProof/>
            <w:webHidden/>
            <w:sz w:val="24"/>
            <w:szCs w:val="24"/>
          </w:rPr>
          <w:fldChar w:fldCharType="end"/>
        </w:r>
      </w:hyperlink>
    </w:p>
    <w:p w14:paraId="3174E75A" w14:textId="77777777" w:rsidR="009A288E" w:rsidRPr="009A288E" w:rsidRDefault="009A288E" w:rsidP="00F803D3">
      <w:pPr>
        <w:spacing w:line="276" w:lineRule="auto"/>
        <w:rPr>
          <w:rFonts w:eastAsia="MS Mincho"/>
        </w:rPr>
      </w:pPr>
    </w:p>
    <w:p w14:paraId="26A25A9F" w14:textId="77777777" w:rsidR="00281099" w:rsidRPr="00683F5A" w:rsidRDefault="00082A1C" w:rsidP="00F803D3">
      <w:pPr>
        <w:pStyle w:val="TOC2"/>
        <w:tabs>
          <w:tab w:val="left" w:pos="1000"/>
        </w:tabs>
        <w:spacing w:line="276" w:lineRule="auto"/>
        <w:rPr>
          <w:rFonts w:eastAsia="MS Mincho"/>
          <w:noProof/>
          <w:sz w:val="32"/>
          <w:szCs w:val="22"/>
          <w:lang w:val="en-CA" w:eastAsia="ja-JP"/>
        </w:rPr>
      </w:pPr>
      <w:hyperlink w:anchor="_Toc527373744" w:history="1">
        <w:r w:rsidR="00281099" w:rsidRPr="00683F5A">
          <w:rPr>
            <w:rStyle w:val="Hyperlink"/>
            <w:noProof/>
            <w:sz w:val="24"/>
          </w:rPr>
          <w:t>1.4</w:t>
        </w:r>
        <w:r w:rsidR="00281099" w:rsidRPr="00683F5A">
          <w:rPr>
            <w:rFonts w:eastAsia="MS Mincho"/>
            <w:noProof/>
            <w:sz w:val="32"/>
            <w:szCs w:val="22"/>
            <w:lang w:val="en-CA" w:eastAsia="ja-JP"/>
          </w:rPr>
          <w:tab/>
        </w:r>
        <w:r w:rsidR="00281099" w:rsidRPr="00C37F80">
          <w:rPr>
            <w:rStyle w:val="Hyperlink"/>
            <w:noProof/>
            <w:sz w:val="28"/>
            <w:szCs w:val="28"/>
          </w:rPr>
          <w:t>Technologies</w:t>
        </w:r>
        <w:r w:rsidR="00281099" w:rsidRPr="00683F5A">
          <w:rPr>
            <w:rStyle w:val="Hyperlink"/>
            <w:noProof/>
            <w:sz w:val="24"/>
          </w:rPr>
          <w:t xml:space="preserve"> and Tools used:</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_Toc527373744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D7B51AA" w14:textId="77777777" w:rsidR="00281099" w:rsidRPr="00683F5A" w:rsidRDefault="00082A1C" w:rsidP="00F803D3">
      <w:pPr>
        <w:pStyle w:val="TOC3"/>
        <w:spacing w:line="276" w:lineRule="auto"/>
        <w:rPr>
          <w:rFonts w:eastAsia="MS Mincho"/>
          <w:noProof/>
          <w:sz w:val="32"/>
          <w:szCs w:val="22"/>
          <w:lang w:val="en-CA" w:eastAsia="ja-JP"/>
        </w:rPr>
      </w:pPr>
      <w:hyperlink w:anchor="_Toc527373745" w:history="1">
        <w:r w:rsidR="00281099" w:rsidRPr="00683F5A">
          <w:rPr>
            <w:rStyle w:val="Hyperlink"/>
            <w:noProof/>
            <w:sz w:val="24"/>
          </w:rPr>
          <w:t>1.4.1</w:t>
        </w:r>
        <w:r w:rsidR="00281099" w:rsidRPr="00683F5A">
          <w:rPr>
            <w:rFonts w:eastAsia="MS Mincho"/>
            <w:noProof/>
            <w:sz w:val="32"/>
            <w:szCs w:val="22"/>
            <w:lang w:val="en-CA" w:eastAsia="ja-JP"/>
          </w:rPr>
          <w:tab/>
        </w:r>
        <w:r w:rsidR="00281099" w:rsidRPr="00683F5A">
          <w:rPr>
            <w:rStyle w:val="Hyperlink"/>
            <w:noProof/>
            <w:sz w:val="24"/>
          </w:rPr>
          <w:t>Tools and technology used for the development of the game.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_Toc527373745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EF8C0AC" w14:textId="77777777" w:rsidR="003007A1" w:rsidRPr="00683F5A" w:rsidRDefault="003007A1" w:rsidP="00F803D3">
      <w:pPr>
        <w:spacing w:line="276" w:lineRule="auto"/>
        <w:rPr>
          <w:sz w:val="24"/>
        </w:rPr>
      </w:pPr>
      <w:r w:rsidRPr="00683F5A">
        <w:rPr>
          <w:b/>
          <w:bCs/>
          <w:noProof/>
          <w:sz w:val="24"/>
        </w:rPr>
        <w:fldChar w:fldCharType="end"/>
      </w:r>
    </w:p>
    <w:p w14:paraId="68045F1F" w14:textId="77777777" w:rsidR="00EE1497" w:rsidRPr="00683F5A" w:rsidRDefault="00EE1497" w:rsidP="00F803D3">
      <w:pPr>
        <w:pStyle w:val="TOC3"/>
        <w:spacing w:line="276" w:lineRule="auto"/>
      </w:pPr>
    </w:p>
    <w:p w14:paraId="0AC223E6" w14:textId="77777777" w:rsidR="00EE1497" w:rsidRPr="00683F5A" w:rsidRDefault="00EE1497" w:rsidP="00F803D3">
      <w:pPr>
        <w:spacing w:line="276" w:lineRule="auto"/>
      </w:pPr>
    </w:p>
    <w:p w14:paraId="54E7D6CA" w14:textId="77777777" w:rsidR="00EE1497" w:rsidRPr="00683F5A" w:rsidRDefault="00EE1497" w:rsidP="00F803D3">
      <w:pPr>
        <w:spacing w:line="276" w:lineRule="auto"/>
      </w:pPr>
    </w:p>
    <w:p w14:paraId="5D27F1FA" w14:textId="77777777" w:rsidR="00EE1497" w:rsidRPr="00683F5A" w:rsidRDefault="00EE1497" w:rsidP="00F803D3">
      <w:pPr>
        <w:spacing w:line="276" w:lineRule="auto"/>
      </w:pPr>
    </w:p>
    <w:p w14:paraId="607AE18E" w14:textId="77777777" w:rsidR="00EE1497" w:rsidRPr="00683F5A" w:rsidRDefault="00EE1497" w:rsidP="00F803D3">
      <w:pPr>
        <w:spacing w:line="276" w:lineRule="auto"/>
      </w:pPr>
    </w:p>
    <w:p w14:paraId="652BE757" w14:textId="77777777" w:rsidR="00EE1497" w:rsidRPr="00683F5A" w:rsidRDefault="00EE1497" w:rsidP="00F803D3">
      <w:pPr>
        <w:spacing w:line="276" w:lineRule="auto"/>
      </w:pPr>
    </w:p>
    <w:p w14:paraId="6056DDE1" w14:textId="77777777" w:rsidR="00EE1497" w:rsidRPr="00683F5A" w:rsidRDefault="00EE1497" w:rsidP="00F803D3">
      <w:pPr>
        <w:spacing w:line="276" w:lineRule="auto"/>
      </w:pPr>
    </w:p>
    <w:p w14:paraId="7F8AE271" w14:textId="77777777" w:rsidR="00EE1497" w:rsidRPr="00683F5A" w:rsidRDefault="00EE1497" w:rsidP="00F803D3">
      <w:pPr>
        <w:spacing w:line="276" w:lineRule="auto"/>
      </w:pPr>
    </w:p>
    <w:p w14:paraId="0E1E03DD" w14:textId="77777777" w:rsidR="00EE1497" w:rsidRPr="00683F5A" w:rsidRDefault="00EE1497" w:rsidP="00F803D3">
      <w:pPr>
        <w:spacing w:line="276" w:lineRule="auto"/>
      </w:pPr>
    </w:p>
    <w:p w14:paraId="3086DDAC" w14:textId="77777777" w:rsidR="00EE1497" w:rsidRPr="00683F5A" w:rsidRDefault="00EE1497" w:rsidP="00F803D3">
      <w:pPr>
        <w:spacing w:line="276" w:lineRule="auto"/>
      </w:pPr>
    </w:p>
    <w:p w14:paraId="40F2E5A7" w14:textId="77777777" w:rsidR="00EE1497" w:rsidRPr="00683F5A" w:rsidRDefault="00EE1497" w:rsidP="00F803D3">
      <w:pPr>
        <w:spacing w:line="276" w:lineRule="auto"/>
      </w:pPr>
    </w:p>
    <w:p w14:paraId="41610D29" w14:textId="77777777" w:rsidR="00EE1497" w:rsidRPr="00683F5A" w:rsidRDefault="00EE1497" w:rsidP="00F803D3">
      <w:pPr>
        <w:spacing w:line="276" w:lineRule="auto"/>
      </w:pPr>
    </w:p>
    <w:p w14:paraId="4342C166" w14:textId="77777777" w:rsidR="00EE1497" w:rsidRPr="00683F5A" w:rsidRDefault="00EE1497" w:rsidP="00F803D3">
      <w:pPr>
        <w:spacing w:line="276" w:lineRule="auto"/>
      </w:pPr>
    </w:p>
    <w:p w14:paraId="73024848" w14:textId="77777777" w:rsidR="00EE1497" w:rsidRPr="00683F5A" w:rsidRDefault="00EE1497" w:rsidP="00F803D3">
      <w:pPr>
        <w:spacing w:line="276" w:lineRule="auto"/>
      </w:pPr>
    </w:p>
    <w:p w14:paraId="399BF761" w14:textId="77777777" w:rsidR="00EE1497" w:rsidRPr="00683F5A" w:rsidRDefault="00EE1497" w:rsidP="00F803D3">
      <w:pPr>
        <w:spacing w:line="276" w:lineRule="auto"/>
      </w:pPr>
    </w:p>
    <w:p w14:paraId="2F6E1C94" w14:textId="77777777" w:rsidR="00EE1497" w:rsidRPr="00683F5A" w:rsidRDefault="00EE1497" w:rsidP="00F803D3">
      <w:pPr>
        <w:spacing w:line="276" w:lineRule="auto"/>
      </w:pPr>
    </w:p>
    <w:p w14:paraId="2E4B3986" w14:textId="77777777" w:rsidR="00EE1497" w:rsidRPr="00683F5A" w:rsidRDefault="00EE1497" w:rsidP="00F803D3">
      <w:pPr>
        <w:spacing w:line="276" w:lineRule="auto"/>
      </w:pPr>
    </w:p>
    <w:p w14:paraId="16EAA8C4" w14:textId="77777777" w:rsidR="00EE1497" w:rsidRPr="00683F5A" w:rsidRDefault="00EE1497" w:rsidP="00F803D3">
      <w:pPr>
        <w:spacing w:line="276" w:lineRule="auto"/>
      </w:pPr>
    </w:p>
    <w:p w14:paraId="43592DF0" w14:textId="77777777" w:rsidR="00EE1497" w:rsidRPr="00683F5A" w:rsidRDefault="00EE1497" w:rsidP="00F803D3">
      <w:pPr>
        <w:spacing w:line="276" w:lineRule="auto"/>
      </w:pPr>
    </w:p>
    <w:p w14:paraId="4F4415A5" w14:textId="77777777" w:rsidR="00EE1497" w:rsidRPr="00683F5A" w:rsidRDefault="00EE1497" w:rsidP="00F803D3">
      <w:pPr>
        <w:spacing w:line="276" w:lineRule="auto"/>
      </w:pPr>
    </w:p>
    <w:p w14:paraId="01FF4365" w14:textId="77777777" w:rsidR="00EE1497" w:rsidRPr="00683F5A" w:rsidRDefault="00EE1497" w:rsidP="00F803D3">
      <w:pPr>
        <w:spacing w:line="276" w:lineRule="auto"/>
      </w:pPr>
    </w:p>
    <w:p w14:paraId="38C9351C" w14:textId="77777777" w:rsidR="00EE1497" w:rsidRPr="00683F5A" w:rsidRDefault="00EE1497" w:rsidP="00F803D3">
      <w:pPr>
        <w:spacing w:line="276" w:lineRule="auto"/>
      </w:pPr>
    </w:p>
    <w:p w14:paraId="1A074E97" w14:textId="77777777" w:rsidR="0038299F" w:rsidRPr="00683F5A" w:rsidRDefault="0038299F" w:rsidP="00F803D3">
      <w:pPr>
        <w:spacing w:line="276" w:lineRule="auto"/>
      </w:pPr>
    </w:p>
    <w:p w14:paraId="255EB20D" w14:textId="77777777" w:rsidR="0038299F" w:rsidRPr="00683F5A" w:rsidRDefault="0038299F" w:rsidP="00F803D3">
      <w:pPr>
        <w:spacing w:line="276" w:lineRule="auto"/>
      </w:pPr>
    </w:p>
    <w:p w14:paraId="3CE1633B" w14:textId="77777777" w:rsidR="0038299F" w:rsidRPr="00683F5A" w:rsidRDefault="0038299F" w:rsidP="00F803D3">
      <w:pPr>
        <w:spacing w:line="276" w:lineRule="auto"/>
      </w:pPr>
    </w:p>
    <w:p w14:paraId="2DA8A55A" w14:textId="77777777" w:rsidR="0038299F" w:rsidRPr="00683F5A" w:rsidRDefault="0038299F" w:rsidP="00F803D3">
      <w:pPr>
        <w:spacing w:line="276" w:lineRule="auto"/>
      </w:pPr>
    </w:p>
    <w:p w14:paraId="39DC3C25" w14:textId="77777777" w:rsidR="0038299F" w:rsidRPr="00683F5A" w:rsidRDefault="0038299F" w:rsidP="00F803D3">
      <w:pPr>
        <w:spacing w:line="276" w:lineRule="auto"/>
      </w:pPr>
    </w:p>
    <w:p w14:paraId="50FC3819" w14:textId="77777777" w:rsidR="0038299F" w:rsidRPr="00683F5A" w:rsidRDefault="0038299F" w:rsidP="00F803D3">
      <w:pPr>
        <w:spacing w:line="276" w:lineRule="auto"/>
      </w:pPr>
    </w:p>
    <w:p w14:paraId="7700FD0E" w14:textId="77777777" w:rsidR="0038299F" w:rsidRPr="00683F5A" w:rsidRDefault="0038299F" w:rsidP="00F803D3">
      <w:pPr>
        <w:spacing w:line="276" w:lineRule="auto"/>
      </w:pPr>
    </w:p>
    <w:p w14:paraId="7BF90A74" w14:textId="77777777" w:rsidR="0038299F" w:rsidRPr="00683F5A" w:rsidRDefault="0038299F" w:rsidP="00F803D3">
      <w:pPr>
        <w:spacing w:line="276" w:lineRule="auto"/>
      </w:pPr>
    </w:p>
    <w:p w14:paraId="1C12F476" w14:textId="77777777" w:rsidR="0038299F" w:rsidRPr="00683F5A" w:rsidRDefault="0038299F" w:rsidP="00F803D3">
      <w:pPr>
        <w:spacing w:line="276" w:lineRule="auto"/>
      </w:pPr>
    </w:p>
    <w:p w14:paraId="6A641F8D" w14:textId="1630F932" w:rsidR="00473670" w:rsidRDefault="00EA411F" w:rsidP="00F803D3">
      <w:pPr>
        <w:pStyle w:val="Title"/>
        <w:spacing w:line="276" w:lineRule="auto"/>
        <w:jc w:val="left"/>
        <w:rPr>
          <w:rFonts w:ascii="Times New Roman" w:hAnsi="Times New Roman"/>
          <w:sz w:val="28"/>
        </w:rPr>
      </w:pPr>
      <w:bookmarkStart w:id="0" w:name="_Toc456598586"/>
      <w:bookmarkStart w:id="1" w:name="_Toc73179406"/>
      <w:r w:rsidRPr="00F861FF">
        <w:rPr>
          <w:rFonts w:ascii="Times New Roman" w:hAnsi="Times New Roman"/>
          <w:sz w:val="28"/>
        </w:rPr>
        <w:lastRenderedPageBreak/>
        <w:t>Introduction</w:t>
      </w:r>
      <w:bookmarkEnd w:id="0"/>
      <w:bookmarkEnd w:id="1"/>
    </w:p>
    <w:p w14:paraId="6FD4AC68" w14:textId="77777777" w:rsidR="00FB5135" w:rsidRPr="00FB5135" w:rsidRDefault="00FB5135" w:rsidP="00F803D3">
      <w:pPr>
        <w:spacing w:line="276" w:lineRule="auto"/>
      </w:pPr>
    </w:p>
    <w:p w14:paraId="1E1B44A8" w14:textId="77777777" w:rsidR="00C53684" w:rsidRPr="00683F5A" w:rsidRDefault="0047600E" w:rsidP="00F803D3">
      <w:pPr>
        <w:spacing w:line="276" w:lineRule="auto"/>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F861FF" w:rsidRDefault="005A03A1" w:rsidP="00F803D3">
      <w:pPr>
        <w:pStyle w:val="Heading2"/>
        <w:pBdr>
          <w:bottom w:val="single" w:sz="6" w:space="4" w:color="EAECEF"/>
        </w:pBdr>
        <w:spacing w:before="360" w:after="240" w:line="276" w:lineRule="auto"/>
        <w:rPr>
          <w:rFonts w:ascii="Times New Roman" w:hAnsi="Times New Roman"/>
          <w:sz w:val="28"/>
          <w:szCs w:val="24"/>
        </w:rPr>
      </w:pPr>
      <w:bookmarkStart w:id="3" w:name="_Toc527373736"/>
      <w:r w:rsidRPr="00F861FF">
        <w:rPr>
          <w:rFonts w:ascii="Times New Roman" w:hAnsi="Times New Roman"/>
          <w:sz w:val="28"/>
          <w:szCs w:val="24"/>
        </w:rPr>
        <w:t>Scope</w:t>
      </w:r>
      <w:bookmarkStart w:id="4" w:name="_Toc496190207"/>
      <w:bookmarkStart w:id="5" w:name="_Toc527373334"/>
      <w:bookmarkEnd w:id="2"/>
      <w:bookmarkEnd w:id="3"/>
    </w:p>
    <w:p w14:paraId="1C2E7DD1" w14:textId="77777777" w:rsidR="00AB56E7" w:rsidRPr="00683F5A" w:rsidRDefault="00AB56E7" w:rsidP="00F803D3">
      <w:pPr>
        <w:numPr>
          <w:ilvl w:val="0"/>
          <w:numId w:val="44"/>
        </w:numPr>
        <w:spacing w:line="276" w:lineRule="auto"/>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F803D3">
      <w:pPr>
        <w:spacing w:line="276" w:lineRule="auto"/>
        <w:rPr>
          <w:sz w:val="24"/>
          <w:szCs w:val="24"/>
        </w:rPr>
      </w:pPr>
    </w:p>
    <w:p w14:paraId="3BD4723C" w14:textId="77777777" w:rsidR="006376A8" w:rsidRPr="00683F5A" w:rsidRDefault="006376A8" w:rsidP="00F803D3">
      <w:pPr>
        <w:numPr>
          <w:ilvl w:val="0"/>
          <w:numId w:val="44"/>
        </w:numPr>
        <w:spacing w:line="276" w:lineRule="auto"/>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F803D3">
      <w:pPr>
        <w:spacing w:line="276" w:lineRule="auto"/>
        <w:rPr>
          <w:sz w:val="24"/>
          <w:szCs w:val="24"/>
        </w:rPr>
      </w:pPr>
    </w:p>
    <w:bookmarkEnd w:id="4"/>
    <w:bookmarkEnd w:id="5"/>
    <w:p w14:paraId="0C5B2567" w14:textId="77777777" w:rsidR="00A3638D" w:rsidRPr="00683F5A" w:rsidRDefault="00A3638D" w:rsidP="00F803D3">
      <w:pPr>
        <w:numPr>
          <w:ilvl w:val="0"/>
          <w:numId w:val="41"/>
        </w:numPr>
        <w:spacing w:line="276" w:lineRule="auto"/>
        <w:rPr>
          <w:sz w:val="24"/>
          <w:szCs w:val="24"/>
        </w:rPr>
      </w:pPr>
      <w:r w:rsidRPr="00683F5A">
        <w:rPr>
          <w:sz w:val="24"/>
          <w:szCs w:val="24"/>
        </w:rPr>
        <w:t>Create a new map file</w:t>
      </w:r>
    </w:p>
    <w:p w14:paraId="1FB6A5F4" w14:textId="77777777" w:rsidR="00A3638D" w:rsidRPr="00683F5A" w:rsidRDefault="00A3638D" w:rsidP="00F803D3">
      <w:pPr>
        <w:numPr>
          <w:ilvl w:val="0"/>
          <w:numId w:val="41"/>
        </w:numPr>
        <w:spacing w:line="276" w:lineRule="auto"/>
        <w:rPr>
          <w:sz w:val="24"/>
          <w:szCs w:val="24"/>
        </w:rPr>
      </w:pPr>
      <w:r w:rsidRPr="00683F5A">
        <w:rPr>
          <w:sz w:val="24"/>
          <w:szCs w:val="24"/>
        </w:rPr>
        <w:t>Edit an existing map file</w:t>
      </w:r>
    </w:p>
    <w:p w14:paraId="3D094AB2" w14:textId="77777777" w:rsidR="00A3638D" w:rsidRPr="00683F5A" w:rsidRDefault="00A3638D" w:rsidP="00F803D3">
      <w:pPr>
        <w:numPr>
          <w:ilvl w:val="0"/>
          <w:numId w:val="41"/>
        </w:numPr>
        <w:spacing w:line="276" w:lineRule="auto"/>
        <w:rPr>
          <w:sz w:val="24"/>
          <w:szCs w:val="24"/>
        </w:rPr>
      </w:pPr>
      <w:r w:rsidRPr="00683F5A">
        <w:rPr>
          <w:sz w:val="24"/>
          <w:szCs w:val="24"/>
        </w:rPr>
        <w:t>Add/update/delete Continent</w:t>
      </w:r>
    </w:p>
    <w:p w14:paraId="28836C54" w14:textId="77777777" w:rsidR="00A3638D" w:rsidRPr="00683F5A" w:rsidRDefault="00A3638D" w:rsidP="00F803D3">
      <w:pPr>
        <w:numPr>
          <w:ilvl w:val="0"/>
          <w:numId w:val="41"/>
        </w:numPr>
        <w:spacing w:line="276" w:lineRule="auto"/>
        <w:rPr>
          <w:sz w:val="24"/>
          <w:szCs w:val="24"/>
        </w:rPr>
      </w:pPr>
      <w:r w:rsidRPr="00683F5A">
        <w:rPr>
          <w:sz w:val="24"/>
          <w:szCs w:val="24"/>
        </w:rPr>
        <w:t>Add/update/delete Territory</w:t>
      </w:r>
    </w:p>
    <w:p w14:paraId="54DF87F0" w14:textId="77777777" w:rsidR="00A3638D" w:rsidRPr="00683F5A" w:rsidRDefault="00A3638D" w:rsidP="00F803D3">
      <w:pPr>
        <w:numPr>
          <w:ilvl w:val="0"/>
          <w:numId w:val="41"/>
        </w:numPr>
        <w:spacing w:line="276" w:lineRule="auto"/>
        <w:rPr>
          <w:sz w:val="24"/>
          <w:szCs w:val="24"/>
        </w:rPr>
      </w:pPr>
      <w:r w:rsidRPr="00683F5A">
        <w:rPr>
          <w:sz w:val="24"/>
          <w:szCs w:val="24"/>
        </w:rPr>
        <w:t>Add/Delete Adjacent Territory</w:t>
      </w:r>
    </w:p>
    <w:p w14:paraId="1E6EEF96" w14:textId="77777777" w:rsidR="00A3638D" w:rsidRPr="00683F5A" w:rsidRDefault="00A3638D" w:rsidP="00F803D3">
      <w:pPr>
        <w:numPr>
          <w:ilvl w:val="0"/>
          <w:numId w:val="41"/>
        </w:numPr>
        <w:spacing w:line="276" w:lineRule="auto"/>
        <w:rPr>
          <w:sz w:val="24"/>
          <w:szCs w:val="24"/>
        </w:rPr>
      </w:pPr>
      <w:r w:rsidRPr="00683F5A">
        <w:rPr>
          <w:sz w:val="24"/>
          <w:szCs w:val="24"/>
        </w:rPr>
        <w:t>Make sure that the integrity of the connected graph is maintained.</w:t>
      </w:r>
    </w:p>
    <w:p w14:paraId="20EA0877" w14:textId="77777777" w:rsidR="00A3638D" w:rsidRPr="00683F5A" w:rsidRDefault="00AD093D" w:rsidP="00F803D3">
      <w:pPr>
        <w:numPr>
          <w:ilvl w:val="0"/>
          <w:numId w:val="43"/>
        </w:numPr>
        <w:spacing w:line="276" w:lineRule="auto"/>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F803D3">
      <w:pPr>
        <w:numPr>
          <w:ilvl w:val="1"/>
          <w:numId w:val="40"/>
        </w:numPr>
        <w:spacing w:line="276" w:lineRule="auto"/>
        <w:rPr>
          <w:sz w:val="24"/>
          <w:szCs w:val="24"/>
        </w:rPr>
      </w:pPr>
      <w:r w:rsidRPr="00683F5A">
        <w:rPr>
          <w:sz w:val="24"/>
          <w:szCs w:val="24"/>
        </w:rPr>
        <w:t>Assigning territory to player</w:t>
      </w:r>
    </w:p>
    <w:p w14:paraId="14CFC4A9" w14:textId="77777777" w:rsidR="00A3638D" w:rsidRPr="00683F5A" w:rsidRDefault="00A3638D" w:rsidP="00F803D3">
      <w:pPr>
        <w:numPr>
          <w:ilvl w:val="1"/>
          <w:numId w:val="40"/>
        </w:numPr>
        <w:spacing w:line="276" w:lineRule="auto"/>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F803D3">
      <w:pPr>
        <w:numPr>
          <w:ilvl w:val="1"/>
          <w:numId w:val="40"/>
        </w:numPr>
        <w:spacing w:line="276" w:lineRule="auto"/>
        <w:rPr>
          <w:sz w:val="24"/>
          <w:szCs w:val="24"/>
        </w:rPr>
      </w:pPr>
      <w:r w:rsidRPr="00683F5A">
        <w:rPr>
          <w:sz w:val="24"/>
          <w:szCs w:val="24"/>
        </w:rPr>
        <w:t>Reinforcement phase, with proper calculation of armies</w:t>
      </w:r>
    </w:p>
    <w:p w14:paraId="17970212" w14:textId="4AF068EB" w:rsidR="00A3638D" w:rsidRDefault="00A3638D" w:rsidP="00F803D3">
      <w:pPr>
        <w:numPr>
          <w:ilvl w:val="1"/>
          <w:numId w:val="40"/>
        </w:numPr>
        <w:spacing w:line="276" w:lineRule="auto"/>
        <w:rPr>
          <w:sz w:val="24"/>
          <w:szCs w:val="24"/>
        </w:rPr>
      </w:pPr>
      <w:r w:rsidRPr="00683F5A">
        <w:rPr>
          <w:sz w:val="24"/>
          <w:szCs w:val="24"/>
        </w:rPr>
        <w:t xml:space="preserve">Fortification phase, with a valid fortification move. </w:t>
      </w:r>
    </w:p>
    <w:p w14:paraId="03F5E1C2" w14:textId="77777777" w:rsidR="00BE2568" w:rsidRPr="00683F5A" w:rsidRDefault="00BE2568" w:rsidP="00F803D3">
      <w:pPr>
        <w:spacing w:line="276" w:lineRule="auto"/>
        <w:rPr>
          <w:sz w:val="24"/>
          <w:szCs w:val="24"/>
        </w:rPr>
      </w:pPr>
    </w:p>
    <w:p w14:paraId="17371D3F" w14:textId="77777777" w:rsidR="005D55FE" w:rsidRPr="00CA6ACB" w:rsidRDefault="005D55FE" w:rsidP="00F803D3">
      <w:pPr>
        <w:pStyle w:val="Heading2"/>
        <w:pBdr>
          <w:bottom w:val="single" w:sz="6" w:space="4" w:color="EAECEF"/>
        </w:pBdr>
        <w:spacing w:before="360" w:after="240" w:line="276" w:lineRule="auto"/>
        <w:rPr>
          <w:rFonts w:ascii="Times New Roman" w:hAnsi="Times New Roman"/>
          <w:sz w:val="28"/>
          <w:szCs w:val="24"/>
        </w:rPr>
      </w:pPr>
      <w:bookmarkStart w:id="6" w:name="_Toc527373737"/>
      <w:r w:rsidRPr="00CA6ACB">
        <w:rPr>
          <w:rFonts w:ascii="Times New Roman" w:hAnsi="Times New Roman"/>
          <w:sz w:val="28"/>
          <w:szCs w:val="24"/>
        </w:rPr>
        <w:t>Architecture Style</w:t>
      </w:r>
      <w:bookmarkEnd w:id="6"/>
    </w:p>
    <w:p w14:paraId="3869C6EA" w14:textId="77777777" w:rsidR="005D55FE" w:rsidRPr="00683F5A" w:rsidRDefault="005D55FE" w:rsidP="00F803D3">
      <w:pPr>
        <w:spacing w:line="276" w:lineRule="auto"/>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F803D3">
      <w:pPr>
        <w:spacing w:line="276" w:lineRule="auto"/>
        <w:rPr>
          <w:lang w:val="en-CA" w:eastAsia="en-CA"/>
        </w:rPr>
      </w:pPr>
      <w:r w:rsidRPr="00683F5A">
        <w:rPr>
          <w:lang w:val="en-CA" w:eastAsia="en-CA"/>
        </w:rPr>
        <w:tab/>
      </w:r>
    </w:p>
    <w:p w14:paraId="32F9609C" w14:textId="30D9E2B6" w:rsidR="005D55FE" w:rsidRDefault="005D55FE" w:rsidP="00F803D3">
      <w:pPr>
        <w:spacing w:line="276" w:lineRule="auto"/>
        <w:jc w:val="center"/>
        <w:rPr>
          <w:sz w:val="18"/>
          <w:szCs w:val="18"/>
        </w:rPr>
      </w:pPr>
    </w:p>
    <w:p w14:paraId="31DB2DF8" w14:textId="06ED4753" w:rsidR="00235B13" w:rsidRDefault="00235B13" w:rsidP="00F803D3">
      <w:pPr>
        <w:spacing w:line="276" w:lineRule="auto"/>
        <w:jc w:val="center"/>
        <w:rPr>
          <w:sz w:val="18"/>
          <w:szCs w:val="18"/>
        </w:rPr>
      </w:pPr>
    </w:p>
    <w:p w14:paraId="57D5F273" w14:textId="45C30191" w:rsidR="0040109D" w:rsidRDefault="0040109D" w:rsidP="00F803D3">
      <w:pPr>
        <w:spacing w:line="276" w:lineRule="auto"/>
        <w:jc w:val="center"/>
        <w:rPr>
          <w:sz w:val="18"/>
          <w:szCs w:val="18"/>
        </w:rPr>
      </w:pPr>
    </w:p>
    <w:p w14:paraId="651FDEB5" w14:textId="48757049" w:rsidR="0040109D" w:rsidRDefault="0040109D" w:rsidP="00F803D3">
      <w:pPr>
        <w:spacing w:line="276" w:lineRule="auto"/>
        <w:jc w:val="center"/>
        <w:rPr>
          <w:sz w:val="18"/>
          <w:szCs w:val="18"/>
        </w:rPr>
      </w:pPr>
    </w:p>
    <w:p w14:paraId="5C616DEB" w14:textId="52047DBD" w:rsidR="0040109D" w:rsidRDefault="0040109D" w:rsidP="00F803D3">
      <w:pPr>
        <w:spacing w:line="276" w:lineRule="auto"/>
        <w:jc w:val="center"/>
        <w:rPr>
          <w:sz w:val="18"/>
          <w:szCs w:val="18"/>
        </w:rPr>
      </w:pPr>
    </w:p>
    <w:p w14:paraId="1158908F" w14:textId="408779B8" w:rsidR="0040109D" w:rsidRDefault="0040109D" w:rsidP="00F803D3">
      <w:pPr>
        <w:spacing w:line="276" w:lineRule="auto"/>
        <w:jc w:val="center"/>
        <w:rPr>
          <w:sz w:val="18"/>
          <w:szCs w:val="18"/>
        </w:rPr>
      </w:pPr>
    </w:p>
    <w:p w14:paraId="285555FF" w14:textId="08E4FC77" w:rsidR="0040109D" w:rsidRDefault="0040109D" w:rsidP="00F803D3">
      <w:pPr>
        <w:spacing w:line="276" w:lineRule="auto"/>
        <w:jc w:val="center"/>
        <w:rPr>
          <w:sz w:val="18"/>
          <w:szCs w:val="18"/>
        </w:rPr>
      </w:pPr>
    </w:p>
    <w:p w14:paraId="53B619E0" w14:textId="29A9A921" w:rsidR="0040109D" w:rsidRDefault="0040109D" w:rsidP="00F803D3">
      <w:pPr>
        <w:spacing w:line="276" w:lineRule="auto"/>
        <w:jc w:val="center"/>
        <w:rPr>
          <w:sz w:val="18"/>
          <w:szCs w:val="18"/>
        </w:rPr>
      </w:pPr>
    </w:p>
    <w:p w14:paraId="6CCA15ED" w14:textId="15FA30D0" w:rsidR="0040109D" w:rsidRDefault="0040109D" w:rsidP="00F803D3">
      <w:pPr>
        <w:spacing w:line="276" w:lineRule="auto"/>
        <w:jc w:val="center"/>
        <w:rPr>
          <w:sz w:val="18"/>
          <w:szCs w:val="18"/>
        </w:rPr>
      </w:pPr>
      <w:r>
        <w:rPr>
          <w:noProof/>
        </w:rPr>
        <w:lastRenderedPageBreak/>
        <w:drawing>
          <wp:inline distT="0" distB="0" distL="0" distR="0" wp14:anchorId="3A2F63CB" wp14:editId="13782B22">
            <wp:extent cx="5943600" cy="8262049"/>
            <wp:effectExtent l="0" t="0" r="0" b="5715"/>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a:stretch>
                      <a:fillRect/>
                    </a:stretch>
                  </pic:blipFill>
                  <pic:spPr>
                    <a:xfrm>
                      <a:off x="0" y="0"/>
                      <a:ext cx="5943600" cy="8262049"/>
                    </a:xfrm>
                    <a:prstGeom prst="rect">
                      <a:avLst/>
                    </a:prstGeom>
                  </pic:spPr>
                </pic:pic>
              </a:graphicData>
            </a:graphic>
          </wp:inline>
        </w:drawing>
      </w:r>
      <w:bookmarkStart w:id="7" w:name="_GoBack"/>
      <w:bookmarkEnd w:id="7"/>
    </w:p>
    <w:p w14:paraId="2F811CD1" w14:textId="6B87B982" w:rsidR="00716E95" w:rsidRPr="0024197E" w:rsidRDefault="00716E95" w:rsidP="00F803D3">
      <w:pPr>
        <w:pStyle w:val="Heading2"/>
        <w:pBdr>
          <w:bottom w:val="single" w:sz="6" w:space="4" w:color="EAECEF"/>
        </w:pBdr>
        <w:spacing w:before="360" w:after="240" w:line="276" w:lineRule="auto"/>
        <w:rPr>
          <w:rFonts w:ascii="Times New Roman" w:hAnsi="Times New Roman"/>
          <w:color w:val="24292E"/>
          <w:sz w:val="28"/>
          <w:lang w:val="en-CA" w:eastAsia="en-CA"/>
        </w:rPr>
      </w:pPr>
      <w:bookmarkStart w:id="8" w:name="_Toc496188902"/>
      <w:bookmarkStart w:id="9" w:name="_Toc527373739"/>
      <w:bookmarkStart w:id="10" w:name="_Toc496188901"/>
      <w:bookmarkStart w:id="11" w:name="_Toc527373738"/>
      <w:r w:rsidRPr="0024197E">
        <w:rPr>
          <w:rFonts w:ascii="Times New Roman" w:hAnsi="Times New Roman"/>
          <w:sz w:val="28"/>
        </w:rPr>
        <w:lastRenderedPageBreak/>
        <w:t>Risk Strategy.</w:t>
      </w:r>
      <w:r w:rsidRPr="0024197E">
        <w:rPr>
          <w:rFonts w:ascii="Times New Roman" w:hAnsi="Times New Roman"/>
          <w:color w:val="24292E"/>
          <w:sz w:val="28"/>
        </w:rPr>
        <w:t xml:space="preserve"> Modules Description</w:t>
      </w:r>
      <w:bookmarkEnd w:id="10"/>
      <w:bookmarkEnd w:id="11"/>
    </w:p>
    <w:p w14:paraId="14EEDF34" w14:textId="6139513F" w:rsidR="007E6E10" w:rsidRPr="00683F5A" w:rsidRDefault="007E6E10" w:rsidP="00F803D3">
      <w:pPr>
        <w:pStyle w:val="Heading3"/>
        <w:spacing w:before="360" w:after="240" w:line="276" w:lineRule="auto"/>
        <w:rPr>
          <w:rFonts w:ascii="Times New Roman" w:hAnsi="Times New Roman"/>
          <w:color w:val="24292E"/>
          <w:sz w:val="24"/>
          <w:szCs w:val="24"/>
        </w:rPr>
      </w:pPr>
      <w:r w:rsidRPr="00683F5A">
        <w:rPr>
          <w:rFonts w:ascii="Times New Roman" w:hAnsi="Times New Roman"/>
          <w:color w:val="24292E"/>
          <w:sz w:val="24"/>
          <w:szCs w:val="24"/>
        </w:rPr>
        <w:t>Controllers</w:t>
      </w:r>
      <w:bookmarkEnd w:id="8"/>
      <w:bookmarkEnd w:id="9"/>
    </w:p>
    <w:p w14:paraId="2AF57B00" w14:textId="77777777" w:rsidR="007E6E10" w:rsidRPr="00683F5A" w:rsidRDefault="007E6E10" w:rsidP="00F803D3">
      <w:pPr>
        <w:pStyle w:val="NormalWeb"/>
        <w:spacing w:before="0" w:line="276" w:lineRule="auto"/>
        <w:rPr>
          <w:color w:val="24292E"/>
        </w:rPr>
      </w:pPr>
      <w:r w:rsidRPr="00683F5A">
        <w:rPr>
          <w:color w:val="24292E"/>
        </w:rPr>
        <w:t>The Controllers folder includes the Game and Map controller modules of the risk game.</w:t>
      </w:r>
    </w:p>
    <w:tbl>
      <w:tblPr>
        <w:tblW w:w="9348" w:type="dxa"/>
        <w:tblCellMar>
          <w:top w:w="15" w:type="dxa"/>
          <w:left w:w="15" w:type="dxa"/>
          <w:bottom w:w="15" w:type="dxa"/>
          <w:right w:w="15" w:type="dxa"/>
        </w:tblCellMar>
        <w:tblLook w:val="04A0" w:firstRow="1" w:lastRow="0" w:firstColumn="1" w:lastColumn="0" w:noHBand="0" w:noVBand="1"/>
      </w:tblPr>
      <w:tblGrid>
        <w:gridCol w:w="3783"/>
        <w:gridCol w:w="5565"/>
      </w:tblGrid>
      <w:tr w:rsidR="00732E87" w:rsidRPr="005B561D" w14:paraId="6A2D9133" w14:textId="77777777" w:rsidTr="007D3314">
        <w:trPr>
          <w:trHeight w:val="37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C6FD1" w14:textId="77777777" w:rsidR="007E6E10" w:rsidRPr="005B561D" w:rsidRDefault="007E6E10" w:rsidP="00F803D3">
            <w:pPr>
              <w:spacing w:after="240" w:line="276" w:lineRule="auto"/>
              <w:jc w:val="center"/>
              <w:rPr>
                <w:b/>
                <w:bCs/>
                <w:color w:val="24292E"/>
                <w:sz w:val="24"/>
                <w:szCs w:val="24"/>
              </w:rPr>
            </w:pPr>
            <w:proofErr w:type="spellStart"/>
            <w:r w:rsidRPr="005B561D">
              <w:rPr>
                <w:b/>
                <w:bCs/>
                <w:color w:val="24292E"/>
                <w:sz w:val="24"/>
                <w:szCs w:val="24"/>
              </w:rPr>
              <w:t>File_Name</w:t>
            </w:r>
            <w:proofErr w:type="spellEnd"/>
          </w:p>
        </w:tc>
        <w:tc>
          <w:tcPr>
            <w:tcW w:w="55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A5CFA" w14:textId="77777777" w:rsidR="007E6E10" w:rsidRPr="005B561D" w:rsidRDefault="007E6E10" w:rsidP="00F803D3">
            <w:pPr>
              <w:spacing w:after="240" w:line="276" w:lineRule="auto"/>
              <w:jc w:val="center"/>
              <w:rPr>
                <w:b/>
                <w:bCs/>
                <w:color w:val="24292E"/>
                <w:sz w:val="24"/>
                <w:szCs w:val="24"/>
              </w:rPr>
            </w:pPr>
            <w:r w:rsidRPr="005B561D">
              <w:rPr>
                <w:b/>
                <w:bCs/>
                <w:color w:val="24292E"/>
                <w:sz w:val="24"/>
                <w:szCs w:val="24"/>
              </w:rPr>
              <w:t>Description</w:t>
            </w:r>
          </w:p>
        </w:tc>
      </w:tr>
      <w:tr w:rsidR="00732E87" w:rsidRPr="005B561D" w14:paraId="5DF20CC4" w14:textId="77777777" w:rsidTr="007D3314">
        <w:trPr>
          <w:trHeight w:val="36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83C13" w14:textId="696AC96E" w:rsidR="007E6E10" w:rsidRPr="005B561D" w:rsidRDefault="003331E5" w:rsidP="00F803D3">
            <w:pPr>
              <w:spacing w:after="240" w:line="276" w:lineRule="auto"/>
              <w:rPr>
                <w:color w:val="24292E"/>
                <w:sz w:val="24"/>
                <w:szCs w:val="24"/>
              </w:rPr>
            </w:pPr>
            <w:r w:rsidRPr="005B561D">
              <w:rPr>
                <w:color w:val="24292E"/>
                <w:sz w:val="24"/>
                <w:szCs w:val="24"/>
              </w:rPr>
              <w:t>PlayGame</w:t>
            </w:r>
            <w:r w:rsidR="007E6E10" w:rsidRPr="005B561D">
              <w:rPr>
                <w:color w:val="24292E"/>
                <w:sz w:val="24"/>
                <w:szCs w:val="24"/>
              </w:rPr>
              <w:t>Controller</w:t>
            </w:r>
            <w:r w:rsidR="00217C23" w:rsidRPr="005B561D">
              <w:rPr>
                <w:color w:val="24292E"/>
                <w:sz w:val="24"/>
                <w:szCs w:val="24"/>
              </w:rPr>
              <w:t>.java</w:t>
            </w:r>
          </w:p>
        </w:tc>
        <w:tc>
          <w:tcPr>
            <w:tcW w:w="556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589FB" w14:textId="77777777" w:rsidR="00374F85" w:rsidRPr="005B561D" w:rsidRDefault="00374F85" w:rsidP="00F803D3">
            <w:pPr>
              <w:spacing w:line="276" w:lineRule="auto"/>
              <w:rPr>
                <w:color w:val="24292E"/>
                <w:sz w:val="24"/>
                <w:szCs w:val="24"/>
              </w:rPr>
            </w:pPr>
            <w:r w:rsidRPr="005B561D">
              <w:rPr>
                <w:color w:val="24292E"/>
                <w:sz w:val="24"/>
                <w:szCs w:val="24"/>
              </w:rPr>
              <w:t>The class acts as a</w:t>
            </w:r>
            <w:r w:rsidR="00FC2DDE" w:rsidRPr="005B561D">
              <w:rPr>
                <w:color w:val="24292E"/>
                <w:sz w:val="24"/>
                <w:szCs w:val="24"/>
              </w:rPr>
              <w:t xml:space="preserve"> mediator between the </w:t>
            </w:r>
            <w:proofErr w:type="spellStart"/>
            <w:r w:rsidR="006A72C4" w:rsidRPr="005B561D">
              <w:rPr>
                <w:sz w:val="24"/>
                <w:szCs w:val="24"/>
                <w:shd w:val="clear" w:color="auto" w:fill="FFFFFF"/>
              </w:rPr>
              <w:t>GameUtils</w:t>
            </w:r>
            <w:proofErr w:type="spellEnd"/>
            <w:r w:rsidR="006A72C4" w:rsidRPr="005B561D">
              <w:rPr>
                <w:sz w:val="24"/>
                <w:szCs w:val="24"/>
              </w:rPr>
              <w:t xml:space="preserve"> </w:t>
            </w:r>
            <w:r w:rsidRPr="005B561D">
              <w:rPr>
                <w:color w:val="24292E"/>
                <w:sz w:val="24"/>
                <w:szCs w:val="24"/>
              </w:rPr>
              <w:t xml:space="preserve">class and the </w:t>
            </w:r>
            <w:proofErr w:type="spellStart"/>
            <w:r w:rsidR="00E67057" w:rsidRPr="005B561D">
              <w:rPr>
                <w:color w:val="24292E"/>
                <w:sz w:val="24"/>
                <w:szCs w:val="24"/>
              </w:rPr>
              <w:t>playgame.fxml</w:t>
            </w:r>
            <w:proofErr w:type="spellEnd"/>
            <w:r w:rsidRPr="005B561D">
              <w:rPr>
                <w:color w:val="24292E"/>
                <w:sz w:val="24"/>
                <w:szCs w:val="24"/>
              </w:rPr>
              <w:t xml:space="preserve"> file</w:t>
            </w:r>
            <w:r w:rsidR="007E6E10" w:rsidRPr="005B561D">
              <w:rPr>
                <w:color w:val="24292E"/>
                <w:sz w:val="24"/>
                <w:szCs w:val="24"/>
              </w:rPr>
              <w:t>.</w:t>
            </w:r>
            <w:r w:rsidRPr="005B561D">
              <w:rPr>
                <w:color w:val="24292E"/>
                <w:sz w:val="24"/>
                <w:szCs w:val="24"/>
              </w:rPr>
              <w:t xml:space="preserve"> It captures all the user action </w:t>
            </w:r>
            <w:proofErr w:type="gramStart"/>
            <w:r w:rsidRPr="005B561D">
              <w:rPr>
                <w:color w:val="24292E"/>
                <w:sz w:val="24"/>
                <w:szCs w:val="24"/>
              </w:rPr>
              <w:t>like :</w:t>
            </w:r>
            <w:proofErr w:type="gramEnd"/>
          </w:p>
          <w:p w14:paraId="16DB3D60" w14:textId="77777777" w:rsidR="00374F85" w:rsidRPr="005B561D" w:rsidRDefault="00374F85" w:rsidP="00F803D3">
            <w:pPr>
              <w:numPr>
                <w:ilvl w:val="0"/>
                <w:numId w:val="37"/>
              </w:numPr>
              <w:spacing w:line="276" w:lineRule="auto"/>
              <w:rPr>
                <w:color w:val="24292E"/>
                <w:sz w:val="24"/>
                <w:szCs w:val="24"/>
              </w:rPr>
            </w:pPr>
            <w:r w:rsidRPr="005B561D">
              <w:rPr>
                <w:color w:val="24292E"/>
                <w:sz w:val="24"/>
                <w:szCs w:val="24"/>
              </w:rPr>
              <w:t>Creation of player</w:t>
            </w:r>
          </w:p>
          <w:p w14:paraId="73CE4185" w14:textId="77777777" w:rsidR="00374F85" w:rsidRPr="005B561D" w:rsidRDefault="00374F85" w:rsidP="00F803D3">
            <w:pPr>
              <w:numPr>
                <w:ilvl w:val="0"/>
                <w:numId w:val="37"/>
              </w:numPr>
              <w:spacing w:line="276" w:lineRule="auto"/>
              <w:rPr>
                <w:color w:val="24292E"/>
                <w:sz w:val="24"/>
                <w:szCs w:val="24"/>
              </w:rPr>
            </w:pPr>
            <w:r w:rsidRPr="005B561D">
              <w:rPr>
                <w:color w:val="24292E"/>
                <w:sz w:val="24"/>
                <w:szCs w:val="24"/>
              </w:rPr>
              <w:t>Assigning armies</w:t>
            </w:r>
          </w:p>
          <w:p w14:paraId="4AB48D9E" w14:textId="77777777" w:rsidR="00374F85" w:rsidRPr="005B561D" w:rsidRDefault="00374F85" w:rsidP="00F803D3">
            <w:pPr>
              <w:numPr>
                <w:ilvl w:val="0"/>
                <w:numId w:val="37"/>
              </w:numPr>
              <w:spacing w:line="276" w:lineRule="auto"/>
              <w:rPr>
                <w:color w:val="24292E"/>
                <w:sz w:val="24"/>
                <w:szCs w:val="24"/>
              </w:rPr>
            </w:pPr>
            <w:r w:rsidRPr="005B561D">
              <w:rPr>
                <w:color w:val="24292E"/>
                <w:sz w:val="24"/>
                <w:szCs w:val="24"/>
              </w:rPr>
              <w:t>All the three phases of the risk game (Reinforcement, Attack, Fortify)</w:t>
            </w:r>
          </w:p>
          <w:p w14:paraId="0BA9BB72" w14:textId="77777777" w:rsidR="00374F85" w:rsidRPr="005B561D" w:rsidRDefault="00374F85" w:rsidP="00F803D3">
            <w:pPr>
              <w:spacing w:line="276" w:lineRule="auto"/>
              <w:rPr>
                <w:color w:val="24292E"/>
                <w:sz w:val="24"/>
                <w:szCs w:val="24"/>
              </w:rPr>
            </w:pPr>
            <w:r w:rsidRPr="005B561D">
              <w:rPr>
                <w:color w:val="24292E"/>
                <w:sz w:val="24"/>
                <w:szCs w:val="24"/>
              </w:rPr>
              <w:t xml:space="preserve"> </w:t>
            </w:r>
            <w:r w:rsidR="00C56372" w:rsidRPr="005B561D">
              <w:rPr>
                <w:color w:val="24292E"/>
                <w:sz w:val="24"/>
                <w:szCs w:val="24"/>
              </w:rPr>
              <w:t>It</w:t>
            </w:r>
            <w:r w:rsidRPr="005B561D">
              <w:rPr>
                <w:color w:val="24292E"/>
                <w:sz w:val="24"/>
                <w:szCs w:val="24"/>
              </w:rPr>
              <w:t xml:space="preserve"> updates the </w:t>
            </w:r>
            <w:proofErr w:type="spellStart"/>
            <w:r w:rsidRPr="005B561D">
              <w:rPr>
                <w:color w:val="24292E"/>
                <w:sz w:val="24"/>
                <w:szCs w:val="24"/>
              </w:rPr>
              <w:t>GameView</w:t>
            </w:r>
            <w:proofErr w:type="spellEnd"/>
            <w:r w:rsidRPr="005B561D">
              <w:rPr>
                <w:color w:val="24292E"/>
                <w:sz w:val="24"/>
                <w:szCs w:val="24"/>
              </w:rPr>
              <w:t xml:space="preserve"> based on the data ch</w:t>
            </w:r>
            <w:r w:rsidR="00AD099B" w:rsidRPr="005B561D">
              <w:rPr>
                <w:color w:val="24292E"/>
                <w:sz w:val="24"/>
                <w:szCs w:val="24"/>
              </w:rPr>
              <w:t xml:space="preserve">anged published by the </w:t>
            </w:r>
            <w:proofErr w:type="spellStart"/>
            <w:r w:rsidR="00E069CF" w:rsidRPr="005B561D">
              <w:rPr>
                <w:sz w:val="24"/>
                <w:szCs w:val="24"/>
                <w:shd w:val="clear" w:color="auto" w:fill="FFFFFF"/>
              </w:rPr>
              <w:t>GameUtil</w:t>
            </w:r>
            <w:r w:rsidR="00693211" w:rsidRPr="005B561D">
              <w:rPr>
                <w:sz w:val="24"/>
                <w:szCs w:val="24"/>
                <w:shd w:val="clear" w:color="auto" w:fill="FFFFFF"/>
              </w:rPr>
              <w:t>s</w:t>
            </w:r>
            <w:proofErr w:type="spellEnd"/>
            <w:r w:rsidRPr="005B561D">
              <w:rPr>
                <w:color w:val="24292E"/>
                <w:sz w:val="24"/>
                <w:szCs w:val="24"/>
              </w:rPr>
              <w:t xml:space="preserve"> class.</w:t>
            </w:r>
          </w:p>
          <w:p w14:paraId="0988BE1D" w14:textId="77777777" w:rsidR="007E6E10" w:rsidRPr="005B561D" w:rsidRDefault="00374F85" w:rsidP="00F803D3">
            <w:pPr>
              <w:spacing w:line="276" w:lineRule="auto"/>
              <w:rPr>
                <w:color w:val="24292E"/>
                <w:sz w:val="24"/>
                <w:szCs w:val="24"/>
              </w:rPr>
            </w:pPr>
            <w:r w:rsidRPr="005B561D">
              <w:rPr>
                <w:color w:val="24292E"/>
                <w:sz w:val="24"/>
                <w:szCs w:val="24"/>
              </w:rPr>
              <w:t xml:space="preserve">It also serves to all the request issued by the </w:t>
            </w:r>
            <w:proofErr w:type="spellStart"/>
            <w:r w:rsidRPr="005B561D">
              <w:rPr>
                <w:color w:val="24292E"/>
                <w:sz w:val="24"/>
                <w:szCs w:val="24"/>
              </w:rPr>
              <w:t>GameView</w:t>
            </w:r>
            <w:proofErr w:type="spellEnd"/>
            <w:r w:rsidRPr="005B561D">
              <w:rPr>
                <w:color w:val="24292E"/>
                <w:sz w:val="24"/>
                <w:szCs w:val="24"/>
              </w:rPr>
              <w:t xml:space="preserve">. </w:t>
            </w:r>
          </w:p>
        </w:tc>
      </w:tr>
      <w:tr w:rsidR="00732E87" w:rsidRPr="005B561D" w14:paraId="1EFBAFBB" w14:textId="77777777" w:rsidTr="007D3314">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097D1" w14:textId="40BE6E95" w:rsidR="007E6E10" w:rsidRPr="005B561D" w:rsidRDefault="009D5245" w:rsidP="00F803D3">
            <w:pPr>
              <w:spacing w:after="240" w:line="276" w:lineRule="auto"/>
              <w:rPr>
                <w:color w:val="24292E"/>
                <w:sz w:val="24"/>
                <w:szCs w:val="24"/>
              </w:rPr>
            </w:pPr>
            <w:r w:rsidRPr="005B561D">
              <w:rPr>
                <w:sz w:val="24"/>
                <w:szCs w:val="24"/>
                <w:shd w:val="clear" w:color="auto" w:fill="FFFFFF"/>
              </w:rPr>
              <w:t>MapRedactorController</w:t>
            </w:r>
            <w:r w:rsidR="00217C23" w:rsidRPr="005B561D">
              <w:rPr>
                <w:sz w:val="24"/>
                <w:szCs w:val="24"/>
                <w:shd w:val="clear" w:color="auto" w:fill="FFFFFF"/>
              </w:rPr>
              <w:t>.java</w:t>
            </w:r>
          </w:p>
        </w:tc>
        <w:tc>
          <w:tcPr>
            <w:tcW w:w="55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2CF3E2" w14:textId="77777777" w:rsidR="00374F85" w:rsidRPr="005B561D" w:rsidRDefault="00374F85" w:rsidP="00F803D3">
            <w:pPr>
              <w:spacing w:after="240" w:line="276" w:lineRule="auto"/>
              <w:rPr>
                <w:color w:val="24292E"/>
                <w:sz w:val="24"/>
                <w:szCs w:val="24"/>
              </w:rPr>
            </w:pPr>
            <w:r w:rsidRPr="005B561D">
              <w:rPr>
                <w:color w:val="24292E"/>
                <w:sz w:val="24"/>
                <w:szCs w:val="24"/>
              </w:rPr>
              <w:t xml:space="preserve">This class act as a mediator between the </w:t>
            </w:r>
            <w:proofErr w:type="spellStart"/>
            <w:r w:rsidR="00D87098" w:rsidRPr="005B561D">
              <w:rPr>
                <w:color w:val="24292E"/>
                <w:sz w:val="24"/>
                <w:szCs w:val="24"/>
              </w:rPr>
              <w:t>MapOperations</w:t>
            </w:r>
            <w:proofErr w:type="spellEnd"/>
            <w:r w:rsidRPr="005B561D">
              <w:rPr>
                <w:color w:val="24292E"/>
                <w:sz w:val="24"/>
                <w:szCs w:val="24"/>
              </w:rPr>
              <w:t xml:space="preserve"> and the </w:t>
            </w:r>
            <w:proofErr w:type="spellStart"/>
            <w:proofErr w:type="gramStart"/>
            <w:r w:rsidR="007561CB" w:rsidRPr="005B561D">
              <w:rPr>
                <w:color w:val="24292E"/>
                <w:sz w:val="24"/>
                <w:szCs w:val="24"/>
              </w:rPr>
              <w:t>mapeditor.fxml</w:t>
            </w:r>
            <w:proofErr w:type="spellEnd"/>
            <w:proofErr w:type="gramEnd"/>
            <w:r w:rsidRPr="005B561D">
              <w:rPr>
                <w:color w:val="24292E"/>
                <w:sz w:val="24"/>
                <w:szCs w:val="24"/>
              </w:rPr>
              <w:t>. It captures all the user actions like:</w:t>
            </w:r>
          </w:p>
          <w:p w14:paraId="5F94FF77" w14:textId="77777777" w:rsidR="007E6E10" w:rsidRPr="005B561D" w:rsidRDefault="00374F85" w:rsidP="00F803D3">
            <w:pPr>
              <w:numPr>
                <w:ilvl w:val="0"/>
                <w:numId w:val="38"/>
              </w:numPr>
              <w:spacing w:after="240" w:line="276" w:lineRule="auto"/>
              <w:rPr>
                <w:color w:val="24292E"/>
                <w:sz w:val="24"/>
                <w:szCs w:val="24"/>
              </w:rPr>
            </w:pPr>
            <w:r w:rsidRPr="005B561D">
              <w:rPr>
                <w:color w:val="24292E"/>
                <w:sz w:val="24"/>
                <w:szCs w:val="24"/>
              </w:rPr>
              <w:t>Add/Update/delete Continent/Territory/Adjacent Territories</w:t>
            </w:r>
          </w:p>
          <w:p w14:paraId="72195451" w14:textId="77777777" w:rsidR="00374F85" w:rsidRPr="005B561D" w:rsidRDefault="00374F85" w:rsidP="00F803D3">
            <w:pPr>
              <w:spacing w:after="240" w:line="276" w:lineRule="auto"/>
              <w:rPr>
                <w:color w:val="24292E"/>
                <w:sz w:val="24"/>
                <w:szCs w:val="24"/>
              </w:rPr>
            </w:pPr>
            <w:r w:rsidRPr="005B561D">
              <w:rPr>
                <w:color w:val="24292E"/>
                <w:sz w:val="24"/>
                <w:szCs w:val="24"/>
              </w:rPr>
              <w:t>It update</w:t>
            </w:r>
            <w:r w:rsidR="000B2317" w:rsidRPr="005B561D">
              <w:rPr>
                <w:color w:val="24292E"/>
                <w:sz w:val="24"/>
                <w:szCs w:val="24"/>
              </w:rPr>
              <w:t>s</w:t>
            </w:r>
            <w:r w:rsidRPr="005B561D">
              <w:rPr>
                <w:color w:val="24292E"/>
                <w:sz w:val="24"/>
                <w:szCs w:val="24"/>
              </w:rPr>
              <w:t xml:space="preserve"> the </w:t>
            </w:r>
            <w:proofErr w:type="spellStart"/>
            <w:r w:rsidRPr="005B561D">
              <w:rPr>
                <w:color w:val="24292E"/>
                <w:sz w:val="24"/>
                <w:szCs w:val="24"/>
              </w:rPr>
              <w:t>MapView</w:t>
            </w:r>
            <w:proofErr w:type="spellEnd"/>
            <w:r w:rsidRPr="005B561D">
              <w:rPr>
                <w:color w:val="24292E"/>
                <w:sz w:val="24"/>
                <w:szCs w:val="24"/>
              </w:rPr>
              <w:t xml:space="preserve"> based on the data changed published by the </w:t>
            </w:r>
            <w:proofErr w:type="spellStart"/>
            <w:r w:rsidR="008A08C5" w:rsidRPr="005B561D">
              <w:rPr>
                <w:bCs/>
                <w:color w:val="172B4D"/>
                <w:sz w:val="24"/>
                <w:szCs w:val="24"/>
                <w:shd w:val="clear" w:color="auto" w:fill="F4F5F7"/>
              </w:rPr>
              <w:t>MapOperations</w:t>
            </w:r>
            <w:proofErr w:type="spellEnd"/>
            <w:r w:rsidRPr="005B561D">
              <w:rPr>
                <w:color w:val="24292E"/>
                <w:sz w:val="24"/>
                <w:szCs w:val="24"/>
              </w:rPr>
              <w:t>.</w:t>
            </w:r>
          </w:p>
          <w:p w14:paraId="50C48A55" w14:textId="77777777" w:rsidR="00374F85" w:rsidRPr="005B561D" w:rsidRDefault="00374F85" w:rsidP="00F803D3">
            <w:pPr>
              <w:spacing w:after="240" w:line="276" w:lineRule="auto"/>
              <w:rPr>
                <w:color w:val="24292E"/>
                <w:sz w:val="24"/>
                <w:szCs w:val="24"/>
              </w:rPr>
            </w:pPr>
            <w:r w:rsidRPr="005B561D">
              <w:rPr>
                <w:color w:val="24292E"/>
                <w:sz w:val="24"/>
                <w:szCs w:val="24"/>
              </w:rPr>
              <w:t xml:space="preserve">It also serves to all the request issue by the </w:t>
            </w:r>
            <w:proofErr w:type="spellStart"/>
            <w:r w:rsidRPr="005B561D">
              <w:rPr>
                <w:color w:val="24292E"/>
                <w:sz w:val="24"/>
                <w:szCs w:val="24"/>
              </w:rPr>
              <w:t>MapView</w:t>
            </w:r>
            <w:proofErr w:type="spellEnd"/>
          </w:p>
        </w:tc>
      </w:tr>
      <w:tr w:rsidR="0022647F" w:rsidRPr="005B561D" w14:paraId="6D49FEDC" w14:textId="77777777" w:rsidTr="007D3314">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8914C09" w14:textId="64A51A00" w:rsidR="0022647F" w:rsidRPr="005B561D" w:rsidRDefault="00217C23" w:rsidP="00F803D3">
            <w:pPr>
              <w:spacing w:after="240" w:line="276" w:lineRule="auto"/>
              <w:rPr>
                <w:sz w:val="24"/>
                <w:szCs w:val="24"/>
                <w:shd w:val="pct15" w:color="auto" w:fill="FFFFFF"/>
              </w:rPr>
            </w:pPr>
            <w:r w:rsidRPr="005B561D">
              <w:rPr>
                <w:sz w:val="24"/>
                <w:szCs w:val="24"/>
                <w:shd w:val="clear" w:color="auto" w:fill="FFFFFF"/>
              </w:rPr>
              <w:t>MapRedactorSplashController.java</w:t>
            </w:r>
          </w:p>
        </w:tc>
        <w:tc>
          <w:tcPr>
            <w:tcW w:w="55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91ECA77" w14:textId="77777777" w:rsidR="00783BBA" w:rsidRPr="005B561D" w:rsidRDefault="00783BBA" w:rsidP="00F803D3">
            <w:pPr>
              <w:spacing w:after="240" w:line="276" w:lineRule="auto"/>
              <w:rPr>
                <w:color w:val="24292E"/>
                <w:sz w:val="24"/>
                <w:szCs w:val="24"/>
              </w:rPr>
            </w:pPr>
            <w:r w:rsidRPr="005B561D">
              <w:rPr>
                <w:color w:val="24292E"/>
                <w:sz w:val="24"/>
                <w:szCs w:val="24"/>
              </w:rPr>
              <w:t xml:space="preserve">This class controls the user action from </w:t>
            </w:r>
            <w:proofErr w:type="spellStart"/>
            <w:proofErr w:type="gramStart"/>
            <w:r w:rsidRPr="005B561D">
              <w:rPr>
                <w:color w:val="24292E"/>
                <w:sz w:val="24"/>
                <w:szCs w:val="24"/>
              </w:rPr>
              <w:t>mapeditorsplash.fxml</w:t>
            </w:r>
            <w:proofErr w:type="spellEnd"/>
            <w:proofErr w:type="gramEnd"/>
            <w:r w:rsidRPr="005B561D">
              <w:rPr>
                <w:color w:val="24292E"/>
                <w:sz w:val="24"/>
                <w:szCs w:val="24"/>
              </w:rPr>
              <w:t xml:space="preserve"> and calls new controller to open appropriate pane of </w:t>
            </w:r>
            <w:proofErr w:type="spellStart"/>
            <w:r w:rsidRPr="005B561D">
              <w:rPr>
                <w:color w:val="24292E"/>
                <w:sz w:val="24"/>
                <w:szCs w:val="24"/>
              </w:rPr>
              <w:t>javaFX</w:t>
            </w:r>
            <w:proofErr w:type="spellEnd"/>
            <w:r w:rsidRPr="005B561D">
              <w:rPr>
                <w:color w:val="24292E"/>
                <w:sz w:val="24"/>
                <w:szCs w:val="24"/>
              </w:rPr>
              <w:t xml:space="preserve">. </w:t>
            </w:r>
            <w:proofErr w:type="spellStart"/>
            <w:r w:rsidRPr="005B561D">
              <w:rPr>
                <w:color w:val="24292E"/>
                <w:sz w:val="24"/>
                <w:szCs w:val="24"/>
              </w:rPr>
              <w:t>i.e</w:t>
            </w:r>
            <w:proofErr w:type="spellEnd"/>
            <w:r w:rsidRPr="005B561D">
              <w:rPr>
                <w:color w:val="24292E"/>
                <w:sz w:val="24"/>
                <w:szCs w:val="24"/>
              </w:rPr>
              <w:t xml:space="preserve"> Based on editing existing map or creating new map</w:t>
            </w:r>
          </w:p>
        </w:tc>
      </w:tr>
      <w:tr w:rsidR="00FE045E" w:rsidRPr="005B561D" w14:paraId="1E5E5F8D" w14:textId="77777777" w:rsidTr="007D3314">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C330A3" w14:textId="77777777" w:rsidR="00FE045E" w:rsidRPr="005B561D" w:rsidRDefault="00082A1C" w:rsidP="00F803D3">
            <w:pPr>
              <w:spacing w:after="240" w:line="276" w:lineRule="auto"/>
              <w:rPr>
                <w:sz w:val="24"/>
                <w:szCs w:val="24"/>
              </w:rPr>
            </w:pPr>
            <w:hyperlink r:id="rId10" w:history="1">
              <w:r w:rsidR="00FE045E" w:rsidRPr="005B561D">
                <w:rPr>
                  <w:rStyle w:val="Hyperlink"/>
                  <w:color w:val="auto"/>
                  <w:sz w:val="24"/>
                  <w:szCs w:val="24"/>
                  <w:u w:val="none"/>
                  <w:shd w:val="clear" w:color="auto" w:fill="FFFFFF"/>
                </w:rPr>
                <w:t>SplashController.java</w:t>
              </w:r>
            </w:hyperlink>
          </w:p>
        </w:tc>
        <w:tc>
          <w:tcPr>
            <w:tcW w:w="55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D2DBAA7" w14:textId="77777777" w:rsidR="00FE045E" w:rsidRPr="005B561D" w:rsidRDefault="00CC0C3F" w:rsidP="00F803D3">
            <w:pPr>
              <w:spacing w:after="240" w:line="276" w:lineRule="auto"/>
              <w:rPr>
                <w:color w:val="24292E"/>
                <w:sz w:val="24"/>
                <w:szCs w:val="24"/>
              </w:rPr>
            </w:pPr>
            <w:r w:rsidRPr="005B561D">
              <w:rPr>
                <w:color w:val="24292E"/>
                <w:sz w:val="24"/>
                <w:szCs w:val="24"/>
              </w:rPr>
              <w:t xml:space="preserve">This class handles the user action </w:t>
            </w:r>
            <w:proofErr w:type="spellStart"/>
            <w:r w:rsidRPr="005B561D">
              <w:rPr>
                <w:color w:val="24292E"/>
                <w:sz w:val="24"/>
                <w:szCs w:val="24"/>
              </w:rPr>
              <w:t>frorm</w:t>
            </w:r>
            <w:proofErr w:type="spellEnd"/>
            <w:r w:rsidRPr="005B561D">
              <w:rPr>
                <w:color w:val="24292E"/>
                <w:sz w:val="24"/>
                <w:szCs w:val="24"/>
              </w:rPr>
              <w:t xml:space="preserve"> main screen such as opening map editor splash screen or opening </w:t>
            </w:r>
            <w:r w:rsidRPr="005B561D">
              <w:rPr>
                <w:color w:val="24292E"/>
                <w:sz w:val="24"/>
                <w:szCs w:val="24"/>
              </w:rPr>
              <w:lastRenderedPageBreak/>
              <w:t>new game screen.</w:t>
            </w:r>
          </w:p>
        </w:tc>
      </w:tr>
      <w:tr w:rsidR="00217C23" w:rsidRPr="005B561D" w14:paraId="11563C39" w14:textId="77777777" w:rsidTr="007D3314">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FA7C965" w14:textId="2CE363F8" w:rsidR="00217C23" w:rsidRPr="005B561D" w:rsidRDefault="00217C23" w:rsidP="00F803D3">
            <w:pPr>
              <w:spacing w:after="240" w:line="276" w:lineRule="auto"/>
              <w:rPr>
                <w:sz w:val="24"/>
                <w:szCs w:val="24"/>
              </w:rPr>
            </w:pPr>
            <w:r w:rsidRPr="005B561D">
              <w:rPr>
                <w:sz w:val="24"/>
                <w:szCs w:val="24"/>
              </w:rPr>
              <w:lastRenderedPageBreak/>
              <w:t>DiceController.java</w:t>
            </w:r>
          </w:p>
        </w:tc>
        <w:tc>
          <w:tcPr>
            <w:tcW w:w="55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2E61F94" w14:textId="3892AE11" w:rsidR="00217C23" w:rsidRPr="005B561D" w:rsidRDefault="00C24DF7" w:rsidP="00F803D3">
            <w:pPr>
              <w:spacing w:after="240" w:line="276" w:lineRule="auto"/>
              <w:rPr>
                <w:color w:val="24292E"/>
                <w:sz w:val="24"/>
                <w:szCs w:val="24"/>
              </w:rPr>
            </w:pPr>
            <w:r w:rsidRPr="005B561D">
              <w:rPr>
                <w:color w:val="24292E"/>
                <w:sz w:val="24"/>
                <w:szCs w:val="24"/>
              </w:rPr>
              <w:t>This class is the controller for the dice view.</w:t>
            </w:r>
          </w:p>
        </w:tc>
      </w:tr>
      <w:tr w:rsidR="00217C23" w:rsidRPr="005B561D" w14:paraId="0B3D36ED" w14:textId="77777777" w:rsidTr="007D3314">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60F9018" w14:textId="4670D1FA" w:rsidR="00217C23" w:rsidRPr="005B561D" w:rsidRDefault="00217C23" w:rsidP="00F803D3">
            <w:pPr>
              <w:spacing w:after="240" w:line="276" w:lineRule="auto"/>
              <w:rPr>
                <w:sz w:val="24"/>
                <w:szCs w:val="24"/>
              </w:rPr>
            </w:pPr>
            <w:r w:rsidRPr="005B561D">
              <w:rPr>
                <w:sz w:val="24"/>
                <w:szCs w:val="24"/>
              </w:rPr>
              <w:t>CardExchangeController.java</w:t>
            </w:r>
          </w:p>
        </w:tc>
        <w:tc>
          <w:tcPr>
            <w:tcW w:w="556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E179F0B" w14:textId="6E2C84DC" w:rsidR="00217C23" w:rsidRPr="005B561D" w:rsidRDefault="00C24DF7" w:rsidP="00F803D3">
            <w:pPr>
              <w:spacing w:after="240" w:line="276" w:lineRule="auto"/>
              <w:rPr>
                <w:color w:val="24292E"/>
                <w:sz w:val="24"/>
                <w:szCs w:val="24"/>
              </w:rPr>
            </w:pPr>
            <w:r w:rsidRPr="005B561D">
              <w:rPr>
                <w:color w:val="24292E"/>
                <w:sz w:val="24"/>
                <w:szCs w:val="24"/>
              </w:rPr>
              <w:t>This class is the controller for the card exchange view.</w:t>
            </w:r>
          </w:p>
        </w:tc>
      </w:tr>
    </w:tbl>
    <w:p w14:paraId="202F502E" w14:textId="77777777" w:rsidR="003544BD" w:rsidRPr="00683F5A" w:rsidRDefault="003544BD" w:rsidP="00F803D3">
      <w:pPr>
        <w:spacing w:line="276" w:lineRule="auto"/>
      </w:pPr>
    </w:p>
    <w:p w14:paraId="5223AF9B" w14:textId="7C92E989" w:rsidR="007E6E10" w:rsidRPr="00683F5A" w:rsidRDefault="00217C23" w:rsidP="00F803D3">
      <w:pPr>
        <w:pStyle w:val="Heading3"/>
        <w:spacing w:before="360" w:after="240" w:line="276" w:lineRule="auto"/>
        <w:rPr>
          <w:rFonts w:ascii="Times New Roman" w:hAnsi="Times New Roman"/>
          <w:color w:val="24292E"/>
          <w:sz w:val="24"/>
          <w:szCs w:val="24"/>
        </w:rPr>
      </w:pPr>
      <w:r>
        <w:rPr>
          <w:rFonts w:ascii="Times New Roman" w:hAnsi="Times New Roman"/>
          <w:color w:val="24292E"/>
          <w:sz w:val="24"/>
          <w:szCs w:val="24"/>
        </w:rPr>
        <w:t>Entity</w:t>
      </w:r>
    </w:p>
    <w:p w14:paraId="3E149E4E" w14:textId="77777777" w:rsidR="007E6E10" w:rsidRPr="00683F5A" w:rsidRDefault="00374F85" w:rsidP="00F803D3">
      <w:pPr>
        <w:pStyle w:val="NormalWeb"/>
        <w:spacing w:before="0" w:line="276" w:lineRule="auto"/>
        <w:rPr>
          <w:color w:val="24292E"/>
        </w:rPr>
      </w:pPr>
      <w:r w:rsidRPr="00683F5A">
        <w:rPr>
          <w:color w:val="24292E"/>
        </w:rPr>
        <w:t xml:space="preserve">The </w:t>
      </w:r>
      <w:proofErr w:type="gramStart"/>
      <w:r w:rsidR="00F21516" w:rsidRPr="00683F5A">
        <w:rPr>
          <w:color w:val="24292E"/>
        </w:rPr>
        <w:t>models</w:t>
      </w:r>
      <w:proofErr w:type="gramEnd"/>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W w:w="9348" w:type="dxa"/>
        <w:tblCellMar>
          <w:top w:w="15" w:type="dxa"/>
          <w:left w:w="15" w:type="dxa"/>
          <w:bottom w:w="15" w:type="dxa"/>
          <w:right w:w="15" w:type="dxa"/>
        </w:tblCellMar>
        <w:tblLook w:val="04A0" w:firstRow="1" w:lastRow="0" w:firstColumn="1" w:lastColumn="0" w:noHBand="0" w:noVBand="1"/>
      </w:tblPr>
      <w:tblGrid>
        <w:gridCol w:w="1797"/>
        <w:gridCol w:w="7551"/>
      </w:tblGrid>
      <w:tr w:rsidR="00374F85" w:rsidRPr="00683F5A" w14:paraId="364F376B" w14:textId="77777777" w:rsidTr="00C37F80">
        <w:trPr>
          <w:trHeight w:val="4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9FDBD" w14:textId="77777777" w:rsidR="007E6E10" w:rsidRPr="00683F5A" w:rsidRDefault="00623CFB" w:rsidP="00F803D3">
            <w:pPr>
              <w:spacing w:line="276" w:lineRule="auto"/>
              <w:jc w:val="center"/>
              <w:rPr>
                <w:b/>
                <w:bCs/>
                <w:color w:val="24292E"/>
                <w:sz w:val="24"/>
                <w:szCs w:val="24"/>
              </w:rPr>
            </w:pPr>
            <w:r w:rsidRPr="00683F5A">
              <w:rPr>
                <w:b/>
                <w:bCs/>
                <w:color w:val="24292E"/>
                <w:sz w:val="24"/>
                <w:szCs w:val="24"/>
              </w:rPr>
              <w:t xml:space="preserve">File </w:t>
            </w:r>
            <w:r w:rsidR="007E6E10" w:rsidRPr="00683F5A">
              <w:rPr>
                <w:b/>
                <w:bCs/>
                <w:color w:val="24292E"/>
                <w:sz w:val="24"/>
                <w:szCs w:val="24"/>
              </w:rPr>
              <w:t>Name</w:t>
            </w:r>
          </w:p>
        </w:tc>
        <w:tc>
          <w:tcPr>
            <w:tcW w:w="7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8089C" w14:textId="77777777" w:rsidR="007E6E10" w:rsidRPr="00683F5A" w:rsidRDefault="007E6E10" w:rsidP="00F803D3">
            <w:pPr>
              <w:spacing w:line="276" w:lineRule="auto"/>
              <w:jc w:val="center"/>
              <w:rPr>
                <w:b/>
                <w:bCs/>
                <w:color w:val="24292E"/>
                <w:sz w:val="24"/>
                <w:szCs w:val="24"/>
              </w:rPr>
            </w:pPr>
            <w:r w:rsidRPr="00683F5A">
              <w:rPr>
                <w:b/>
                <w:bCs/>
                <w:color w:val="24292E"/>
                <w:sz w:val="24"/>
                <w:szCs w:val="24"/>
              </w:rPr>
              <w:t>Description</w:t>
            </w:r>
          </w:p>
        </w:tc>
      </w:tr>
      <w:tr w:rsidR="00374F85" w:rsidRPr="00683F5A" w14:paraId="67958900" w14:textId="77777777" w:rsidTr="00C37F80">
        <w:trPr>
          <w:trHeight w:val="6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DC955" w14:textId="77777777" w:rsidR="007E6E10" w:rsidRPr="00683F5A" w:rsidRDefault="00374F85" w:rsidP="00F803D3">
            <w:pPr>
              <w:spacing w:line="276" w:lineRule="auto"/>
              <w:rPr>
                <w:color w:val="24292E"/>
                <w:sz w:val="24"/>
                <w:szCs w:val="24"/>
              </w:rPr>
            </w:pPr>
            <w:r w:rsidRPr="00683F5A">
              <w:rPr>
                <w:color w:val="24292E"/>
                <w:sz w:val="24"/>
                <w:szCs w:val="24"/>
              </w:rPr>
              <w:t>Map</w:t>
            </w:r>
            <w:r w:rsidR="00A247CF" w:rsidRPr="00683F5A">
              <w:rPr>
                <w:color w:val="24292E"/>
                <w:sz w:val="24"/>
                <w:szCs w:val="24"/>
              </w:rPr>
              <w:t>.java</w:t>
            </w:r>
          </w:p>
        </w:tc>
        <w:tc>
          <w:tcPr>
            <w:tcW w:w="7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183F7" w14:textId="77777777" w:rsidR="00374F85" w:rsidRPr="00683F5A" w:rsidRDefault="00374F85" w:rsidP="00F803D3">
            <w:pPr>
              <w:spacing w:line="276" w:lineRule="auto"/>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F803D3">
            <w:pPr>
              <w:spacing w:line="276" w:lineRule="auto"/>
              <w:rPr>
                <w:color w:val="24292E"/>
                <w:sz w:val="24"/>
                <w:szCs w:val="24"/>
              </w:rPr>
            </w:pPr>
            <w:r w:rsidRPr="00683F5A">
              <w:rPr>
                <w:color w:val="24292E"/>
                <w:sz w:val="24"/>
                <w:szCs w:val="24"/>
              </w:rPr>
              <w:t xml:space="preserve">It contains a list </w:t>
            </w:r>
            <w:proofErr w:type="gramStart"/>
            <w:r w:rsidRPr="00683F5A">
              <w:rPr>
                <w:color w:val="24292E"/>
                <w:sz w:val="24"/>
                <w:szCs w:val="24"/>
              </w:rPr>
              <w:t>of  the</w:t>
            </w:r>
            <w:proofErr w:type="gramEnd"/>
            <w:r w:rsidRPr="00683F5A">
              <w:rPr>
                <w:color w:val="24292E"/>
                <w:sz w:val="24"/>
                <w:szCs w:val="24"/>
              </w:rPr>
              <w:t xml:space="preserve"> continents that forms a map</w:t>
            </w:r>
          </w:p>
        </w:tc>
      </w:tr>
      <w:tr w:rsidR="00374F85" w:rsidRPr="00683F5A" w14:paraId="5ADC8BFE" w14:textId="77777777" w:rsidTr="00C37F80">
        <w:trPr>
          <w:trHeight w:val="4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5B5EA" w14:textId="77777777" w:rsidR="007E6E10" w:rsidRPr="00683F5A" w:rsidRDefault="00374F85" w:rsidP="00F803D3">
            <w:pPr>
              <w:spacing w:line="276" w:lineRule="auto"/>
              <w:rPr>
                <w:color w:val="24292E"/>
                <w:sz w:val="24"/>
                <w:szCs w:val="24"/>
              </w:rPr>
            </w:pPr>
            <w:r w:rsidRPr="00683F5A">
              <w:rPr>
                <w:color w:val="24292E"/>
                <w:sz w:val="24"/>
                <w:szCs w:val="24"/>
              </w:rPr>
              <w:t>Continent</w:t>
            </w:r>
            <w:r w:rsidR="00A247CF" w:rsidRPr="00683F5A">
              <w:rPr>
                <w:color w:val="24292E"/>
                <w:sz w:val="24"/>
                <w:szCs w:val="24"/>
              </w:rPr>
              <w:t>.java</w:t>
            </w:r>
          </w:p>
        </w:tc>
        <w:tc>
          <w:tcPr>
            <w:tcW w:w="755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0C7F2" w14:textId="77777777" w:rsidR="007E6E10" w:rsidRPr="00683F5A" w:rsidRDefault="00374F85" w:rsidP="00F803D3">
            <w:pPr>
              <w:spacing w:line="276" w:lineRule="auto"/>
              <w:rPr>
                <w:color w:val="24292E"/>
                <w:sz w:val="24"/>
                <w:szCs w:val="24"/>
              </w:rPr>
            </w:pPr>
            <w:r w:rsidRPr="00683F5A">
              <w:rPr>
                <w:color w:val="24292E"/>
                <w:sz w:val="24"/>
                <w:szCs w:val="24"/>
              </w:rPr>
              <w:t xml:space="preserve">It contains all the information related to the continent </w:t>
            </w:r>
            <w:proofErr w:type="gramStart"/>
            <w:r w:rsidRPr="00683F5A">
              <w:rPr>
                <w:color w:val="24292E"/>
                <w:sz w:val="24"/>
                <w:szCs w:val="24"/>
              </w:rPr>
              <w:t>like ,</w:t>
            </w:r>
            <w:proofErr w:type="gramEnd"/>
            <w:r w:rsidRPr="00683F5A">
              <w:rPr>
                <w:color w:val="24292E"/>
                <w:sz w:val="24"/>
                <w:szCs w:val="24"/>
              </w:rPr>
              <w:t xml:space="preserve"> name , control value</w:t>
            </w:r>
          </w:p>
          <w:p w14:paraId="3AD36528" w14:textId="77777777" w:rsidR="00374F85" w:rsidRPr="00683F5A" w:rsidRDefault="00374F85" w:rsidP="00F803D3">
            <w:pPr>
              <w:spacing w:line="276" w:lineRule="auto"/>
              <w:rPr>
                <w:color w:val="24292E"/>
                <w:sz w:val="24"/>
                <w:szCs w:val="24"/>
              </w:rPr>
            </w:pPr>
            <w:r w:rsidRPr="00683F5A">
              <w:rPr>
                <w:color w:val="24292E"/>
                <w:sz w:val="24"/>
                <w:szCs w:val="24"/>
              </w:rPr>
              <w:t xml:space="preserve">It </w:t>
            </w:r>
            <w:proofErr w:type="gramStart"/>
            <w:r w:rsidRPr="00683F5A">
              <w:rPr>
                <w:color w:val="24292E"/>
                <w:sz w:val="24"/>
                <w:szCs w:val="24"/>
              </w:rPr>
              <w:t>contain</w:t>
            </w:r>
            <w:proofErr w:type="gramEnd"/>
            <w:r w:rsidRPr="00683F5A">
              <w:rPr>
                <w:color w:val="24292E"/>
                <w:sz w:val="24"/>
                <w:szCs w:val="24"/>
              </w:rPr>
              <w:t xml:space="preserve"> a list of all the territories that belong to a continent.</w:t>
            </w:r>
          </w:p>
        </w:tc>
      </w:tr>
      <w:tr w:rsidR="00374F85" w:rsidRPr="00683F5A" w14:paraId="095CB7B7" w14:textId="77777777" w:rsidTr="00C37F8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36EA8" w14:textId="77777777" w:rsidR="007E6E10" w:rsidRPr="00683F5A" w:rsidRDefault="00374F85" w:rsidP="00F803D3">
            <w:pPr>
              <w:spacing w:line="276" w:lineRule="auto"/>
              <w:rPr>
                <w:color w:val="24292E"/>
                <w:sz w:val="24"/>
                <w:szCs w:val="24"/>
              </w:rPr>
            </w:pPr>
            <w:r w:rsidRPr="00683F5A">
              <w:rPr>
                <w:color w:val="24292E"/>
                <w:sz w:val="24"/>
                <w:szCs w:val="24"/>
              </w:rPr>
              <w:t>Territory</w:t>
            </w:r>
            <w:r w:rsidR="00A247CF" w:rsidRPr="00683F5A">
              <w:rPr>
                <w:color w:val="24292E"/>
                <w:sz w:val="24"/>
                <w:szCs w:val="24"/>
              </w:rPr>
              <w:t>.java</w:t>
            </w:r>
          </w:p>
        </w:tc>
        <w:tc>
          <w:tcPr>
            <w:tcW w:w="7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905A2" w14:textId="77777777" w:rsidR="007E6E10" w:rsidRPr="00683F5A" w:rsidRDefault="00374F85" w:rsidP="00F803D3">
            <w:pPr>
              <w:spacing w:line="276" w:lineRule="auto"/>
              <w:rPr>
                <w:color w:val="24292E"/>
                <w:sz w:val="24"/>
                <w:szCs w:val="24"/>
              </w:rPr>
            </w:pPr>
            <w:r w:rsidRPr="00683F5A">
              <w:rPr>
                <w:color w:val="24292E"/>
                <w:sz w:val="24"/>
                <w:szCs w:val="24"/>
              </w:rPr>
              <w:t xml:space="preserve">It contains all the information related to the territory </w:t>
            </w:r>
            <w:proofErr w:type="gramStart"/>
            <w:r w:rsidRPr="00683F5A">
              <w:rPr>
                <w:color w:val="24292E"/>
                <w:sz w:val="24"/>
                <w:szCs w:val="24"/>
              </w:rPr>
              <w:t>like ,</w:t>
            </w:r>
            <w:proofErr w:type="gramEnd"/>
            <w:r w:rsidRPr="00683F5A">
              <w:rPr>
                <w:color w:val="24292E"/>
                <w:sz w:val="24"/>
                <w:szCs w:val="24"/>
              </w:rPr>
              <w:t xml:space="preserve"> name, x/y coordinates </w:t>
            </w:r>
          </w:p>
          <w:p w14:paraId="088A198E" w14:textId="77777777" w:rsidR="00374F85" w:rsidRPr="00683F5A" w:rsidRDefault="00374F85" w:rsidP="00F803D3">
            <w:pPr>
              <w:spacing w:line="276" w:lineRule="auto"/>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F803D3">
            <w:pPr>
              <w:spacing w:line="276" w:lineRule="auto"/>
              <w:rPr>
                <w:color w:val="24292E"/>
                <w:sz w:val="24"/>
                <w:szCs w:val="24"/>
              </w:rPr>
            </w:pPr>
            <w:r w:rsidRPr="00683F5A">
              <w:rPr>
                <w:color w:val="24292E"/>
                <w:sz w:val="24"/>
                <w:szCs w:val="24"/>
              </w:rPr>
              <w:t>It also maintains a list of all the adjacent territory of this territory.</w:t>
            </w:r>
          </w:p>
          <w:p w14:paraId="53F8EB8D" w14:textId="77777777" w:rsidR="00374F85" w:rsidRPr="00683F5A" w:rsidRDefault="00374F85" w:rsidP="00F803D3">
            <w:pPr>
              <w:spacing w:line="276" w:lineRule="auto"/>
              <w:rPr>
                <w:color w:val="24292E"/>
                <w:sz w:val="24"/>
                <w:szCs w:val="24"/>
              </w:rPr>
            </w:pPr>
            <w:r w:rsidRPr="00683F5A">
              <w:rPr>
                <w:color w:val="24292E"/>
                <w:sz w:val="24"/>
                <w:szCs w:val="24"/>
              </w:rPr>
              <w:t>It contains the count of armies currently residing on the territory</w:t>
            </w:r>
          </w:p>
          <w:p w14:paraId="0F7151D3" w14:textId="77777777" w:rsidR="00374F85" w:rsidRPr="00683F5A" w:rsidRDefault="00374F85" w:rsidP="00F803D3">
            <w:pPr>
              <w:spacing w:line="276" w:lineRule="auto"/>
              <w:rPr>
                <w:color w:val="24292E"/>
                <w:sz w:val="24"/>
                <w:szCs w:val="24"/>
              </w:rPr>
            </w:pPr>
            <w:r w:rsidRPr="00683F5A">
              <w:rPr>
                <w:color w:val="24292E"/>
                <w:sz w:val="24"/>
                <w:szCs w:val="24"/>
              </w:rPr>
              <w:t xml:space="preserve">It </w:t>
            </w:r>
            <w:r w:rsidR="008E368F" w:rsidRPr="00683F5A">
              <w:rPr>
                <w:color w:val="24292E"/>
                <w:sz w:val="24"/>
                <w:szCs w:val="24"/>
              </w:rPr>
              <w:t>contains</w:t>
            </w:r>
            <w:r w:rsidRPr="00683F5A">
              <w:rPr>
                <w:color w:val="24292E"/>
                <w:sz w:val="24"/>
                <w:szCs w:val="24"/>
              </w:rPr>
              <w:t xml:space="preserve"> a </w:t>
            </w:r>
            <w:r w:rsidR="00432DAD" w:rsidRPr="00683F5A">
              <w:rPr>
                <w:color w:val="24292E"/>
                <w:sz w:val="24"/>
                <w:szCs w:val="24"/>
              </w:rPr>
              <w:t>reference</w:t>
            </w:r>
            <w:r w:rsidRPr="00683F5A">
              <w:rPr>
                <w:color w:val="24292E"/>
                <w:sz w:val="24"/>
                <w:szCs w:val="24"/>
              </w:rPr>
              <w:t xml:space="preserve"> to the player, indicating which player holds the territory.</w:t>
            </w:r>
          </w:p>
        </w:tc>
      </w:tr>
      <w:tr w:rsidR="00374F85" w:rsidRPr="00683F5A" w14:paraId="125F561D" w14:textId="77777777" w:rsidTr="00C37F8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5009377" w14:textId="77777777" w:rsidR="00374F85" w:rsidRPr="00683F5A" w:rsidRDefault="00374F85" w:rsidP="00F803D3">
            <w:pPr>
              <w:spacing w:line="276" w:lineRule="auto"/>
              <w:rPr>
                <w:color w:val="24292E"/>
                <w:sz w:val="24"/>
                <w:szCs w:val="24"/>
              </w:rPr>
            </w:pPr>
            <w:r w:rsidRPr="00683F5A">
              <w:rPr>
                <w:color w:val="24292E"/>
                <w:sz w:val="24"/>
                <w:szCs w:val="24"/>
              </w:rPr>
              <w:t>Player</w:t>
            </w:r>
            <w:r w:rsidR="00A247CF" w:rsidRPr="00683F5A">
              <w:rPr>
                <w:color w:val="24292E"/>
                <w:sz w:val="24"/>
                <w:szCs w:val="24"/>
              </w:rPr>
              <w:t>.java</w:t>
            </w:r>
          </w:p>
        </w:tc>
        <w:tc>
          <w:tcPr>
            <w:tcW w:w="7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26079C" w14:textId="77777777" w:rsidR="000634BB" w:rsidRPr="00683F5A" w:rsidRDefault="00374F85" w:rsidP="00F803D3">
            <w:pPr>
              <w:spacing w:line="276" w:lineRule="auto"/>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F803D3">
            <w:pPr>
              <w:spacing w:line="276" w:lineRule="auto"/>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C37F8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B06059" w14:textId="39EC21DB" w:rsidR="00217C23" w:rsidRPr="00683F5A" w:rsidRDefault="00217C23" w:rsidP="00F803D3">
            <w:pPr>
              <w:spacing w:line="276" w:lineRule="auto"/>
              <w:rPr>
                <w:color w:val="24292E"/>
                <w:sz w:val="24"/>
                <w:szCs w:val="24"/>
              </w:rPr>
            </w:pPr>
            <w:r>
              <w:rPr>
                <w:color w:val="24292E"/>
                <w:sz w:val="24"/>
                <w:szCs w:val="24"/>
              </w:rPr>
              <w:t>Card.java</w:t>
            </w:r>
          </w:p>
        </w:tc>
        <w:tc>
          <w:tcPr>
            <w:tcW w:w="755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16D0648" w14:textId="5B523697" w:rsidR="00217C23" w:rsidRPr="00683F5A" w:rsidRDefault="00186F9B" w:rsidP="00F803D3">
            <w:pPr>
              <w:spacing w:line="276" w:lineRule="auto"/>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F803D3">
      <w:pPr>
        <w:pStyle w:val="Heading3"/>
        <w:spacing w:before="360" w:after="240" w:line="276" w:lineRule="auto"/>
        <w:rPr>
          <w:rFonts w:ascii="Times New Roman" w:hAnsi="Times New Roman"/>
          <w:color w:val="24292E"/>
          <w:sz w:val="24"/>
          <w:szCs w:val="24"/>
        </w:rPr>
      </w:pPr>
      <w:bookmarkStart w:id="12" w:name="_Toc496188904"/>
      <w:bookmarkStart w:id="13" w:name="_Toc527373741"/>
      <w:r w:rsidRPr="00683F5A">
        <w:rPr>
          <w:rFonts w:ascii="Times New Roman" w:hAnsi="Times New Roman"/>
          <w:color w:val="24292E"/>
          <w:sz w:val="24"/>
          <w:szCs w:val="24"/>
        </w:rPr>
        <w:lastRenderedPageBreak/>
        <w:t xml:space="preserve"> </w:t>
      </w:r>
      <w:proofErr w:type="spellStart"/>
      <w:r w:rsidR="00E0775B">
        <w:rPr>
          <w:rFonts w:ascii="Times New Roman" w:hAnsi="Times New Roman"/>
          <w:color w:val="24292E"/>
          <w:sz w:val="24"/>
          <w:szCs w:val="24"/>
        </w:rPr>
        <w:t>Map</w:t>
      </w:r>
      <w:bookmarkEnd w:id="12"/>
      <w:bookmarkEnd w:id="13"/>
      <w:r w:rsidR="00A35E10">
        <w:rPr>
          <w:rFonts w:ascii="Times New Roman" w:hAnsi="Times New Roman"/>
          <w:color w:val="24292E"/>
          <w:sz w:val="24"/>
          <w:szCs w:val="24"/>
        </w:rPr>
        <w:t>utils</w:t>
      </w:r>
      <w:proofErr w:type="spellEnd"/>
    </w:p>
    <w:p w14:paraId="704B332D" w14:textId="77777777" w:rsidR="007E6E10" w:rsidRPr="00683F5A" w:rsidRDefault="007E6E10" w:rsidP="00F803D3">
      <w:pPr>
        <w:pStyle w:val="NormalWeb"/>
        <w:spacing w:before="0" w:line="276" w:lineRule="auto"/>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W w:w="9348" w:type="dxa"/>
        <w:tblCellMar>
          <w:top w:w="15" w:type="dxa"/>
          <w:left w:w="15" w:type="dxa"/>
          <w:bottom w:w="15" w:type="dxa"/>
          <w:right w:w="15" w:type="dxa"/>
        </w:tblCellMar>
        <w:tblLook w:val="04A0" w:firstRow="1" w:lastRow="0" w:firstColumn="1" w:lastColumn="0" w:noHBand="0" w:noVBand="1"/>
      </w:tblPr>
      <w:tblGrid>
        <w:gridCol w:w="2557"/>
        <w:gridCol w:w="6791"/>
      </w:tblGrid>
      <w:tr w:rsidR="000634BB" w:rsidRPr="00683F5A" w14:paraId="389DE060" w14:textId="77777777" w:rsidTr="00C37F8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F72AE1" w14:textId="77777777" w:rsidR="007E6E10" w:rsidRPr="00683F5A" w:rsidRDefault="00C828B8" w:rsidP="00F803D3">
            <w:pPr>
              <w:spacing w:line="276" w:lineRule="auto"/>
              <w:jc w:val="center"/>
              <w:rPr>
                <w:b/>
                <w:bCs/>
                <w:sz w:val="24"/>
                <w:szCs w:val="24"/>
              </w:rPr>
            </w:pPr>
            <w:r w:rsidRPr="00683F5A">
              <w:rPr>
                <w:b/>
                <w:bCs/>
                <w:sz w:val="24"/>
                <w:szCs w:val="24"/>
              </w:rPr>
              <w:t xml:space="preserve">File </w:t>
            </w:r>
            <w:r w:rsidR="007E6E10" w:rsidRPr="00683F5A">
              <w:rPr>
                <w:b/>
                <w:bCs/>
                <w:sz w:val="24"/>
                <w:szCs w:val="24"/>
              </w:rPr>
              <w:t>Name</w:t>
            </w:r>
          </w:p>
        </w:tc>
        <w:tc>
          <w:tcPr>
            <w:tcW w:w="67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4B203" w14:textId="77777777" w:rsidR="007E6E10" w:rsidRPr="00683F5A" w:rsidRDefault="007E6E10" w:rsidP="00F803D3">
            <w:pPr>
              <w:spacing w:line="276" w:lineRule="auto"/>
              <w:jc w:val="center"/>
              <w:rPr>
                <w:b/>
                <w:bCs/>
                <w:sz w:val="24"/>
                <w:szCs w:val="24"/>
              </w:rPr>
            </w:pPr>
            <w:r w:rsidRPr="00683F5A">
              <w:rPr>
                <w:b/>
                <w:bCs/>
                <w:sz w:val="24"/>
                <w:szCs w:val="24"/>
              </w:rPr>
              <w:t>Description</w:t>
            </w:r>
          </w:p>
        </w:tc>
      </w:tr>
      <w:tr w:rsidR="000634BB" w:rsidRPr="00683F5A" w14:paraId="279CB138" w14:textId="77777777" w:rsidTr="00C37F8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5A110" w14:textId="77777777" w:rsidR="007E6E10" w:rsidRPr="00683F5A" w:rsidRDefault="00082A1C" w:rsidP="00F803D3">
            <w:pPr>
              <w:spacing w:line="276" w:lineRule="auto"/>
              <w:rPr>
                <w:sz w:val="24"/>
                <w:szCs w:val="24"/>
              </w:rPr>
            </w:pPr>
            <w:hyperlink r:id="rId11" w:history="1">
              <w:r w:rsidR="007F664A" w:rsidRPr="00683F5A">
                <w:rPr>
                  <w:rStyle w:val="Hyperlink"/>
                  <w:color w:val="auto"/>
                  <w:sz w:val="24"/>
                  <w:szCs w:val="24"/>
                  <w:u w:val="none"/>
                  <w:shd w:val="clear" w:color="auto" w:fill="FFFFFF"/>
                </w:rPr>
                <w:t>MapReader.java</w:t>
              </w:r>
            </w:hyperlink>
          </w:p>
        </w:tc>
        <w:tc>
          <w:tcPr>
            <w:tcW w:w="67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0A2A7" w14:textId="77777777" w:rsidR="007E6E10" w:rsidRPr="00683F5A" w:rsidRDefault="000634BB" w:rsidP="00F803D3">
            <w:pPr>
              <w:spacing w:line="276" w:lineRule="auto"/>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C37F80">
        <w:trPr>
          <w:trHeight w:val="49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76EEF" w14:textId="77777777" w:rsidR="007E6E10" w:rsidRPr="00683F5A" w:rsidRDefault="00082A1C" w:rsidP="00F803D3">
            <w:pPr>
              <w:spacing w:line="276" w:lineRule="auto"/>
              <w:rPr>
                <w:sz w:val="24"/>
                <w:szCs w:val="24"/>
              </w:rPr>
            </w:pPr>
            <w:hyperlink r:id="rId12" w:history="1">
              <w:r w:rsidR="00A041CB" w:rsidRPr="00683F5A">
                <w:rPr>
                  <w:rStyle w:val="Hyperlink"/>
                  <w:color w:val="auto"/>
                  <w:sz w:val="24"/>
                  <w:szCs w:val="24"/>
                  <w:u w:val="none"/>
                  <w:shd w:val="clear" w:color="auto" w:fill="FFFFFF"/>
                </w:rPr>
                <w:t>MapWriter.java</w:t>
              </w:r>
            </w:hyperlink>
          </w:p>
        </w:tc>
        <w:tc>
          <w:tcPr>
            <w:tcW w:w="67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7AC80" w14:textId="77777777" w:rsidR="007E6E10" w:rsidRPr="00683F5A" w:rsidRDefault="000634BB" w:rsidP="00F803D3">
            <w:pPr>
              <w:spacing w:line="276" w:lineRule="auto"/>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C37F8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A8F14" w14:textId="77777777" w:rsidR="007E6E10" w:rsidRPr="00683F5A" w:rsidRDefault="00082A1C" w:rsidP="00F803D3">
            <w:pPr>
              <w:spacing w:line="276" w:lineRule="auto"/>
              <w:rPr>
                <w:sz w:val="24"/>
                <w:szCs w:val="24"/>
              </w:rPr>
            </w:pPr>
            <w:hyperlink r:id="rId13" w:history="1">
              <w:r w:rsidR="000344D0" w:rsidRPr="00683F5A">
                <w:rPr>
                  <w:rStyle w:val="Hyperlink"/>
                  <w:color w:val="auto"/>
                  <w:sz w:val="24"/>
                  <w:szCs w:val="24"/>
                  <w:u w:val="none"/>
                  <w:shd w:val="clear" w:color="auto" w:fill="FFFFFF"/>
                </w:rPr>
                <w:t>CommonMapUtil.java</w:t>
              </w:r>
            </w:hyperlink>
          </w:p>
        </w:tc>
        <w:tc>
          <w:tcPr>
            <w:tcW w:w="67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FAEF5" w14:textId="77777777" w:rsidR="007E6E10" w:rsidRPr="00683F5A" w:rsidRDefault="000634BB" w:rsidP="00F803D3">
            <w:pPr>
              <w:spacing w:line="276" w:lineRule="auto"/>
              <w:rPr>
                <w:sz w:val="24"/>
                <w:szCs w:val="24"/>
              </w:rPr>
            </w:pPr>
            <w:r w:rsidRPr="00683F5A">
              <w:rPr>
                <w:sz w:val="24"/>
                <w:szCs w:val="24"/>
              </w:rPr>
              <w:t>Contains all the utility method like: pushing data to console, saving map object, opening a dialogue box.</w:t>
            </w:r>
          </w:p>
        </w:tc>
      </w:tr>
      <w:tr w:rsidR="006B0F78" w:rsidRPr="00683F5A" w14:paraId="0D018B34" w14:textId="77777777" w:rsidTr="00C37F8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C1D59B" w14:textId="22C8E0A4" w:rsidR="006B0F78" w:rsidRPr="00683F5A" w:rsidRDefault="006B0F78" w:rsidP="00F803D3">
            <w:pPr>
              <w:spacing w:line="276" w:lineRule="auto"/>
              <w:rPr>
                <w:sz w:val="24"/>
                <w:szCs w:val="24"/>
              </w:rPr>
            </w:pPr>
          </w:p>
        </w:tc>
        <w:tc>
          <w:tcPr>
            <w:tcW w:w="67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D2C7140" w14:textId="40DE1498" w:rsidR="006B0F78" w:rsidRPr="00683F5A" w:rsidRDefault="006B0F78" w:rsidP="00F803D3">
            <w:pPr>
              <w:spacing w:line="276" w:lineRule="auto"/>
              <w:rPr>
                <w:sz w:val="24"/>
                <w:szCs w:val="24"/>
              </w:rPr>
            </w:pPr>
          </w:p>
        </w:tc>
      </w:tr>
      <w:tr w:rsidR="006B0F78" w:rsidRPr="00683F5A" w14:paraId="03D67D8A" w14:textId="77777777" w:rsidTr="00C37F8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461366" w14:textId="77777777" w:rsidR="006B0F78" w:rsidRPr="00683F5A" w:rsidRDefault="00082A1C" w:rsidP="00F803D3">
            <w:pPr>
              <w:spacing w:line="276" w:lineRule="auto"/>
              <w:rPr>
                <w:sz w:val="24"/>
                <w:szCs w:val="24"/>
              </w:rPr>
            </w:pPr>
            <w:hyperlink r:id="rId14" w:history="1">
              <w:r w:rsidR="00325687" w:rsidRPr="00683F5A">
                <w:rPr>
                  <w:rStyle w:val="Hyperlink"/>
                  <w:color w:val="auto"/>
                  <w:sz w:val="24"/>
                  <w:szCs w:val="24"/>
                  <w:u w:val="none"/>
                  <w:shd w:val="clear" w:color="auto" w:fill="FFFFFF"/>
                </w:rPr>
                <w:t>MapOperations.java</w:t>
              </w:r>
            </w:hyperlink>
          </w:p>
        </w:tc>
        <w:tc>
          <w:tcPr>
            <w:tcW w:w="67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62EACD" w14:textId="77777777" w:rsidR="006B0F78" w:rsidRPr="00683F5A" w:rsidRDefault="006B0F78" w:rsidP="00F803D3">
            <w:pPr>
              <w:spacing w:line="276" w:lineRule="auto"/>
              <w:rPr>
                <w:sz w:val="24"/>
                <w:szCs w:val="24"/>
              </w:rPr>
            </w:pPr>
            <w:r w:rsidRPr="00683F5A">
              <w:rPr>
                <w:sz w:val="24"/>
                <w:szCs w:val="24"/>
              </w:rPr>
              <w:t xml:space="preserve">This class represents the Map model and perform operation </w:t>
            </w:r>
            <w:proofErr w:type="gramStart"/>
            <w:r w:rsidRPr="00683F5A">
              <w:rPr>
                <w:sz w:val="24"/>
                <w:szCs w:val="24"/>
              </w:rPr>
              <w:t>like ,</w:t>
            </w:r>
            <w:proofErr w:type="gramEnd"/>
            <w:r w:rsidRPr="00683F5A">
              <w:rPr>
                <w:sz w:val="24"/>
                <w:szCs w:val="24"/>
              </w:rPr>
              <w:t xml:space="preserve"> add/update/delete territory, add/update/delete continent.</w:t>
            </w:r>
          </w:p>
        </w:tc>
      </w:tr>
    </w:tbl>
    <w:p w14:paraId="569ABA0C" w14:textId="2606E447" w:rsidR="00185AFE" w:rsidRDefault="00A35E10" w:rsidP="00F803D3">
      <w:pPr>
        <w:pStyle w:val="Heading3"/>
        <w:spacing w:before="360" w:after="240" w:line="276" w:lineRule="auto"/>
        <w:rPr>
          <w:rFonts w:ascii="Times New Roman" w:hAnsi="Times New Roman"/>
          <w:color w:val="24292E"/>
          <w:sz w:val="24"/>
          <w:szCs w:val="24"/>
        </w:rPr>
      </w:pPr>
      <w:proofErr w:type="spellStart"/>
      <w:r>
        <w:rPr>
          <w:rFonts w:ascii="Times New Roman" w:hAnsi="Times New Roman"/>
          <w:color w:val="24292E"/>
          <w:sz w:val="24"/>
          <w:szCs w:val="24"/>
        </w:rPr>
        <w:t>Gameutilis</w:t>
      </w:r>
      <w:proofErr w:type="spellEnd"/>
    </w:p>
    <w:tbl>
      <w:tblPr>
        <w:tblW w:w="9348" w:type="dxa"/>
        <w:tblCellMar>
          <w:top w:w="15" w:type="dxa"/>
          <w:left w:w="15" w:type="dxa"/>
          <w:bottom w:w="15" w:type="dxa"/>
          <w:right w:w="15" w:type="dxa"/>
        </w:tblCellMar>
        <w:tblLook w:val="04A0" w:firstRow="1" w:lastRow="0" w:firstColumn="1" w:lastColumn="0" w:noHBand="0" w:noVBand="1"/>
      </w:tblPr>
      <w:tblGrid>
        <w:gridCol w:w="1562"/>
        <w:gridCol w:w="7786"/>
      </w:tblGrid>
      <w:tr w:rsidR="00DA3696" w:rsidRPr="00683F5A" w14:paraId="78E78F21" w14:textId="77777777" w:rsidTr="00C37F8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933BC" w14:textId="77777777" w:rsidR="00186F9B" w:rsidRDefault="00186F9B" w:rsidP="00F803D3">
            <w:pPr>
              <w:spacing w:line="276" w:lineRule="auto"/>
              <w:jc w:val="center"/>
              <w:rPr>
                <w:b/>
                <w:bCs/>
                <w:sz w:val="24"/>
                <w:szCs w:val="24"/>
              </w:rPr>
            </w:pPr>
          </w:p>
          <w:p w14:paraId="6152887D" w14:textId="77777777" w:rsidR="00186F9B" w:rsidRPr="00683F5A" w:rsidRDefault="00186F9B" w:rsidP="00F803D3">
            <w:pPr>
              <w:spacing w:line="276" w:lineRule="auto"/>
              <w:jc w:val="center"/>
              <w:rPr>
                <w:b/>
                <w:bCs/>
                <w:sz w:val="24"/>
                <w:szCs w:val="24"/>
              </w:rPr>
            </w:pPr>
            <w:r w:rsidRPr="00683F5A">
              <w:rPr>
                <w:b/>
                <w:bCs/>
                <w:sz w:val="24"/>
                <w:szCs w:val="24"/>
              </w:rPr>
              <w:t>File Name</w:t>
            </w:r>
          </w:p>
        </w:tc>
        <w:tc>
          <w:tcPr>
            <w:tcW w:w="77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4B1168" w14:textId="77777777" w:rsidR="00186F9B" w:rsidRPr="00683F5A" w:rsidRDefault="00186F9B" w:rsidP="00F803D3">
            <w:pPr>
              <w:spacing w:line="276" w:lineRule="auto"/>
              <w:jc w:val="center"/>
              <w:rPr>
                <w:b/>
                <w:bCs/>
                <w:sz w:val="24"/>
                <w:szCs w:val="24"/>
              </w:rPr>
            </w:pPr>
            <w:r w:rsidRPr="00683F5A">
              <w:rPr>
                <w:b/>
                <w:bCs/>
                <w:sz w:val="24"/>
                <w:szCs w:val="24"/>
              </w:rPr>
              <w:t>Description</w:t>
            </w:r>
          </w:p>
        </w:tc>
      </w:tr>
      <w:tr w:rsidR="00DA3696" w:rsidRPr="00683F5A" w14:paraId="5E79DDF3" w14:textId="77777777" w:rsidTr="00C37F8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6AE8B6" w14:textId="23893E2F" w:rsidR="00186F9B" w:rsidRPr="00683F5A" w:rsidRDefault="00082A1C" w:rsidP="00F803D3">
            <w:pPr>
              <w:spacing w:line="276" w:lineRule="auto"/>
              <w:rPr>
                <w:sz w:val="24"/>
                <w:szCs w:val="24"/>
              </w:rPr>
            </w:pPr>
            <w:hyperlink r:id="rId15" w:history="1">
              <w:r w:rsidR="00DA3696">
                <w:rPr>
                  <w:rStyle w:val="Hyperlink"/>
                  <w:color w:val="auto"/>
                  <w:sz w:val="24"/>
                  <w:szCs w:val="24"/>
                  <w:u w:val="none"/>
                  <w:shd w:val="clear" w:color="auto" w:fill="FFFFFF"/>
                </w:rPr>
                <w:t>Config.java</w:t>
              </w:r>
            </w:hyperlink>
          </w:p>
        </w:tc>
        <w:tc>
          <w:tcPr>
            <w:tcW w:w="77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6E748C" w14:textId="637BCBCF" w:rsidR="00186F9B" w:rsidRPr="00683F5A" w:rsidRDefault="00DA3696" w:rsidP="00F803D3">
            <w:pPr>
              <w:spacing w:line="276" w:lineRule="auto"/>
              <w:rPr>
                <w:sz w:val="24"/>
                <w:szCs w:val="24"/>
              </w:rPr>
            </w:pPr>
            <w:r>
              <w:rPr>
                <w:sz w:val="24"/>
                <w:szCs w:val="24"/>
              </w:rPr>
              <w:t xml:space="preserve">This class defines global </w:t>
            </w:r>
            <w:proofErr w:type="spellStart"/>
            <w:r>
              <w:rPr>
                <w:sz w:val="24"/>
                <w:szCs w:val="24"/>
              </w:rPr>
              <w:t>constans</w:t>
            </w:r>
            <w:proofErr w:type="spellEnd"/>
            <w:r>
              <w:rPr>
                <w:sz w:val="24"/>
                <w:szCs w:val="24"/>
              </w:rPr>
              <w:t xml:space="preserve"> and message for the application. </w:t>
            </w:r>
            <w:proofErr w:type="spellStart"/>
            <w:r>
              <w:rPr>
                <w:sz w:val="24"/>
                <w:szCs w:val="24"/>
              </w:rPr>
              <w:t>i.e</w:t>
            </w:r>
            <w:proofErr w:type="spellEnd"/>
            <w:r>
              <w:rPr>
                <w:sz w:val="24"/>
                <w:szCs w:val="24"/>
              </w:rPr>
              <w:t xml:space="preserve"> no of armies according to number of players</w:t>
            </w:r>
            <w:r w:rsidR="00B927B1">
              <w:rPr>
                <w:sz w:val="24"/>
                <w:szCs w:val="24"/>
              </w:rPr>
              <w:t>.</w:t>
            </w:r>
          </w:p>
        </w:tc>
      </w:tr>
      <w:tr w:rsidR="00335A03" w:rsidRPr="00683F5A" w14:paraId="5D22A36F" w14:textId="77777777" w:rsidTr="00C37F8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C39351E" w14:textId="14E4C7EC" w:rsidR="00335A03" w:rsidRDefault="00335A03" w:rsidP="00F803D3">
            <w:pPr>
              <w:spacing w:line="276" w:lineRule="auto"/>
            </w:pPr>
            <w:r>
              <w:t>CardKind.java</w:t>
            </w:r>
          </w:p>
        </w:tc>
        <w:tc>
          <w:tcPr>
            <w:tcW w:w="778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B76ECF" w14:textId="4C7626FD" w:rsidR="00335A03" w:rsidRDefault="00335A03" w:rsidP="00F803D3">
            <w:pPr>
              <w:spacing w:line="276" w:lineRule="auto"/>
              <w:rPr>
                <w:sz w:val="24"/>
                <w:szCs w:val="24"/>
              </w:rPr>
            </w:pPr>
            <w:proofErr w:type="spellStart"/>
            <w:r>
              <w:rPr>
                <w:sz w:val="24"/>
                <w:szCs w:val="24"/>
              </w:rPr>
              <w:t>Enum</w:t>
            </w:r>
            <w:r w:rsidR="00C95B88">
              <w:rPr>
                <w:sz w:val="24"/>
                <w:szCs w:val="24"/>
              </w:rPr>
              <w:t>ration</w:t>
            </w:r>
            <w:proofErr w:type="spellEnd"/>
            <w:r>
              <w:rPr>
                <w:sz w:val="24"/>
                <w:szCs w:val="24"/>
              </w:rPr>
              <w:t xml:space="preserve"> fo</w:t>
            </w:r>
            <w:r w:rsidR="002773B1">
              <w:rPr>
                <w:sz w:val="24"/>
                <w:szCs w:val="24"/>
              </w:rPr>
              <w:t>r defining different card types.</w:t>
            </w:r>
          </w:p>
        </w:tc>
      </w:tr>
    </w:tbl>
    <w:p w14:paraId="7F342FE8" w14:textId="77777777" w:rsidR="00186F9B" w:rsidRDefault="00186F9B" w:rsidP="00F803D3">
      <w:pPr>
        <w:spacing w:line="276" w:lineRule="auto"/>
      </w:pPr>
    </w:p>
    <w:p w14:paraId="638DB5BB" w14:textId="4A9A7F45" w:rsidR="00186F9B" w:rsidRPr="00C37F80" w:rsidRDefault="00186F9B" w:rsidP="00F803D3">
      <w:pPr>
        <w:pStyle w:val="Heading3"/>
        <w:spacing w:before="360" w:after="240" w:line="276" w:lineRule="auto"/>
        <w:rPr>
          <w:rFonts w:ascii="Times New Roman" w:hAnsi="Times New Roman"/>
          <w:color w:val="24292E"/>
          <w:sz w:val="24"/>
          <w:szCs w:val="24"/>
        </w:rPr>
      </w:pPr>
      <w:proofErr w:type="spellStart"/>
      <w:r>
        <w:rPr>
          <w:rFonts w:ascii="Times New Roman" w:hAnsi="Times New Roman"/>
          <w:color w:val="24292E"/>
          <w:sz w:val="24"/>
          <w:szCs w:val="24"/>
        </w:rPr>
        <w:t>Gameutilis</w:t>
      </w:r>
      <w:proofErr w:type="spellEnd"/>
    </w:p>
    <w:tbl>
      <w:tblPr>
        <w:tblW w:w="9348" w:type="dxa"/>
        <w:tblCellMar>
          <w:top w:w="15" w:type="dxa"/>
          <w:left w:w="15" w:type="dxa"/>
          <w:bottom w:w="15" w:type="dxa"/>
          <w:right w:w="15" w:type="dxa"/>
        </w:tblCellMar>
        <w:tblLook w:val="04A0" w:firstRow="1" w:lastRow="0" w:firstColumn="1" w:lastColumn="0" w:noHBand="0" w:noVBand="1"/>
      </w:tblPr>
      <w:tblGrid>
        <w:gridCol w:w="1890"/>
        <w:gridCol w:w="7458"/>
      </w:tblGrid>
      <w:tr w:rsidR="00A228E6" w:rsidRPr="00683F5A" w14:paraId="39788119" w14:textId="77777777" w:rsidTr="00C37F8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03DA24" w14:textId="77777777" w:rsidR="00186F9B" w:rsidRDefault="00186F9B" w:rsidP="00F803D3">
            <w:pPr>
              <w:spacing w:line="276" w:lineRule="auto"/>
              <w:jc w:val="center"/>
              <w:rPr>
                <w:b/>
                <w:bCs/>
                <w:sz w:val="24"/>
                <w:szCs w:val="24"/>
              </w:rPr>
            </w:pPr>
          </w:p>
          <w:p w14:paraId="1396C858" w14:textId="77777777" w:rsidR="007A5C57" w:rsidRPr="00683F5A" w:rsidRDefault="007A5C57" w:rsidP="00F803D3">
            <w:pPr>
              <w:spacing w:line="276" w:lineRule="auto"/>
              <w:jc w:val="center"/>
              <w:rPr>
                <w:b/>
                <w:bCs/>
                <w:sz w:val="24"/>
                <w:szCs w:val="24"/>
              </w:rPr>
            </w:pPr>
            <w:r w:rsidRPr="00683F5A">
              <w:rPr>
                <w:b/>
                <w:bCs/>
                <w:sz w:val="24"/>
                <w:szCs w:val="24"/>
              </w:rPr>
              <w:t>File Name</w:t>
            </w:r>
          </w:p>
        </w:tc>
        <w:tc>
          <w:tcPr>
            <w:tcW w:w="74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90A0E0" w14:textId="77777777" w:rsidR="007A5C57" w:rsidRPr="00683F5A" w:rsidRDefault="007A5C57" w:rsidP="00F803D3">
            <w:pPr>
              <w:spacing w:line="276" w:lineRule="auto"/>
              <w:jc w:val="center"/>
              <w:rPr>
                <w:b/>
                <w:bCs/>
                <w:sz w:val="24"/>
                <w:szCs w:val="24"/>
              </w:rPr>
            </w:pPr>
            <w:r w:rsidRPr="00683F5A">
              <w:rPr>
                <w:b/>
                <w:bCs/>
                <w:sz w:val="24"/>
                <w:szCs w:val="24"/>
              </w:rPr>
              <w:t>Description</w:t>
            </w:r>
          </w:p>
        </w:tc>
      </w:tr>
      <w:tr w:rsidR="00A228E6" w:rsidRPr="00683F5A" w14:paraId="3761A04D" w14:textId="77777777" w:rsidTr="00C37F8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FD801C" w14:textId="5396AC96" w:rsidR="007A5C57" w:rsidRPr="00683F5A" w:rsidRDefault="00082A1C" w:rsidP="00F803D3">
            <w:pPr>
              <w:spacing w:line="276" w:lineRule="auto"/>
              <w:rPr>
                <w:sz w:val="24"/>
                <w:szCs w:val="24"/>
              </w:rPr>
            </w:pPr>
            <w:hyperlink r:id="rId16" w:history="1">
              <w:r w:rsidR="00A228E6">
                <w:rPr>
                  <w:rStyle w:val="Hyperlink"/>
                  <w:color w:val="auto"/>
                  <w:sz w:val="24"/>
                  <w:szCs w:val="24"/>
                  <w:u w:val="none"/>
                  <w:shd w:val="clear" w:color="auto" w:fill="FFFFFF"/>
                </w:rPr>
                <w:t>GameUtils.java</w:t>
              </w:r>
            </w:hyperlink>
          </w:p>
        </w:tc>
        <w:tc>
          <w:tcPr>
            <w:tcW w:w="74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289ED1" w14:textId="583549C2" w:rsidR="007A5C57" w:rsidRPr="00683F5A" w:rsidRDefault="00A228E6" w:rsidP="00F803D3">
            <w:pPr>
              <w:spacing w:line="276" w:lineRule="auto"/>
              <w:rPr>
                <w:sz w:val="24"/>
                <w:szCs w:val="24"/>
              </w:rPr>
            </w:pPr>
            <w:r>
              <w:rPr>
                <w:sz w:val="24"/>
                <w:szCs w:val="24"/>
              </w:rPr>
              <w:t xml:space="preserve">This class handles the common </w:t>
            </w:r>
            <w:proofErr w:type="spellStart"/>
            <w:r>
              <w:rPr>
                <w:sz w:val="24"/>
                <w:szCs w:val="24"/>
              </w:rPr>
              <w:t>openration</w:t>
            </w:r>
            <w:proofErr w:type="spellEnd"/>
            <w:r>
              <w:rPr>
                <w:sz w:val="24"/>
                <w:szCs w:val="24"/>
              </w:rPr>
              <w:t xml:space="preserve"> for the game play phase such as enabling and disabling controls. It also shows alert box and performs some other common tasks.</w:t>
            </w:r>
          </w:p>
        </w:tc>
      </w:tr>
    </w:tbl>
    <w:p w14:paraId="359BC0AE" w14:textId="77777777" w:rsidR="0078302C" w:rsidRPr="00A228E6" w:rsidRDefault="0078302C" w:rsidP="00F803D3">
      <w:pPr>
        <w:pStyle w:val="Heading3"/>
        <w:spacing w:before="360" w:after="240" w:line="276" w:lineRule="auto"/>
        <w:rPr>
          <w:rFonts w:ascii="Times New Roman" w:hAnsi="Times New Roman"/>
          <w:color w:val="24292E"/>
          <w:sz w:val="24"/>
          <w:szCs w:val="24"/>
        </w:rPr>
      </w:pPr>
      <w:r w:rsidRPr="00683F5A">
        <w:rPr>
          <w:rFonts w:ascii="Times New Roman" w:hAnsi="Times New Roman"/>
          <w:color w:val="24292E"/>
          <w:sz w:val="24"/>
          <w:szCs w:val="24"/>
        </w:rPr>
        <w:lastRenderedPageBreak/>
        <w:t>Main</w:t>
      </w:r>
    </w:p>
    <w:tbl>
      <w:tblPr>
        <w:tblW w:w="9348" w:type="dxa"/>
        <w:tblCellMar>
          <w:top w:w="15" w:type="dxa"/>
          <w:left w:w="15" w:type="dxa"/>
          <w:bottom w:w="15" w:type="dxa"/>
          <w:right w:w="15" w:type="dxa"/>
        </w:tblCellMar>
        <w:tblLook w:val="04A0" w:firstRow="1" w:lastRow="0" w:firstColumn="1" w:lastColumn="0" w:noHBand="0" w:noVBand="1"/>
      </w:tblPr>
      <w:tblGrid>
        <w:gridCol w:w="3237"/>
        <w:gridCol w:w="6111"/>
      </w:tblGrid>
      <w:tr w:rsidR="0078302C" w:rsidRPr="00683F5A" w14:paraId="5E057FF2" w14:textId="77777777" w:rsidTr="00C37F80">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6D4550" w14:textId="77777777" w:rsidR="0078302C" w:rsidRPr="00683F5A" w:rsidRDefault="0078302C" w:rsidP="00F803D3">
            <w:pPr>
              <w:spacing w:line="276" w:lineRule="auto"/>
              <w:jc w:val="center"/>
              <w:rPr>
                <w:b/>
                <w:bCs/>
                <w:color w:val="24292E"/>
                <w:sz w:val="24"/>
                <w:szCs w:val="24"/>
              </w:rPr>
            </w:pPr>
            <w:proofErr w:type="spellStart"/>
            <w:r w:rsidRPr="00683F5A">
              <w:rPr>
                <w:b/>
                <w:bCs/>
                <w:color w:val="24292E"/>
                <w:sz w:val="24"/>
                <w:szCs w:val="24"/>
              </w:rPr>
              <w:t>File_Name</w:t>
            </w:r>
            <w:proofErr w:type="spellEnd"/>
          </w:p>
        </w:tc>
        <w:tc>
          <w:tcPr>
            <w:tcW w:w="6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08F756" w14:textId="77777777" w:rsidR="0078302C" w:rsidRPr="00683F5A" w:rsidRDefault="0078302C" w:rsidP="00F803D3">
            <w:pPr>
              <w:spacing w:line="276" w:lineRule="auto"/>
              <w:jc w:val="center"/>
              <w:rPr>
                <w:b/>
                <w:bCs/>
                <w:color w:val="24292E"/>
                <w:sz w:val="24"/>
                <w:szCs w:val="24"/>
              </w:rPr>
            </w:pPr>
            <w:r w:rsidRPr="00683F5A">
              <w:rPr>
                <w:b/>
                <w:bCs/>
                <w:color w:val="24292E"/>
                <w:sz w:val="24"/>
                <w:szCs w:val="24"/>
              </w:rPr>
              <w:t>Description</w:t>
            </w:r>
          </w:p>
        </w:tc>
      </w:tr>
      <w:tr w:rsidR="0078302C" w:rsidRPr="00683F5A" w14:paraId="41B4E14D"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40A61B9" w14:textId="7BD519C5" w:rsidR="0078302C" w:rsidRPr="00683F5A" w:rsidRDefault="0078302C" w:rsidP="00F803D3">
            <w:pPr>
              <w:spacing w:line="276" w:lineRule="auto"/>
              <w:rPr>
                <w:color w:val="24292E"/>
                <w:sz w:val="24"/>
                <w:szCs w:val="24"/>
              </w:rPr>
            </w:pPr>
            <w:r>
              <w:rPr>
                <w:color w:val="24292E"/>
                <w:sz w:val="24"/>
                <w:szCs w:val="24"/>
              </w:rPr>
              <w:t>CardModel.java</w:t>
            </w:r>
          </w:p>
        </w:tc>
        <w:tc>
          <w:tcPr>
            <w:tcW w:w="6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D53C4E1" w14:textId="46570657" w:rsidR="0078302C" w:rsidRPr="00683F5A" w:rsidRDefault="0078302C" w:rsidP="00F803D3">
            <w:pPr>
              <w:spacing w:line="276" w:lineRule="auto"/>
              <w:rPr>
                <w:color w:val="24292E"/>
                <w:sz w:val="24"/>
                <w:szCs w:val="24"/>
              </w:rPr>
            </w:pPr>
            <w:r>
              <w:rPr>
                <w:color w:val="24292E"/>
                <w:sz w:val="24"/>
                <w:szCs w:val="24"/>
              </w:rPr>
              <w:t xml:space="preserve">This class handles the operation regarding classes. This </w:t>
            </w:r>
            <w:proofErr w:type="spellStart"/>
            <w:r>
              <w:rPr>
                <w:color w:val="24292E"/>
                <w:sz w:val="24"/>
                <w:szCs w:val="24"/>
              </w:rPr>
              <w:t>clsss</w:t>
            </w:r>
            <w:proofErr w:type="spellEnd"/>
            <w:r>
              <w:rPr>
                <w:color w:val="24292E"/>
                <w:sz w:val="24"/>
                <w:szCs w:val="24"/>
              </w:rPr>
              <w:t xml:space="preserve"> notifies the </w:t>
            </w:r>
            <w:proofErr w:type="spellStart"/>
            <w:r>
              <w:rPr>
                <w:color w:val="24292E"/>
                <w:sz w:val="24"/>
                <w:szCs w:val="24"/>
              </w:rPr>
              <w:t>PlayGameController</w:t>
            </w:r>
            <w:proofErr w:type="spellEnd"/>
            <w:r>
              <w:rPr>
                <w:color w:val="24292E"/>
                <w:sz w:val="24"/>
                <w:szCs w:val="24"/>
              </w:rPr>
              <w:t xml:space="preserve"> in case if it is changed.</w:t>
            </w:r>
          </w:p>
        </w:tc>
      </w:tr>
      <w:tr w:rsidR="0078302C" w:rsidRPr="00683F5A" w14:paraId="549F0C67"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33420A9" w14:textId="5380FE62" w:rsidR="0078302C" w:rsidRPr="00683F5A" w:rsidRDefault="0078302C" w:rsidP="00F803D3">
            <w:pPr>
              <w:spacing w:line="276" w:lineRule="auto"/>
              <w:rPr>
                <w:color w:val="24292E"/>
                <w:sz w:val="24"/>
                <w:szCs w:val="24"/>
              </w:rPr>
            </w:pPr>
            <w:r>
              <w:rPr>
                <w:color w:val="24292E"/>
                <w:sz w:val="24"/>
                <w:szCs w:val="24"/>
              </w:rPr>
              <w:t>PlayerModel.java</w:t>
            </w:r>
          </w:p>
        </w:tc>
        <w:tc>
          <w:tcPr>
            <w:tcW w:w="6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D5DD7F" w14:textId="1A8A34F2" w:rsidR="0078302C" w:rsidRPr="00683F5A" w:rsidRDefault="0078302C" w:rsidP="00F803D3">
            <w:pPr>
              <w:spacing w:line="276" w:lineRule="auto"/>
              <w:rPr>
                <w:color w:val="24292E"/>
                <w:sz w:val="24"/>
                <w:szCs w:val="24"/>
              </w:rPr>
            </w:pPr>
            <w:r>
              <w:rPr>
                <w:color w:val="24292E"/>
                <w:sz w:val="24"/>
                <w:szCs w:val="24"/>
              </w:rPr>
              <w:t xml:space="preserve">This class handles operations of the players such as reinforce, attack, fortification and many others. This class also notifies the </w:t>
            </w:r>
            <w:proofErr w:type="spellStart"/>
            <w:r>
              <w:rPr>
                <w:color w:val="24292E"/>
                <w:sz w:val="24"/>
                <w:szCs w:val="24"/>
              </w:rPr>
              <w:t>PlayGameController</w:t>
            </w:r>
            <w:proofErr w:type="spellEnd"/>
            <w:r>
              <w:rPr>
                <w:color w:val="24292E"/>
                <w:sz w:val="24"/>
                <w:szCs w:val="24"/>
              </w:rPr>
              <w:t xml:space="preserve"> if it is changed</w:t>
            </w:r>
            <w:r w:rsidR="00D84821">
              <w:rPr>
                <w:color w:val="24292E"/>
                <w:sz w:val="24"/>
                <w:szCs w:val="24"/>
              </w:rPr>
              <w:t>.</w:t>
            </w:r>
          </w:p>
        </w:tc>
      </w:tr>
      <w:tr w:rsidR="0078302C" w:rsidRPr="00683F5A" w14:paraId="781DF0C1"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CC5E1D7" w14:textId="2FAA2742" w:rsidR="0078302C" w:rsidRDefault="0078302C" w:rsidP="00F803D3">
            <w:pPr>
              <w:spacing w:line="276" w:lineRule="auto"/>
              <w:rPr>
                <w:color w:val="24292E"/>
                <w:sz w:val="24"/>
                <w:szCs w:val="24"/>
              </w:rPr>
            </w:pPr>
            <w:r>
              <w:rPr>
                <w:color w:val="24292E"/>
                <w:sz w:val="24"/>
                <w:szCs w:val="24"/>
              </w:rPr>
              <w:t>DiceModel.java</w:t>
            </w:r>
          </w:p>
        </w:tc>
        <w:tc>
          <w:tcPr>
            <w:tcW w:w="6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75CBF3" w14:textId="5839F667" w:rsidR="0078302C" w:rsidRPr="00683F5A" w:rsidRDefault="0078302C" w:rsidP="00F803D3">
            <w:pPr>
              <w:spacing w:line="276" w:lineRule="auto"/>
              <w:rPr>
                <w:color w:val="24292E"/>
                <w:sz w:val="24"/>
                <w:szCs w:val="24"/>
              </w:rPr>
            </w:pPr>
            <w:r>
              <w:rPr>
                <w:color w:val="24292E"/>
                <w:sz w:val="24"/>
                <w:szCs w:val="24"/>
              </w:rPr>
              <w:t xml:space="preserve">This class handles the operation related to dice such as rolling dice and comparing dice. This class also notifies the </w:t>
            </w:r>
            <w:proofErr w:type="spellStart"/>
            <w:r>
              <w:rPr>
                <w:color w:val="24292E"/>
                <w:sz w:val="24"/>
                <w:szCs w:val="24"/>
              </w:rPr>
              <w:t>PlayerModel</w:t>
            </w:r>
            <w:proofErr w:type="spellEnd"/>
            <w:r>
              <w:rPr>
                <w:color w:val="24292E"/>
                <w:sz w:val="24"/>
                <w:szCs w:val="24"/>
              </w:rPr>
              <w:t xml:space="preserve"> if it is </w:t>
            </w:r>
            <w:proofErr w:type="gramStart"/>
            <w:r>
              <w:rPr>
                <w:color w:val="24292E"/>
                <w:sz w:val="24"/>
                <w:szCs w:val="24"/>
              </w:rPr>
              <w:t>changed .</w:t>
            </w:r>
            <w:proofErr w:type="gramEnd"/>
          </w:p>
        </w:tc>
      </w:tr>
      <w:tr w:rsidR="0078302C" w:rsidRPr="00683F5A" w14:paraId="0BA78794"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D2E38AE" w14:textId="3508DF81" w:rsidR="0078302C" w:rsidRDefault="0078302C" w:rsidP="00F803D3">
            <w:pPr>
              <w:spacing w:line="276" w:lineRule="auto"/>
              <w:rPr>
                <w:color w:val="24292E"/>
                <w:sz w:val="24"/>
                <w:szCs w:val="24"/>
              </w:rPr>
            </w:pPr>
            <w:r>
              <w:rPr>
                <w:color w:val="24292E"/>
                <w:sz w:val="24"/>
                <w:szCs w:val="24"/>
              </w:rPr>
              <w:t>WorldDominationModel.java</w:t>
            </w:r>
          </w:p>
        </w:tc>
        <w:tc>
          <w:tcPr>
            <w:tcW w:w="61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4127FB" w14:textId="27253E58" w:rsidR="0078302C" w:rsidRPr="00683F5A" w:rsidRDefault="0078302C" w:rsidP="00F803D3">
            <w:pPr>
              <w:spacing w:line="276" w:lineRule="auto"/>
              <w:rPr>
                <w:color w:val="24292E"/>
                <w:sz w:val="24"/>
                <w:szCs w:val="24"/>
              </w:rPr>
            </w:pPr>
            <w:r>
              <w:rPr>
                <w:color w:val="24292E"/>
                <w:sz w:val="24"/>
                <w:szCs w:val="24"/>
              </w:rPr>
              <w:t xml:space="preserve">This class provides the data for the pie chart and bar chart to the </w:t>
            </w:r>
            <w:proofErr w:type="spellStart"/>
            <w:r>
              <w:rPr>
                <w:color w:val="24292E"/>
                <w:sz w:val="24"/>
                <w:szCs w:val="24"/>
              </w:rPr>
              <w:t>PlayGameController</w:t>
            </w:r>
            <w:proofErr w:type="spellEnd"/>
            <w:r>
              <w:rPr>
                <w:color w:val="24292E"/>
                <w:sz w:val="24"/>
                <w:szCs w:val="24"/>
              </w:rPr>
              <w:t>.</w:t>
            </w:r>
          </w:p>
        </w:tc>
      </w:tr>
    </w:tbl>
    <w:p w14:paraId="0F5EA9C1" w14:textId="04F6951A" w:rsidR="00E0775B" w:rsidRPr="00C37F80" w:rsidRDefault="004C3A79" w:rsidP="00F803D3">
      <w:pPr>
        <w:pStyle w:val="Heading3"/>
        <w:spacing w:before="360" w:after="240" w:line="276" w:lineRule="auto"/>
        <w:rPr>
          <w:rFonts w:ascii="Times New Roman" w:hAnsi="Times New Roman"/>
          <w:color w:val="24292E"/>
          <w:sz w:val="24"/>
          <w:szCs w:val="24"/>
        </w:rPr>
      </w:pPr>
      <w:r w:rsidRPr="00683F5A">
        <w:rPr>
          <w:rFonts w:ascii="Times New Roman" w:hAnsi="Times New Roman"/>
          <w:color w:val="24292E"/>
          <w:sz w:val="24"/>
          <w:szCs w:val="24"/>
        </w:rPr>
        <w:t>Main</w:t>
      </w:r>
    </w:p>
    <w:p w14:paraId="08E050EE" w14:textId="77777777" w:rsidR="00185AFE" w:rsidRPr="00683F5A" w:rsidRDefault="00185AFE" w:rsidP="00F803D3">
      <w:pPr>
        <w:pStyle w:val="NormalWeb"/>
        <w:spacing w:before="0" w:line="276" w:lineRule="auto"/>
        <w:rPr>
          <w:color w:val="24292E"/>
        </w:rPr>
      </w:pPr>
      <w:r w:rsidRPr="00683F5A">
        <w:rPr>
          <w:color w:val="24292E"/>
        </w:rPr>
        <w:t>The Main folder includes all the phases in the risk game</w:t>
      </w:r>
    </w:p>
    <w:tbl>
      <w:tblPr>
        <w:tblW w:w="9348" w:type="dxa"/>
        <w:tblCellMar>
          <w:top w:w="15" w:type="dxa"/>
          <w:left w:w="15" w:type="dxa"/>
          <w:bottom w:w="15" w:type="dxa"/>
          <w:right w:w="15" w:type="dxa"/>
        </w:tblCellMar>
        <w:tblLook w:val="04A0" w:firstRow="1" w:lastRow="0" w:firstColumn="1" w:lastColumn="0" w:noHBand="0" w:noVBand="1"/>
      </w:tblPr>
      <w:tblGrid>
        <w:gridCol w:w="3517"/>
        <w:gridCol w:w="5831"/>
      </w:tblGrid>
      <w:tr w:rsidR="00185AFE" w:rsidRPr="00683F5A" w14:paraId="24DE8F83" w14:textId="77777777" w:rsidTr="00C37F80">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D6386" w14:textId="77777777" w:rsidR="00185AFE" w:rsidRPr="00683F5A" w:rsidRDefault="00185AFE" w:rsidP="00F803D3">
            <w:pPr>
              <w:spacing w:line="276" w:lineRule="auto"/>
              <w:jc w:val="center"/>
              <w:rPr>
                <w:b/>
                <w:bCs/>
                <w:color w:val="24292E"/>
                <w:sz w:val="24"/>
                <w:szCs w:val="24"/>
              </w:rPr>
            </w:pPr>
            <w:proofErr w:type="spellStart"/>
            <w:r w:rsidRPr="00683F5A">
              <w:rPr>
                <w:b/>
                <w:bCs/>
                <w:color w:val="24292E"/>
                <w:sz w:val="24"/>
                <w:szCs w:val="24"/>
              </w:rPr>
              <w:t>File_Name</w:t>
            </w:r>
            <w:proofErr w:type="spellEnd"/>
          </w:p>
        </w:tc>
        <w:tc>
          <w:tcPr>
            <w:tcW w:w="58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D3D5" w14:textId="77777777" w:rsidR="00185AFE" w:rsidRPr="00683F5A" w:rsidRDefault="00185AFE" w:rsidP="00F803D3">
            <w:pPr>
              <w:spacing w:line="276" w:lineRule="auto"/>
              <w:jc w:val="center"/>
              <w:rPr>
                <w:b/>
                <w:bCs/>
                <w:color w:val="24292E"/>
                <w:sz w:val="24"/>
                <w:szCs w:val="24"/>
              </w:rPr>
            </w:pPr>
            <w:r w:rsidRPr="00683F5A">
              <w:rPr>
                <w:b/>
                <w:bCs/>
                <w:color w:val="24292E"/>
                <w:sz w:val="24"/>
                <w:szCs w:val="24"/>
              </w:rPr>
              <w:t>Description</w:t>
            </w:r>
          </w:p>
        </w:tc>
      </w:tr>
      <w:tr w:rsidR="00185AFE" w:rsidRPr="00683F5A" w14:paraId="132D7BFB"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345542" w14:textId="77777777" w:rsidR="00185AFE" w:rsidRPr="00683F5A" w:rsidRDefault="00185AFE" w:rsidP="00F803D3">
            <w:pPr>
              <w:spacing w:line="276" w:lineRule="auto"/>
              <w:rPr>
                <w:color w:val="24292E"/>
                <w:sz w:val="24"/>
                <w:szCs w:val="24"/>
              </w:rPr>
            </w:pPr>
            <w:r w:rsidRPr="00683F5A">
              <w:rPr>
                <w:color w:val="24292E"/>
                <w:sz w:val="24"/>
                <w:szCs w:val="24"/>
              </w:rPr>
              <w:t>Main</w:t>
            </w:r>
            <w:r w:rsidR="00B17031" w:rsidRPr="00683F5A">
              <w:rPr>
                <w:color w:val="24292E"/>
                <w:sz w:val="24"/>
                <w:szCs w:val="24"/>
              </w:rPr>
              <w:t>.java</w:t>
            </w:r>
          </w:p>
        </w:tc>
        <w:tc>
          <w:tcPr>
            <w:tcW w:w="58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B76F16" w14:textId="77777777" w:rsidR="00185AFE" w:rsidRPr="00683F5A" w:rsidRDefault="00185AFE" w:rsidP="00F803D3">
            <w:pPr>
              <w:spacing w:line="276" w:lineRule="auto"/>
              <w:rPr>
                <w:color w:val="24292E"/>
                <w:sz w:val="24"/>
                <w:szCs w:val="24"/>
              </w:rPr>
            </w:pPr>
            <w:r w:rsidRPr="00683F5A">
              <w:rPr>
                <w:color w:val="24292E"/>
                <w:sz w:val="24"/>
                <w:szCs w:val="24"/>
              </w:rPr>
              <w:t>Main entry point for the application</w:t>
            </w:r>
          </w:p>
        </w:tc>
      </w:tr>
      <w:tr w:rsidR="00185AFE" w:rsidRPr="00683F5A" w14:paraId="5A8B2846"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2FA0F9E" w14:textId="77777777" w:rsidR="00185AFE" w:rsidRPr="00683F5A" w:rsidRDefault="00185AFE" w:rsidP="00F803D3">
            <w:pPr>
              <w:spacing w:line="276" w:lineRule="auto"/>
              <w:rPr>
                <w:color w:val="24292E"/>
                <w:sz w:val="24"/>
                <w:szCs w:val="24"/>
              </w:rPr>
            </w:pPr>
            <w:r w:rsidRPr="00683F5A">
              <w:rPr>
                <w:color w:val="24292E"/>
                <w:sz w:val="24"/>
                <w:szCs w:val="24"/>
              </w:rPr>
              <w:t>MapEditor</w:t>
            </w:r>
            <w:r w:rsidR="00B17031" w:rsidRPr="00683F5A">
              <w:rPr>
                <w:color w:val="24292E"/>
                <w:sz w:val="24"/>
                <w:szCs w:val="24"/>
              </w:rPr>
              <w:t>.java</w:t>
            </w:r>
          </w:p>
        </w:tc>
        <w:tc>
          <w:tcPr>
            <w:tcW w:w="58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E360C85" w14:textId="77777777" w:rsidR="00185AFE" w:rsidRPr="00683F5A" w:rsidRDefault="00185AFE" w:rsidP="00F803D3">
            <w:pPr>
              <w:spacing w:line="276" w:lineRule="auto"/>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F803D3">
      <w:pPr>
        <w:pStyle w:val="Heading3"/>
        <w:spacing w:before="360" w:after="240" w:line="276" w:lineRule="auto"/>
        <w:rPr>
          <w:rFonts w:ascii="Times New Roman" w:hAnsi="Times New Roman"/>
          <w:color w:val="24292E"/>
          <w:sz w:val="24"/>
          <w:szCs w:val="24"/>
        </w:rPr>
      </w:pPr>
      <w:bookmarkStart w:id="14" w:name="_Toc496188908"/>
      <w:bookmarkStart w:id="15" w:name="_Toc527373743"/>
      <w:r w:rsidRPr="00683F5A">
        <w:rPr>
          <w:rFonts w:ascii="Times New Roman" w:hAnsi="Times New Roman"/>
          <w:color w:val="24292E"/>
          <w:sz w:val="24"/>
          <w:szCs w:val="24"/>
        </w:rPr>
        <w:t>Exception</w:t>
      </w:r>
      <w:bookmarkEnd w:id="14"/>
      <w:bookmarkEnd w:id="15"/>
    </w:p>
    <w:p w14:paraId="19BE3845" w14:textId="77777777" w:rsidR="00160CF3" w:rsidRPr="00683F5A" w:rsidRDefault="00160CF3" w:rsidP="00F803D3">
      <w:pPr>
        <w:pStyle w:val="NormalWeb"/>
        <w:spacing w:before="0" w:line="276" w:lineRule="auto"/>
        <w:rPr>
          <w:color w:val="24292E"/>
        </w:rPr>
      </w:pPr>
      <w:r w:rsidRPr="00683F5A">
        <w:rPr>
          <w:color w:val="24292E"/>
        </w:rPr>
        <w:t>The Exception folder includes all the phases in the risk game</w:t>
      </w:r>
    </w:p>
    <w:tbl>
      <w:tblPr>
        <w:tblW w:w="9348" w:type="dxa"/>
        <w:tblCellMar>
          <w:top w:w="15" w:type="dxa"/>
          <w:left w:w="15" w:type="dxa"/>
          <w:bottom w:w="15" w:type="dxa"/>
          <w:right w:w="15" w:type="dxa"/>
        </w:tblCellMar>
        <w:tblLook w:val="04A0" w:firstRow="1" w:lastRow="0" w:firstColumn="1" w:lastColumn="0" w:noHBand="0" w:noVBand="1"/>
      </w:tblPr>
      <w:tblGrid>
        <w:gridCol w:w="3374"/>
        <w:gridCol w:w="5974"/>
      </w:tblGrid>
      <w:tr w:rsidR="00160CF3" w:rsidRPr="00683F5A" w14:paraId="27E22DE4" w14:textId="77777777" w:rsidTr="00C37F80">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16B89" w14:textId="77777777" w:rsidR="00160CF3" w:rsidRPr="00683F5A" w:rsidRDefault="00160CF3" w:rsidP="00F803D3">
            <w:pPr>
              <w:spacing w:line="276" w:lineRule="auto"/>
              <w:jc w:val="center"/>
              <w:rPr>
                <w:b/>
                <w:bCs/>
                <w:color w:val="24292E"/>
                <w:sz w:val="24"/>
                <w:szCs w:val="24"/>
              </w:rPr>
            </w:pPr>
            <w:proofErr w:type="spellStart"/>
            <w:r w:rsidRPr="00683F5A">
              <w:rPr>
                <w:b/>
                <w:bCs/>
                <w:color w:val="24292E"/>
                <w:sz w:val="24"/>
                <w:szCs w:val="24"/>
              </w:rPr>
              <w:t>File_Name</w:t>
            </w:r>
            <w:proofErr w:type="spellEnd"/>
          </w:p>
        </w:tc>
        <w:tc>
          <w:tcPr>
            <w:tcW w:w="59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0730A6" w14:textId="77777777" w:rsidR="00160CF3" w:rsidRPr="00683F5A" w:rsidRDefault="00160CF3" w:rsidP="00F803D3">
            <w:pPr>
              <w:spacing w:line="276" w:lineRule="auto"/>
              <w:jc w:val="center"/>
              <w:rPr>
                <w:b/>
                <w:bCs/>
                <w:color w:val="24292E"/>
                <w:sz w:val="24"/>
                <w:szCs w:val="24"/>
              </w:rPr>
            </w:pPr>
            <w:r w:rsidRPr="00683F5A">
              <w:rPr>
                <w:b/>
                <w:bCs/>
                <w:color w:val="24292E"/>
                <w:sz w:val="24"/>
                <w:szCs w:val="24"/>
              </w:rPr>
              <w:t>Description</w:t>
            </w:r>
          </w:p>
        </w:tc>
      </w:tr>
      <w:tr w:rsidR="00160CF3" w:rsidRPr="00683F5A" w14:paraId="6BEBA075"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758A6" w14:textId="77777777" w:rsidR="00160CF3" w:rsidRPr="00683F5A" w:rsidRDefault="00160CF3" w:rsidP="00F803D3">
            <w:pPr>
              <w:spacing w:line="276" w:lineRule="auto"/>
              <w:rPr>
                <w:color w:val="24292E"/>
                <w:sz w:val="24"/>
                <w:szCs w:val="24"/>
              </w:rPr>
            </w:pPr>
            <w:proofErr w:type="spellStart"/>
            <w:r w:rsidRPr="00683F5A">
              <w:rPr>
                <w:color w:val="24292E"/>
                <w:sz w:val="24"/>
                <w:szCs w:val="24"/>
              </w:rPr>
              <w:t>InvalidMapException</w:t>
            </w:r>
            <w:proofErr w:type="spellEnd"/>
          </w:p>
        </w:tc>
        <w:tc>
          <w:tcPr>
            <w:tcW w:w="59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0A375" w14:textId="0E073B78" w:rsidR="00160CF3" w:rsidRPr="00683F5A" w:rsidRDefault="00160CF3" w:rsidP="00F803D3">
            <w:pPr>
              <w:spacing w:line="276" w:lineRule="auto"/>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C253192" w14:textId="08C685FE" w:rsidR="00A228E6" w:rsidRPr="00683F5A" w:rsidRDefault="00A228E6" w:rsidP="00F803D3">
            <w:pPr>
              <w:spacing w:line="276" w:lineRule="auto"/>
              <w:rPr>
                <w:color w:val="24292E"/>
                <w:sz w:val="24"/>
                <w:szCs w:val="24"/>
              </w:rPr>
            </w:pPr>
            <w:proofErr w:type="spellStart"/>
            <w:r>
              <w:rPr>
                <w:color w:val="24292E"/>
                <w:sz w:val="24"/>
                <w:szCs w:val="24"/>
              </w:rPr>
              <w:t>InvalidGameActionException</w:t>
            </w:r>
            <w:proofErr w:type="spellEnd"/>
          </w:p>
        </w:tc>
        <w:tc>
          <w:tcPr>
            <w:tcW w:w="597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EB9B5B" w14:textId="46811D9F" w:rsidR="00A228E6" w:rsidRPr="00683F5A" w:rsidRDefault="00A228E6" w:rsidP="00F803D3">
            <w:pPr>
              <w:spacing w:line="276" w:lineRule="auto"/>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4977AA5B" w14:textId="77777777" w:rsidR="003B7E06" w:rsidRPr="00683F5A" w:rsidRDefault="003B7E06" w:rsidP="00F803D3">
      <w:pPr>
        <w:pStyle w:val="Heading2"/>
        <w:pBdr>
          <w:bottom w:val="single" w:sz="6" w:space="4" w:color="EAECEF"/>
        </w:pBdr>
        <w:spacing w:before="360" w:after="240" w:line="276" w:lineRule="auto"/>
        <w:rPr>
          <w:rFonts w:ascii="Times New Roman" w:hAnsi="Times New Roman"/>
          <w:sz w:val="24"/>
          <w:szCs w:val="24"/>
        </w:rPr>
      </w:pPr>
      <w:bookmarkStart w:id="16" w:name="_Toc496188909"/>
      <w:bookmarkStart w:id="17" w:name="_Toc527373744"/>
      <w:r w:rsidRPr="00683F5A">
        <w:rPr>
          <w:rFonts w:ascii="Times New Roman" w:hAnsi="Times New Roman"/>
          <w:sz w:val="24"/>
          <w:szCs w:val="24"/>
        </w:rPr>
        <w:lastRenderedPageBreak/>
        <w:t>Technologies and Tools used:</w:t>
      </w:r>
      <w:bookmarkEnd w:id="16"/>
      <w:bookmarkEnd w:id="17"/>
    </w:p>
    <w:p w14:paraId="0ECF36A9" w14:textId="77777777" w:rsidR="003B7E06" w:rsidRPr="00683F5A" w:rsidRDefault="001168F7" w:rsidP="00F803D3">
      <w:pPr>
        <w:pStyle w:val="Heading3"/>
        <w:spacing w:before="360" w:after="240" w:line="276" w:lineRule="auto"/>
        <w:rPr>
          <w:rFonts w:ascii="Times New Roman" w:hAnsi="Times New Roman"/>
          <w:color w:val="24292E"/>
          <w:sz w:val="24"/>
          <w:szCs w:val="24"/>
        </w:rPr>
      </w:pPr>
      <w:bookmarkStart w:id="18" w:name="_Toc496188910"/>
      <w:bookmarkStart w:id="19" w:name="_Toc527373745"/>
      <w:bookmarkEnd w:id="18"/>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19"/>
    </w:p>
    <w:tbl>
      <w:tblPr>
        <w:tblW w:w="9348" w:type="dxa"/>
        <w:tblCellMar>
          <w:top w:w="15" w:type="dxa"/>
          <w:left w:w="15" w:type="dxa"/>
          <w:bottom w:w="15" w:type="dxa"/>
          <w:right w:w="15" w:type="dxa"/>
        </w:tblCellMar>
        <w:tblLook w:val="04A0" w:firstRow="1" w:lastRow="0" w:firstColumn="1" w:lastColumn="0" w:noHBand="0" w:noVBand="1"/>
      </w:tblPr>
      <w:tblGrid>
        <w:gridCol w:w="1834"/>
        <w:gridCol w:w="7514"/>
      </w:tblGrid>
      <w:tr w:rsidR="00131B84" w:rsidRPr="00683F5A" w14:paraId="3E24AFCA" w14:textId="77777777" w:rsidTr="00C37F80">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09D74" w14:textId="77777777" w:rsidR="003B7E06" w:rsidRPr="00683F5A" w:rsidRDefault="003B7E06" w:rsidP="00F803D3">
            <w:pPr>
              <w:spacing w:line="276" w:lineRule="auto"/>
              <w:jc w:val="center"/>
              <w:rPr>
                <w:b/>
                <w:bCs/>
                <w:color w:val="24292E"/>
                <w:sz w:val="24"/>
                <w:szCs w:val="24"/>
              </w:rPr>
            </w:pPr>
            <w:r w:rsidRPr="00683F5A">
              <w:rPr>
                <w:b/>
                <w:bCs/>
                <w:color w:val="24292E"/>
                <w:sz w:val="24"/>
                <w:szCs w:val="24"/>
              </w:rPr>
              <w:t>Technology and Tools</w:t>
            </w:r>
          </w:p>
        </w:tc>
        <w:tc>
          <w:tcPr>
            <w:tcW w:w="75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53D7E" w14:textId="77777777" w:rsidR="003B7E06" w:rsidRPr="00683F5A" w:rsidRDefault="003B7E06" w:rsidP="00F803D3">
            <w:pPr>
              <w:spacing w:line="276" w:lineRule="auto"/>
              <w:jc w:val="center"/>
              <w:rPr>
                <w:b/>
                <w:bCs/>
                <w:color w:val="24292E"/>
                <w:sz w:val="24"/>
                <w:szCs w:val="24"/>
              </w:rPr>
            </w:pPr>
            <w:r w:rsidRPr="00683F5A">
              <w:rPr>
                <w:b/>
                <w:bCs/>
                <w:color w:val="24292E"/>
                <w:sz w:val="24"/>
                <w:szCs w:val="24"/>
              </w:rPr>
              <w:t>Description</w:t>
            </w:r>
          </w:p>
        </w:tc>
      </w:tr>
      <w:tr w:rsidR="00131B84" w:rsidRPr="00683F5A" w14:paraId="157647EF"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8A7E3" w14:textId="77777777" w:rsidR="003B7E06" w:rsidRPr="00683F5A" w:rsidRDefault="003B7E06" w:rsidP="00F803D3">
            <w:pPr>
              <w:spacing w:line="276" w:lineRule="auto"/>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75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D63B0" w14:textId="77777777" w:rsidR="003B7E06" w:rsidRPr="00683F5A" w:rsidRDefault="003B7E06" w:rsidP="00F803D3">
            <w:pPr>
              <w:spacing w:line="276" w:lineRule="auto"/>
              <w:rPr>
                <w:color w:val="24292E"/>
                <w:sz w:val="24"/>
                <w:szCs w:val="24"/>
              </w:rPr>
            </w:pPr>
            <w:r w:rsidRPr="00683F5A">
              <w:rPr>
                <w:color w:val="24292E"/>
                <w:sz w:val="24"/>
                <w:szCs w:val="24"/>
              </w:rPr>
              <w:t>IDE for the game development</w:t>
            </w:r>
          </w:p>
        </w:tc>
      </w:tr>
      <w:tr w:rsidR="00131B84" w:rsidRPr="00683F5A" w14:paraId="1AB9764B"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B24C00" w14:textId="77777777" w:rsidR="003B7E06" w:rsidRPr="00683F5A" w:rsidRDefault="003B7E06" w:rsidP="00F803D3">
            <w:pPr>
              <w:spacing w:line="276" w:lineRule="auto"/>
              <w:rPr>
                <w:color w:val="24292E"/>
                <w:sz w:val="24"/>
                <w:szCs w:val="24"/>
              </w:rPr>
            </w:pPr>
            <w:r w:rsidRPr="00683F5A">
              <w:rPr>
                <w:color w:val="24292E"/>
                <w:sz w:val="24"/>
                <w:szCs w:val="24"/>
              </w:rPr>
              <w:t>Maven</w:t>
            </w:r>
          </w:p>
        </w:tc>
        <w:tc>
          <w:tcPr>
            <w:tcW w:w="75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1A9455" w14:textId="77777777" w:rsidR="003B7E06" w:rsidRPr="00683F5A" w:rsidRDefault="003B7E06" w:rsidP="00F803D3">
            <w:pPr>
              <w:spacing w:line="276" w:lineRule="auto"/>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FBE6EC" w14:textId="77777777" w:rsidR="003B7E06" w:rsidRPr="00683F5A" w:rsidRDefault="003B7E06" w:rsidP="00F803D3">
            <w:pPr>
              <w:spacing w:line="276" w:lineRule="auto"/>
              <w:rPr>
                <w:color w:val="24292E"/>
                <w:sz w:val="24"/>
                <w:szCs w:val="24"/>
              </w:rPr>
            </w:pPr>
            <w:proofErr w:type="spellStart"/>
            <w:r w:rsidRPr="00683F5A">
              <w:rPr>
                <w:color w:val="24292E"/>
                <w:sz w:val="24"/>
                <w:szCs w:val="24"/>
              </w:rPr>
              <w:t>JavaFx</w:t>
            </w:r>
            <w:proofErr w:type="spellEnd"/>
          </w:p>
        </w:tc>
        <w:tc>
          <w:tcPr>
            <w:tcW w:w="75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D6D71B" w14:textId="77777777" w:rsidR="003B7E06" w:rsidRPr="00683F5A" w:rsidRDefault="0011734F" w:rsidP="00F803D3">
            <w:pPr>
              <w:spacing w:line="276" w:lineRule="auto"/>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5CFEB4" w14:textId="77777777" w:rsidR="003B7E06" w:rsidRPr="00683F5A" w:rsidRDefault="003B7E06" w:rsidP="00F803D3">
            <w:pPr>
              <w:spacing w:line="276" w:lineRule="auto"/>
              <w:rPr>
                <w:color w:val="24292E"/>
                <w:sz w:val="24"/>
                <w:szCs w:val="24"/>
              </w:rPr>
            </w:pPr>
            <w:r w:rsidRPr="00683F5A">
              <w:rPr>
                <w:color w:val="24292E"/>
                <w:sz w:val="24"/>
                <w:szCs w:val="24"/>
              </w:rPr>
              <w:t xml:space="preserve">FXML Editor </w:t>
            </w:r>
          </w:p>
        </w:tc>
        <w:tc>
          <w:tcPr>
            <w:tcW w:w="75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A43EEC" w14:textId="77777777" w:rsidR="003B7E06" w:rsidRPr="00683F5A" w:rsidRDefault="003B7E06" w:rsidP="00F803D3">
            <w:pPr>
              <w:spacing w:line="276" w:lineRule="auto"/>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8B1B9F1" w14:textId="77777777" w:rsidR="00EE1497" w:rsidRPr="00683F5A" w:rsidRDefault="00EE1497" w:rsidP="00F803D3">
            <w:pPr>
              <w:spacing w:line="276" w:lineRule="auto"/>
              <w:rPr>
                <w:color w:val="24292E"/>
                <w:sz w:val="24"/>
                <w:szCs w:val="24"/>
              </w:rPr>
            </w:pPr>
            <w:r w:rsidRPr="00683F5A">
              <w:rPr>
                <w:color w:val="24292E"/>
                <w:sz w:val="24"/>
                <w:szCs w:val="24"/>
              </w:rPr>
              <w:t>Junit 4</w:t>
            </w:r>
          </w:p>
        </w:tc>
        <w:tc>
          <w:tcPr>
            <w:tcW w:w="75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373B86" w14:textId="77777777" w:rsidR="00595193" w:rsidRPr="00683F5A" w:rsidRDefault="00EE1497" w:rsidP="00F803D3">
            <w:pPr>
              <w:spacing w:line="276" w:lineRule="auto"/>
              <w:rPr>
                <w:color w:val="24292E"/>
                <w:sz w:val="24"/>
                <w:szCs w:val="24"/>
              </w:rPr>
            </w:pPr>
            <w:r w:rsidRPr="00683F5A">
              <w:rPr>
                <w:color w:val="24292E"/>
                <w:sz w:val="24"/>
                <w:szCs w:val="24"/>
              </w:rPr>
              <w:t>Junit 4 for writing test cases</w:t>
            </w:r>
          </w:p>
        </w:tc>
      </w:tr>
      <w:tr w:rsidR="00131B84" w:rsidRPr="00683F5A" w14:paraId="41F20914" w14:textId="77777777" w:rsidTr="00C37F80">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01AA92D" w14:textId="77777777" w:rsidR="00595193" w:rsidRPr="00683F5A" w:rsidRDefault="00595193" w:rsidP="00F803D3">
            <w:pPr>
              <w:spacing w:line="276" w:lineRule="auto"/>
              <w:rPr>
                <w:color w:val="24292E"/>
                <w:sz w:val="24"/>
                <w:szCs w:val="24"/>
              </w:rPr>
            </w:pPr>
            <w:r w:rsidRPr="00683F5A">
              <w:rPr>
                <w:color w:val="24292E"/>
                <w:sz w:val="24"/>
                <w:szCs w:val="24"/>
              </w:rPr>
              <w:t>Scene Builder</w:t>
            </w:r>
          </w:p>
        </w:tc>
        <w:tc>
          <w:tcPr>
            <w:tcW w:w="751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D8EC67" w14:textId="190DBDF0" w:rsidR="00595193" w:rsidRPr="00683F5A" w:rsidRDefault="00131B84" w:rsidP="00F803D3">
            <w:pPr>
              <w:spacing w:line="276" w:lineRule="auto"/>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F803D3">
      <w:pPr>
        <w:spacing w:line="276" w:lineRule="auto"/>
        <w:rPr>
          <w:sz w:val="24"/>
          <w:szCs w:val="24"/>
        </w:rPr>
      </w:pPr>
    </w:p>
    <w:p w14:paraId="7901801D" w14:textId="77777777" w:rsidR="003B7E06" w:rsidRPr="00683F5A" w:rsidRDefault="003B7E06" w:rsidP="00F803D3">
      <w:pPr>
        <w:spacing w:line="276" w:lineRule="auto"/>
        <w:ind w:left="720"/>
        <w:rPr>
          <w:sz w:val="24"/>
          <w:szCs w:val="24"/>
        </w:rPr>
      </w:pPr>
    </w:p>
    <w:sectPr w:rsidR="003B7E06" w:rsidRPr="00683F5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B875E" w14:textId="77777777" w:rsidR="00082A1C" w:rsidRDefault="00082A1C">
      <w:r>
        <w:separator/>
      </w:r>
    </w:p>
  </w:endnote>
  <w:endnote w:type="continuationSeparator" w:id="0">
    <w:p w14:paraId="5C3AE9C6" w14:textId="77777777" w:rsidR="00082A1C" w:rsidRDefault="0008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CE3F3" w14:textId="77777777" w:rsidR="00985196" w:rsidRDefault="00985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C4A9" w14:textId="77777777" w:rsidR="00985196" w:rsidRDefault="00985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CAF89" w14:textId="77777777" w:rsidR="00082A1C" w:rsidRDefault="00082A1C">
      <w:r>
        <w:separator/>
      </w:r>
    </w:p>
  </w:footnote>
  <w:footnote w:type="continuationSeparator" w:id="0">
    <w:p w14:paraId="63B4BD74" w14:textId="77777777" w:rsidR="00082A1C" w:rsidRDefault="00082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2743" w14:textId="77777777" w:rsidR="00985196" w:rsidRDefault="00985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A005" w14:textId="77777777" w:rsidR="00985196" w:rsidRDefault="00985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3"/>
  </w:num>
  <w:num w:numId="4">
    <w:abstractNumId w:val="30"/>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4"/>
  </w:num>
  <w:num w:numId="10">
    <w:abstractNumId w:val="17"/>
  </w:num>
  <w:num w:numId="11">
    <w:abstractNumId w:val="15"/>
  </w:num>
  <w:num w:numId="12">
    <w:abstractNumId w:val="37"/>
  </w:num>
  <w:num w:numId="13">
    <w:abstractNumId w:val="14"/>
  </w:num>
  <w:num w:numId="14">
    <w:abstractNumId w:val="7"/>
  </w:num>
  <w:num w:numId="15">
    <w:abstractNumId w:val="36"/>
  </w:num>
  <w:num w:numId="16">
    <w:abstractNumId w:val="26"/>
  </w:num>
  <w:num w:numId="17">
    <w:abstractNumId w:val="11"/>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35"/>
  </w:num>
  <w:num w:numId="23">
    <w:abstractNumId w:val="25"/>
  </w:num>
  <w:num w:numId="24">
    <w:abstractNumId w:val="10"/>
  </w:num>
  <w:num w:numId="25">
    <w:abstractNumId w:val="3"/>
  </w:num>
  <w:num w:numId="26">
    <w:abstractNumId w:val="6"/>
  </w:num>
  <w:num w:numId="27">
    <w:abstractNumId w:val="23"/>
  </w:num>
  <w:num w:numId="28">
    <w:abstractNumId w:val="41"/>
  </w:num>
  <w:num w:numId="29">
    <w:abstractNumId w:val="18"/>
  </w:num>
  <w:num w:numId="30">
    <w:abstractNumId w:val="40"/>
  </w:num>
  <w:num w:numId="31">
    <w:abstractNumId w:val="31"/>
  </w:num>
  <w:num w:numId="32">
    <w:abstractNumId w:val="28"/>
  </w:num>
  <w:num w:numId="33">
    <w:abstractNumId w:val="24"/>
  </w:num>
  <w:num w:numId="34">
    <w:abstractNumId w:val="8"/>
  </w:num>
  <w:num w:numId="35">
    <w:abstractNumId w:val="12"/>
  </w:num>
  <w:num w:numId="36">
    <w:abstractNumId w:val="42"/>
  </w:num>
  <w:num w:numId="37">
    <w:abstractNumId w:val="32"/>
  </w:num>
  <w:num w:numId="38">
    <w:abstractNumId w:val="9"/>
  </w:num>
  <w:num w:numId="39">
    <w:abstractNumId w:val="33"/>
  </w:num>
  <w:num w:numId="40">
    <w:abstractNumId w:val="5"/>
  </w:num>
  <w:num w:numId="41">
    <w:abstractNumId w:val="38"/>
  </w:num>
  <w:num w:numId="42">
    <w:abstractNumId w:val="22"/>
  </w:num>
  <w:num w:numId="43">
    <w:abstractNumId w:val="20"/>
  </w:num>
  <w:num w:numId="44">
    <w:abstractNumId w:val="1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55"/>
    <w:rsid w:val="00000B87"/>
    <w:rsid w:val="0001541C"/>
    <w:rsid w:val="000313D1"/>
    <w:rsid w:val="000344D0"/>
    <w:rsid w:val="00037C83"/>
    <w:rsid w:val="00042CEB"/>
    <w:rsid w:val="000627D4"/>
    <w:rsid w:val="000634BB"/>
    <w:rsid w:val="00066A1A"/>
    <w:rsid w:val="000751CB"/>
    <w:rsid w:val="000801FE"/>
    <w:rsid w:val="00082A1C"/>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AFE"/>
    <w:rsid w:val="00186F9B"/>
    <w:rsid w:val="0019364D"/>
    <w:rsid w:val="00196498"/>
    <w:rsid w:val="001A6797"/>
    <w:rsid w:val="001C7507"/>
    <w:rsid w:val="001E014C"/>
    <w:rsid w:val="001F7172"/>
    <w:rsid w:val="00201C3B"/>
    <w:rsid w:val="0020479C"/>
    <w:rsid w:val="00217C23"/>
    <w:rsid w:val="00223C1B"/>
    <w:rsid w:val="0022647F"/>
    <w:rsid w:val="0022751B"/>
    <w:rsid w:val="00235B13"/>
    <w:rsid w:val="0024197E"/>
    <w:rsid w:val="00252BEE"/>
    <w:rsid w:val="00265905"/>
    <w:rsid w:val="002773B1"/>
    <w:rsid w:val="00280424"/>
    <w:rsid w:val="00281099"/>
    <w:rsid w:val="00281ECC"/>
    <w:rsid w:val="00284ABF"/>
    <w:rsid w:val="002859E9"/>
    <w:rsid w:val="00285F53"/>
    <w:rsid w:val="00291E27"/>
    <w:rsid w:val="00294AC0"/>
    <w:rsid w:val="002A62C0"/>
    <w:rsid w:val="002B03FB"/>
    <w:rsid w:val="002B6643"/>
    <w:rsid w:val="002B7C17"/>
    <w:rsid w:val="002C40B5"/>
    <w:rsid w:val="002D111E"/>
    <w:rsid w:val="002D3DE2"/>
    <w:rsid w:val="002F3CF5"/>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1DAA"/>
    <w:rsid w:val="003534D4"/>
    <w:rsid w:val="00353657"/>
    <w:rsid w:val="003544BD"/>
    <w:rsid w:val="00361797"/>
    <w:rsid w:val="003670EC"/>
    <w:rsid w:val="00374F85"/>
    <w:rsid w:val="003758AD"/>
    <w:rsid w:val="0038299F"/>
    <w:rsid w:val="00386891"/>
    <w:rsid w:val="00387C2B"/>
    <w:rsid w:val="00393967"/>
    <w:rsid w:val="003A60C8"/>
    <w:rsid w:val="003A792E"/>
    <w:rsid w:val="003B7E06"/>
    <w:rsid w:val="003C597D"/>
    <w:rsid w:val="003D1798"/>
    <w:rsid w:val="003D4378"/>
    <w:rsid w:val="003D7547"/>
    <w:rsid w:val="0040109D"/>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B561D"/>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77D6"/>
    <w:rsid w:val="007561CB"/>
    <w:rsid w:val="00760BE8"/>
    <w:rsid w:val="0076266D"/>
    <w:rsid w:val="00765333"/>
    <w:rsid w:val="00773BE7"/>
    <w:rsid w:val="00774438"/>
    <w:rsid w:val="00782B24"/>
    <w:rsid w:val="0078302C"/>
    <w:rsid w:val="00783BBA"/>
    <w:rsid w:val="00790775"/>
    <w:rsid w:val="007A5C57"/>
    <w:rsid w:val="007B0637"/>
    <w:rsid w:val="007B383F"/>
    <w:rsid w:val="007B5FAD"/>
    <w:rsid w:val="007C4F83"/>
    <w:rsid w:val="007D03F2"/>
    <w:rsid w:val="007D0AB1"/>
    <w:rsid w:val="007D2F3C"/>
    <w:rsid w:val="007D2F7C"/>
    <w:rsid w:val="007D3314"/>
    <w:rsid w:val="007E6E10"/>
    <w:rsid w:val="007F664A"/>
    <w:rsid w:val="00806559"/>
    <w:rsid w:val="008120D0"/>
    <w:rsid w:val="008159E3"/>
    <w:rsid w:val="008237AF"/>
    <w:rsid w:val="008469F6"/>
    <w:rsid w:val="0085610B"/>
    <w:rsid w:val="008561D0"/>
    <w:rsid w:val="00864893"/>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A288E"/>
    <w:rsid w:val="009B49D2"/>
    <w:rsid w:val="009B6728"/>
    <w:rsid w:val="009C5E67"/>
    <w:rsid w:val="009D3F8F"/>
    <w:rsid w:val="009D5245"/>
    <w:rsid w:val="009F7D25"/>
    <w:rsid w:val="00A041CB"/>
    <w:rsid w:val="00A13337"/>
    <w:rsid w:val="00A16047"/>
    <w:rsid w:val="00A228E6"/>
    <w:rsid w:val="00A239CE"/>
    <w:rsid w:val="00A247CF"/>
    <w:rsid w:val="00A2730F"/>
    <w:rsid w:val="00A312E0"/>
    <w:rsid w:val="00A35E10"/>
    <w:rsid w:val="00A3638D"/>
    <w:rsid w:val="00A565AF"/>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402B2"/>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B0E0A"/>
    <w:rsid w:val="00BB4A2A"/>
    <w:rsid w:val="00BC03B5"/>
    <w:rsid w:val="00BD002F"/>
    <w:rsid w:val="00BE2568"/>
    <w:rsid w:val="00BF5299"/>
    <w:rsid w:val="00C007E3"/>
    <w:rsid w:val="00C118AD"/>
    <w:rsid w:val="00C21139"/>
    <w:rsid w:val="00C24DF7"/>
    <w:rsid w:val="00C26398"/>
    <w:rsid w:val="00C27F1B"/>
    <w:rsid w:val="00C33B8C"/>
    <w:rsid w:val="00C37F80"/>
    <w:rsid w:val="00C47032"/>
    <w:rsid w:val="00C53684"/>
    <w:rsid w:val="00C56372"/>
    <w:rsid w:val="00C64972"/>
    <w:rsid w:val="00C82017"/>
    <w:rsid w:val="00C828B8"/>
    <w:rsid w:val="00C95B88"/>
    <w:rsid w:val="00CA6ACB"/>
    <w:rsid w:val="00CA7E5C"/>
    <w:rsid w:val="00CB7F53"/>
    <w:rsid w:val="00CC0C3F"/>
    <w:rsid w:val="00CD3CC9"/>
    <w:rsid w:val="00CD4BDD"/>
    <w:rsid w:val="00CF57A9"/>
    <w:rsid w:val="00D12185"/>
    <w:rsid w:val="00D23919"/>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03D3"/>
    <w:rsid w:val="00F829C1"/>
    <w:rsid w:val="00F861FF"/>
    <w:rsid w:val="00F86A3B"/>
    <w:rsid w:val="00FA2833"/>
    <w:rsid w:val="00FB5135"/>
    <w:rsid w:val="00FB591D"/>
    <w:rsid w:val="00FC2DDE"/>
    <w:rsid w:val="00FD00BB"/>
    <w:rsid w:val="00FD7B45"/>
    <w:rsid w:val="00FE045E"/>
    <w:rsid w:val="00FF0D8D"/>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969696,#b2b2b2"/>
    </o:shapedefaults>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CommonMapUtil.jav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MapWriter.jav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MapReader.jav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Reader.java" TargetMode="Externa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10" Type="http://schemas.openxmlformats.org/officeDocument/2006/relationships/hyperlink" Target="https://bitbucket.org/niravjdn/risksoen6441/src/master/src/main/java/com/risk6441/controller/SplashController.jav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niravjdn/risksoen6441/src/master/src/main/java/com/risk6441/maputils/MapOperations.jav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D91A6-0D8A-4D13-8293-50A4CC8BE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122</TotalTime>
  <Pages>9</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8954</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Karthik Bekal Pattathana</cp:lastModifiedBy>
  <cp:revision>76</cp:revision>
  <cp:lastPrinted>2004-05-20T15:39:00Z</cp:lastPrinted>
  <dcterms:created xsi:type="dcterms:W3CDTF">2018-10-17T16:02:00Z</dcterms:created>
  <dcterms:modified xsi:type="dcterms:W3CDTF">2018-11-04T22:42:00Z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